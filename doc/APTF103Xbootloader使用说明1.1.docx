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2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4"/>
        <w:gridCol w:w="1134"/>
      </w:tblGrid>
      <w:tr w:rsidR="003A318C">
        <w:trPr>
          <w:trHeight w:val="60"/>
        </w:trPr>
        <w:tc>
          <w:tcPr>
            <w:tcW w:w="1124" w:type="dxa"/>
            <w:vAlign w:val="center"/>
          </w:tcPr>
          <w:p w:rsidR="003A318C" w:rsidRDefault="000F2928">
            <w:pPr>
              <w:pStyle w:val="TableTextLeft"/>
              <w:rPr>
                <w:rFonts w:eastAsia="宋体"/>
              </w:rPr>
            </w:pPr>
            <w:r>
              <w:rPr>
                <w:rFonts w:eastAsia="宋体"/>
              </w:rPr>
              <w:t>版本</w:t>
            </w:r>
          </w:p>
        </w:tc>
        <w:tc>
          <w:tcPr>
            <w:tcW w:w="1134" w:type="dxa"/>
          </w:tcPr>
          <w:p w:rsidR="003A318C" w:rsidRDefault="000F2928">
            <w:pPr>
              <w:pStyle w:val="TableTextCenter"/>
              <w:rPr>
                <w:rFonts w:eastAsia="宋体"/>
              </w:rPr>
            </w:pPr>
            <w:r>
              <w:rPr>
                <w:rFonts w:eastAsia="宋体"/>
                <w:szCs w:val="21"/>
              </w:rPr>
              <w:t>V1.0</w:t>
            </w:r>
          </w:p>
        </w:tc>
      </w:tr>
      <w:tr w:rsidR="003A318C">
        <w:trPr>
          <w:trHeight w:val="60"/>
        </w:trPr>
        <w:tc>
          <w:tcPr>
            <w:tcW w:w="1124" w:type="dxa"/>
            <w:vAlign w:val="center"/>
          </w:tcPr>
          <w:p w:rsidR="003A318C" w:rsidRDefault="000F2928">
            <w:pPr>
              <w:pStyle w:val="TableTextLeft"/>
              <w:rPr>
                <w:rFonts w:eastAsia="宋体"/>
              </w:rPr>
            </w:pPr>
            <w:r>
              <w:rPr>
                <w:rFonts w:eastAsia="宋体"/>
              </w:rPr>
              <w:t>日期</w:t>
            </w:r>
          </w:p>
        </w:tc>
        <w:tc>
          <w:tcPr>
            <w:tcW w:w="1134" w:type="dxa"/>
          </w:tcPr>
          <w:p w:rsidR="003A318C" w:rsidRDefault="000F2928">
            <w:pPr>
              <w:pStyle w:val="TableTextCenter"/>
              <w:rPr>
                <w:rFonts w:eastAsia="宋体"/>
              </w:rPr>
            </w:pPr>
            <w:r>
              <w:rPr>
                <w:rFonts w:eastAsia="宋体"/>
                <w:szCs w:val="21"/>
              </w:rPr>
              <w:t>20230814</w:t>
            </w:r>
          </w:p>
        </w:tc>
      </w:tr>
    </w:tbl>
    <w:p w:rsidR="003A318C" w:rsidRDefault="000F2928">
      <w:pPr>
        <w:tabs>
          <w:tab w:val="clear" w:pos="360"/>
        </w:tabs>
        <w:rPr>
          <w:rFonts w:eastAsia="宋体"/>
        </w:rPr>
      </w:pPr>
      <w:r>
        <w:rPr>
          <w:rFonts w:eastAsia="宋体"/>
          <w:noProof/>
        </w:rPr>
        <w:drawing>
          <wp:anchor distT="0" distB="0" distL="114300" distR="114300" simplePos="0" relativeHeight="251657728" behindDoc="0" locked="0" layoutInCell="1" allowOverlap="1">
            <wp:simplePos x="0" y="0"/>
            <wp:positionH relativeFrom="column">
              <wp:posOffset>4039870</wp:posOffset>
            </wp:positionH>
            <wp:positionV relativeFrom="paragraph">
              <wp:posOffset>-518160</wp:posOffset>
            </wp:positionV>
            <wp:extent cx="2244725" cy="462915"/>
            <wp:effectExtent l="0" t="0" r="0" b="0"/>
            <wp:wrapSquare wrapText="bothSides"/>
            <wp:docPr id="33" name="图片 33"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ptch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44725" cy="462915"/>
                    </a:xfrm>
                    <a:prstGeom prst="rect">
                      <a:avLst/>
                    </a:prstGeom>
                    <a:noFill/>
                    <a:ln>
                      <a:noFill/>
                    </a:ln>
                  </pic:spPr>
                </pic:pic>
              </a:graphicData>
            </a:graphic>
          </wp:anchor>
        </w:drawing>
      </w:r>
    </w:p>
    <w:p w:rsidR="003A318C" w:rsidRDefault="003A318C">
      <w:pPr>
        <w:rPr>
          <w:rFonts w:eastAsia="宋体"/>
        </w:rPr>
      </w:pPr>
    </w:p>
    <w:p w:rsidR="003A318C" w:rsidRDefault="003A318C">
      <w:pPr>
        <w:rPr>
          <w:rFonts w:eastAsia="宋体"/>
        </w:rPr>
      </w:pPr>
    </w:p>
    <w:p w:rsidR="003A318C" w:rsidRDefault="003A318C">
      <w:pPr>
        <w:rPr>
          <w:rFonts w:eastAsia="宋体"/>
        </w:rPr>
      </w:pPr>
    </w:p>
    <w:p w:rsidR="003A318C" w:rsidRDefault="000F2928">
      <w:pPr>
        <w:pStyle w:val="af0"/>
      </w:pPr>
      <w:proofErr w:type="spellStart"/>
      <w:r>
        <w:rPr>
          <w:rFonts w:hint="eastAsia"/>
        </w:rPr>
        <w:t>B</w:t>
      </w:r>
      <w:r>
        <w:t>ootloader</w:t>
      </w:r>
      <w:proofErr w:type="spellEnd"/>
      <w:r>
        <w:t>(UART)</w:t>
      </w:r>
      <w:r>
        <w:t>方案</w:t>
      </w:r>
    </w:p>
    <w:p w:rsidR="003A318C" w:rsidRDefault="000F2928">
      <w:pPr>
        <w:pStyle w:val="ad"/>
        <w:spacing w:line="276" w:lineRule="auto"/>
        <w:rPr>
          <w:rFonts w:ascii="Arial" w:hAnsi="Arial"/>
        </w:rPr>
      </w:pPr>
      <w:r>
        <w:rPr>
          <w:rFonts w:ascii="Arial" w:hAnsi="Arial" w:hint="eastAsia"/>
        </w:rPr>
        <w:t>适用</w:t>
      </w:r>
      <w:r>
        <w:rPr>
          <w:rFonts w:ascii="Arial" w:hAnsi="Arial"/>
        </w:rPr>
        <w:t>APT32F103X</w:t>
      </w:r>
      <w:r>
        <w:rPr>
          <w:rFonts w:ascii="Arial" w:hAnsi="Arial"/>
        </w:rPr>
        <w:t>系列</w:t>
      </w:r>
    </w:p>
    <w:p w:rsidR="003A318C" w:rsidRDefault="003A318C">
      <w:pPr>
        <w:rPr>
          <w:rFonts w:eastAsia="宋体"/>
        </w:rPr>
      </w:pPr>
    </w:p>
    <w:p w:rsidR="003A318C" w:rsidRDefault="000F2928">
      <w:pPr>
        <w:rPr>
          <w:rFonts w:eastAsia="宋体"/>
        </w:rPr>
      </w:pPr>
      <w:r>
        <w:rPr>
          <w:rFonts w:eastAsia="宋体"/>
        </w:rPr>
        <w:t xml:space="preserve"> </w:t>
      </w:r>
    </w:p>
    <w:p w:rsidR="003A318C" w:rsidRDefault="003A318C">
      <w:pPr>
        <w:rPr>
          <w:rFonts w:eastAsia="宋体"/>
        </w:rPr>
      </w:pPr>
    </w:p>
    <w:p w:rsidR="003A318C" w:rsidRDefault="003A318C">
      <w:pPr>
        <w:rPr>
          <w:rFonts w:eastAsia="宋体"/>
        </w:rPr>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0F2928">
      <w:pPr>
        <w:pStyle w:val="BodyText10"/>
      </w:pPr>
      <w:r>
        <w:rPr>
          <w:noProof/>
          <w:lang w:eastAsia="zh-CN"/>
        </w:rPr>
        <w:drawing>
          <wp:anchor distT="0" distB="0" distL="114300" distR="114300" simplePos="0" relativeHeight="251656704" behindDoc="0" locked="0" layoutInCell="1" allowOverlap="1">
            <wp:simplePos x="0" y="0"/>
            <wp:positionH relativeFrom="margin">
              <wp:posOffset>321310</wp:posOffset>
            </wp:positionH>
            <wp:positionV relativeFrom="paragraph">
              <wp:posOffset>50165</wp:posOffset>
            </wp:positionV>
            <wp:extent cx="5709285" cy="2018665"/>
            <wp:effectExtent l="0" t="0" r="0" b="0"/>
            <wp:wrapNone/>
            <wp:docPr id="2" name="图片 2" descr="20071123161322639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71123161322639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09285" cy="2018665"/>
                    </a:xfrm>
                    <a:prstGeom prst="rect">
                      <a:avLst/>
                    </a:prstGeom>
                    <a:noFill/>
                    <a:ln>
                      <a:noFill/>
                    </a:ln>
                  </pic:spPr>
                </pic:pic>
              </a:graphicData>
            </a:graphic>
          </wp:anchor>
        </w:drawing>
      </w:r>
      <w:r>
        <w:rPr>
          <w:noProof/>
          <w:lang w:eastAsia="zh-CN"/>
        </w:rPr>
        <mc:AlternateContent>
          <mc:Choice Requires="wps">
            <w:drawing>
              <wp:anchor distT="0" distB="0" distL="114300" distR="114300" simplePos="0" relativeHeight="251658752" behindDoc="0" locked="0" layoutInCell="0" allowOverlap="1">
                <wp:simplePos x="0" y="0"/>
                <wp:positionH relativeFrom="page">
                  <wp:posOffset>664845</wp:posOffset>
                </wp:positionH>
                <wp:positionV relativeFrom="page">
                  <wp:posOffset>7367905</wp:posOffset>
                </wp:positionV>
                <wp:extent cx="6327775" cy="1695450"/>
                <wp:effectExtent l="0" t="0" r="15875" b="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695635"/>
                        </a:xfrm>
                        <a:prstGeom prst="rect">
                          <a:avLst/>
                        </a:prstGeom>
                        <a:noFill/>
                        <a:ln>
                          <a:noFill/>
                        </a:ln>
                      </wps:spPr>
                      <wps:txbx>
                        <w:txbxContent>
                          <w:p w:rsidR="003A318C" w:rsidRDefault="000F2928">
                            <w:pPr>
                              <w:rPr>
                                <w:b/>
                                <w:sz w:val="24"/>
                                <w:szCs w:val="24"/>
                              </w:rPr>
                            </w:pPr>
                            <w:r>
                              <w:rPr>
                                <w:rFonts w:hint="eastAsia"/>
                                <w:b/>
                                <w:sz w:val="24"/>
                                <w:szCs w:val="24"/>
                              </w:rPr>
                              <w:t>版权所有</w:t>
                            </w:r>
                            <w:r>
                              <w:rPr>
                                <w:rFonts w:hint="eastAsia"/>
                                <w:b/>
                                <w:sz w:val="24"/>
                                <w:szCs w:val="24"/>
                              </w:rPr>
                              <w:t>©</w:t>
                            </w:r>
                            <w:r>
                              <w:rPr>
                                <w:rFonts w:hint="eastAsia"/>
                                <w:b/>
                                <w:sz w:val="24"/>
                                <w:szCs w:val="24"/>
                              </w:rPr>
                              <w:t>深圳市爱普特微电子有限公司</w:t>
                            </w:r>
                          </w:p>
                          <w:p w:rsidR="003A318C" w:rsidRDefault="000F2928">
                            <w:r>
                              <w:rPr>
                                <w:rFonts w:hint="eastAsia"/>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w:t>
                            </w:r>
                            <w:proofErr w:type="gramStart"/>
                            <w:r>
                              <w:rPr>
                                <w:rFonts w:hint="eastAsia"/>
                              </w:rPr>
                              <w:t>不</w:t>
                            </w:r>
                            <w:proofErr w:type="gramEnd"/>
                            <w:r>
                              <w:rPr>
                                <w:rFonts w:hint="eastAsia"/>
                              </w:rPr>
                              <w:t>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3A318C" w:rsidRDefault="000F2928">
                            <w:r>
                              <w:t>Copyright © 200</w:t>
                            </w:r>
                            <w:r>
                              <w:rPr>
                                <w:rFonts w:hint="eastAsia"/>
                              </w:rPr>
                              <w:t>8-2009</w:t>
                            </w:r>
                            <w:r>
                              <w:t xml:space="preserve"> Samsung Electronics</w:t>
                            </w:r>
                            <w:r>
                              <w:t>, Inc. All Rights Reserved</w:t>
                            </w:r>
                          </w:p>
                          <w:p w:rsidR="003A318C" w:rsidRDefault="003A318C"/>
                          <w:p w:rsidR="003A318C" w:rsidRDefault="003A318C"/>
                        </w:txbxContent>
                      </wps:txbx>
                      <wps:bodyPr rot="0" vert="horz" wrap="square" lIns="0" tIns="0" rIns="0" bIns="0" anchor="t" anchorCtr="0" upright="1">
                        <a:noAutofit/>
                      </wps:bodyPr>
                    </wps:wsp>
                  </a:graphicData>
                </a:graphic>
              </wp:anchor>
            </w:drawing>
          </mc:Choice>
          <mc:Fallback xmlns:wpsCustomData="http://www.wps.cn/officeDocument/2013/wpsCustomData">
            <w:pict>
              <v:rect id="Rectangle 32" o:spid="_x0000_s1026" o:spt="1" style="position:absolute;left:0pt;margin-left:52.35pt;margin-top:580.15pt;height:133.5pt;width:498.25pt;mso-position-horizontal-relative:page;mso-position-vertical-relative:page;z-index:251658240;mso-width-relative:page;mso-height-relative:page;" filled="f" stroked="f" coordsize="21600,21600" o:allowincell="f" o:gfxdata="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1JeDh3AAA&#10;AA4BAAAPAAAAAAAAAAEAIAAAACIAAABkcnMvZG93bnJldi54bWxQSwECFAAUAAAACACHTuJAxuXb&#10;kOEBAACvAwAADgAAAAAAAAABACAAAAArAQAAZHJzL2Uyb0RvYy54bWxQSwUGAAAAAAYABgBZAQAA&#10;fgUAAAAA&#10;">
                <v:fill on="f" focussize="0,0"/>
                <v:stroke on="f"/>
                <v:imagedata o:title=""/>
                <o:lock v:ext="edit" aspectratio="f"/>
                <v:textbox inset="0mm,0mm,0mm,0mm">
                  <w:txbxContent>
                    <w:p>
                      <w:pPr>
                        <w:rPr>
                          <w:b/>
                          <w:sz w:val="24"/>
                          <w:szCs w:val="24"/>
                        </w:rPr>
                      </w:pPr>
                      <w:r>
                        <w:rPr>
                          <w:rFonts w:hint="eastAsia"/>
                          <w:b/>
                          <w:sz w:val="24"/>
                          <w:szCs w:val="24"/>
                        </w:rPr>
                        <w:t>版权所有©深圳市爱普特微电子有限公司</w:t>
                      </w:r>
                    </w:p>
                    <w:p>
                      <w:r>
                        <w:rPr>
                          <w:rFonts w:hint="eastAsia"/>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
                        <w:t>Copyright © 200</w:t>
                      </w:r>
                      <w:r>
                        <w:rPr>
                          <w:rFonts w:hint="eastAsia"/>
                        </w:rPr>
                        <w:t>8-2009</w:t>
                      </w:r>
                      <w:r>
                        <w:t xml:space="preserve"> Samsung Electronics, Inc. All Rights Reserved</w:t>
                      </w:r>
                    </w:p>
                    <w:p/>
                    <w:p/>
                  </w:txbxContent>
                </v:textbox>
              </v:rect>
            </w:pict>
          </mc:Fallback>
        </mc:AlternateContent>
      </w:r>
    </w:p>
    <w:p w:rsidR="003A318C" w:rsidRDefault="003A318C">
      <w:pPr>
        <w:pStyle w:val="BodyText10"/>
      </w:pPr>
    </w:p>
    <w:p w:rsidR="003A318C" w:rsidRDefault="003A318C">
      <w:pPr>
        <w:pStyle w:val="BodyText10"/>
      </w:pPr>
    </w:p>
    <w:p w:rsidR="003A318C" w:rsidRDefault="000F2928">
      <w:pPr>
        <w:pStyle w:val="BodyText10"/>
      </w:pPr>
      <w:r>
        <w:br w:type="page"/>
      </w:r>
    </w:p>
    <w:p w:rsidR="003A318C" w:rsidRDefault="000F2928">
      <w:pPr>
        <w:pStyle w:val="TableCaption"/>
        <w:rPr>
          <w:rFonts w:eastAsia="宋体"/>
        </w:rPr>
      </w:pPr>
      <w:r>
        <w:rPr>
          <w:rFonts w:eastAsia="宋体"/>
        </w:rPr>
        <w:lastRenderedPageBreak/>
        <w:t>R</w:t>
      </w:r>
      <w:r>
        <w:rPr>
          <w:rFonts w:eastAsia="宋体" w:hint="eastAsia"/>
        </w:rPr>
        <w:t xml:space="preserve">evision </w:t>
      </w:r>
      <w:r>
        <w:rPr>
          <w:rFonts w:eastAsia="宋体"/>
        </w:rPr>
        <w:t>History</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304"/>
        <w:gridCol w:w="5245"/>
        <w:gridCol w:w="2381"/>
      </w:tblGrid>
      <w:tr w:rsidR="003A318C">
        <w:tc>
          <w:tcPr>
            <w:tcW w:w="1101" w:type="dxa"/>
            <w:shd w:val="clear" w:color="auto" w:fill="D9D9D9"/>
          </w:tcPr>
          <w:p w:rsidR="003A318C" w:rsidRDefault="000F2928">
            <w:pPr>
              <w:pStyle w:val="TableColumn"/>
              <w:rPr>
                <w:rFonts w:eastAsia="宋体"/>
              </w:rPr>
            </w:pPr>
            <w:r>
              <w:rPr>
                <w:rFonts w:eastAsia="宋体" w:hint="eastAsia"/>
              </w:rPr>
              <w:t>版本</w:t>
            </w:r>
          </w:p>
        </w:tc>
        <w:tc>
          <w:tcPr>
            <w:tcW w:w="1304" w:type="dxa"/>
            <w:shd w:val="clear" w:color="auto" w:fill="D9D9D9"/>
          </w:tcPr>
          <w:p w:rsidR="003A318C" w:rsidRDefault="000F2928">
            <w:pPr>
              <w:pStyle w:val="TableColumn"/>
              <w:rPr>
                <w:rFonts w:eastAsia="宋体"/>
              </w:rPr>
            </w:pPr>
            <w:r>
              <w:rPr>
                <w:rFonts w:eastAsia="宋体"/>
              </w:rPr>
              <w:t>日期</w:t>
            </w:r>
          </w:p>
        </w:tc>
        <w:tc>
          <w:tcPr>
            <w:tcW w:w="5245" w:type="dxa"/>
            <w:shd w:val="clear" w:color="auto" w:fill="D9D9D9"/>
          </w:tcPr>
          <w:p w:rsidR="003A318C" w:rsidRDefault="000F2928">
            <w:pPr>
              <w:pStyle w:val="TableColumn"/>
              <w:rPr>
                <w:rFonts w:eastAsia="宋体"/>
              </w:rPr>
            </w:pPr>
            <w:r>
              <w:rPr>
                <w:rFonts w:eastAsia="宋体" w:hint="eastAsia"/>
              </w:rPr>
              <w:t>描述</w:t>
            </w:r>
          </w:p>
        </w:tc>
        <w:tc>
          <w:tcPr>
            <w:tcW w:w="2381" w:type="dxa"/>
            <w:shd w:val="clear" w:color="auto" w:fill="D9D9D9"/>
          </w:tcPr>
          <w:p w:rsidR="003A318C" w:rsidRDefault="000F2928">
            <w:pPr>
              <w:pStyle w:val="TableColumn"/>
              <w:rPr>
                <w:rFonts w:eastAsia="宋体"/>
              </w:rPr>
            </w:pPr>
            <w:r>
              <w:rPr>
                <w:rFonts w:eastAsia="宋体" w:hint="eastAsia"/>
              </w:rPr>
              <w:t>作者</w:t>
            </w:r>
          </w:p>
        </w:tc>
      </w:tr>
      <w:tr w:rsidR="003A318C">
        <w:tc>
          <w:tcPr>
            <w:tcW w:w="1101" w:type="dxa"/>
            <w:shd w:val="clear" w:color="auto" w:fill="auto"/>
          </w:tcPr>
          <w:p w:rsidR="003A318C" w:rsidRDefault="000F2928">
            <w:pPr>
              <w:pStyle w:val="TableTextLeft"/>
              <w:jc w:val="both"/>
              <w:rPr>
                <w:rFonts w:eastAsia="宋体"/>
                <w:lang w:eastAsia="zh-CN"/>
              </w:rPr>
            </w:pPr>
            <w:r>
              <w:rPr>
                <w:rFonts w:eastAsia="宋体" w:hint="eastAsia"/>
                <w:lang w:eastAsia="zh-CN"/>
              </w:rPr>
              <w:t>V</w:t>
            </w:r>
            <w:r>
              <w:rPr>
                <w:rFonts w:eastAsia="宋体"/>
                <w:lang w:eastAsia="zh-CN"/>
              </w:rPr>
              <w:t>1.0</w:t>
            </w:r>
          </w:p>
        </w:tc>
        <w:tc>
          <w:tcPr>
            <w:tcW w:w="1304" w:type="dxa"/>
            <w:shd w:val="clear" w:color="auto" w:fill="auto"/>
          </w:tcPr>
          <w:p w:rsidR="003A318C" w:rsidRDefault="000F2928">
            <w:pPr>
              <w:pStyle w:val="TableTextLeft"/>
              <w:rPr>
                <w:rFonts w:eastAsia="宋体"/>
                <w:lang w:eastAsia="zh-CN"/>
              </w:rPr>
            </w:pPr>
            <w:r>
              <w:rPr>
                <w:rFonts w:eastAsia="宋体" w:hint="eastAsia"/>
                <w:lang w:eastAsia="zh-CN"/>
              </w:rPr>
              <w:t>202</w:t>
            </w:r>
            <w:r>
              <w:rPr>
                <w:rFonts w:eastAsia="宋体"/>
                <w:lang w:eastAsia="zh-CN"/>
              </w:rPr>
              <w:t>3</w:t>
            </w:r>
            <w:r>
              <w:rPr>
                <w:rFonts w:eastAsia="宋体" w:hint="eastAsia"/>
                <w:lang w:eastAsia="zh-CN"/>
              </w:rPr>
              <w:t>-</w:t>
            </w:r>
            <w:r>
              <w:rPr>
                <w:rFonts w:eastAsia="宋体"/>
                <w:lang w:eastAsia="zh-CN"/>
              </w:rPr>
              <w:t>8</w:t>
            </w:r>
            <w:r>
              <w:rPr>
                <w:rFonts w:eastAsia="宋体" w:hint="eastAsia"/>
                <w:lang w:eastAsia="zh-CN"/>
              </w:rPr>
              <w:t>-</w:t>
            </w:r>
            <w:r>
              <w:rPr>
                <w:rFonts w:eastAsia="宋体"/>
                <w:lang w:eastAsia="zh-CN"/>
              </w:rPr>
              <w:t>14</w:t>
            </w:r>
          </w:p>
        </w:tc>
        <w:tc>
          <w:tcPr>
            <w:tcW w:w="5245" w:type="dxa"/>
            <w:shd w:val="clear" w:color="auto" w:fill="auto"/>
          </w:tcPr>
          <w:p w:rsidR="003A318C" w:rsidRDefault="000F2928">
            <w:pPr>
              <w:pStyle w:val="TableTextLeft"/>
              <w:rPr>
                <w:rFonts w:eastAsia="宋体"/>
                <w:lang w:eastAsia="zh-CN"/>
              </w:rPr>
            </w:pPr>
            <w:r>
              <w:rPr>
                <w:rFonts w:eastAsia="宋体"/>
                <w:lang w:eastAsia="zh-CN"/>
              </w:rPr>
              <w:t>新建使用说明</w:t>
            </w:r>
          </w:p>
        </w:tc>
        <w:tc>
          <w:tcPr>
            <w:tcW w:w="2381" w:type="dxa"/>
            <w:shd w:val="clear" w:color="auto" w:fill="auto"/>
          </w:tcPr>
          <w:p w:rsidR="003A318C" w:rsidRDefault="000F2928">
            <w:pPr>
              <w:pStyle w:val="TableTextLeft"/>
              <w:rPr>
                <w:rFonts w:eastAsia="宋体"/>
                <w:lang w:eastAsia="zh-CN"/>
              </w:rPr>
            </w:pPr>
            <w:r>
              <w:rPr>
                <w:rFonts w:eastAsia="宋体" w:hint="eastAsia"/>
                <w:lang w:eastAsia="zh-CN"/>
              </w:rPr>
              <w:t>Y</w:t>
            </w:r>
            <w:r>
              <w:rPr>
                <w:rFonts w:eastAsia="宋体"/>
                <w:lang w:eastAsia="zh-CN"/>
              </w:rPr>
              <w:t>YM</w:t>
            </w:r>
            <w:r>
              <w:rPr>
                <w:rFonts w:eastAsia="宋体" w:hint="eastAsia"/>
                <w:lang w:eastAsia="zh-CN"/>
              </w:rPr>
              <w:t>/</w:t>
            </w:r>
            <w:r>
              <w:rPr>
                <w:rFonts w:eastAsia="宋体"/>
                <w:lang w:eastAsia="zh-CN"/>
              </w:rPr>
              <w:t>WNN</w:t>
            </w:r>
          </w:p>
        </w:tc>
      </w:tr>
      <w:tr w:rsidR="003A318C">
        <w:tc>
          <w:tcPr>
            <w:tcW w:w="1101" w:type="dxa"/>
            <w:shd w:val="clear" w:color="auto" w:fill="auto"/>
          </w:tcPr>
          <w:p w:rsidR="003A318C" w:rsidRDefault="004E4561">
            <w:pPr>
              <w:pStyle w:val="TableTextLeft"/>
              <w:rPr>
                <w:rFonts w:eastAsia="宋体"/>
              </w:rPr>
            </w:pPr>
            <w:r>
              <w:rPr>
                <w:rFonts w:eastAsia="宋体"/>
              </w:rPr>
              <w:t>V1.1</w:t>
            </w:r>
          </w:p>
        </w:tc>
        <w:tc>
          <w:tcPr>
            <w:tcW w:w="1304" w:type="dxa"/>
            <w:shd w:val="clear" w:color="auto" w:fill="auto"/>
          </w:tcPr>
          <w:p w:rsidR="003A318C" w:rsidRDefault="004E4561">
            <w:pPr>
              <w:pStyle w:val="TableTextLeft"/>
              <w:rPr>
                <w:rFonts w:eastAsia="宋体" w:hint="eastAsia"/>
                <w:lang w:eastAsia="zh-CN"/>
              </w:rPr>
            </w:pPr>
            <w:r>
              <w:rPr>
                <w:rFonts w:eastAsia="宋体" w:hint="eastAsia"/>
                <w:lang w:eastAsia="zh-CN"/>
              </w:rPr>
              <w:t>2</w:t>
            </w:r>
            <w:r>
              <w:rPr>
                <w:rFonts w:eastAsia="宋体"/>
                <w:lang w:eastAsia="zh-CN"/>
              </w:rPr>
              <w:t>023-8-31</w:t>
            </w:r>
          </w:p>
        </w:tc>
        <w:tc>
          <w:tcPr>
            <w:tcW w:w="5245" w:type="dxa"/>
            <w:shd w:val="clear" w:color="auto" w:fill="auto"/>
          </w:tcPr>
          <w:p w:rsidR="003A318C" w:rsidRDefault="004E4561">
            <w:pPr>
              <w:pStyle w:val="TableTextLeft"/>
              <w:rPr>
                <w:rFonts w:eastAsia="宋体" w:hint="eastAsia"/>
                <w:lang w:eastAsia="zh-CN"/>
              </w:rPr>
            </w:pPr>
            <w:r>
              <w:rPr>
                <w:rFonts w:eastAsia="宋体" w:hint="eastAsia"/>
                <w:lang w:eastAsia="zh-CN"/>
              </w:rPr>
              <w:t>添加串口工具打开说明</w:t>
            </w:r>
          </w:p>
        </w:tc>
        <w:tc>
          <w:tcPr>
            <w:tcW w:w="2381" w:type="dxa"/>
            <w:shd w:val="clear" w:color="auto" w:fill="auto"/>
          </w:tcPr>
          <w:p w:rsidR="003A318C" w:rsidRDefault="00F72AAC">
            <w:pPr>
              <w:pStyle w:val="TableTextLeft"/>
              <w:rPr>
                <w:rFonts w:eastAsia="宋体"/>
              </w:rPr>
            </w:pPr>
            <w:r>
              <w:rPr>
                <w:rFonts w:eastAsia="宋体"/>
              </w:rPr>
              <w:t>LHY</w:t>
            </w:r>
          </w:p>
        </w:tc>
      </w:tr>
      <w:tr w:rsidR="003A318C">
        <w:tc>
          <w:tcPr>
            <w:tcW w:w="1101" w:type="dxa"/>
            <w:shd w:val="clear" w:color="auto" w:fill="auto"/>
          </w:tcPr>
          <w:p w:rsidR="003A318C" w:rsidRDefault="003A318C">
            <w:pPr>
              <w:pStyle w:val="TableTextLeft"/>
              <w:rPr>
                <w:rFonts w:eastAsia="宋体"/>
              </w:rPr>
            </w:pPr>
          </w:p>
        </w:tc>
        <w:tc>
          <w:tcPr>
            <w:tcW w:w="1304" w:type="dxa"/>
            <w:shd w:val="clear" w:color="auto" w:fill="auto"/>
          </w:tcPr>
          <w:p w:rsidR="003A318C" w:rsidRDefault="003A318C">
            <w:pPr>
              <w:pStyle w:val="TableTextLeft"/>
              <w:rPr>
                <w:rFonts w:eastAsia="宋体"/>
              </w:rPr>
            </w:pPr>
          </w:p>
        </w:tc>
        <w:tc>
          <w:tcPr>
            <w:tcW w:w="5245" w:type="dxa"/>
            <w:shd w:val="clear" w:color="auto" w:fill="auto"/>
          </w:tcPr>
          <w:p w:rsidR="003A318C" w:rsidRDefault="003A318C">
            <w:pPr>
              <w:pStyle w:val="TableTextLeft"/>
              <w:rPr>
                <w:rFonts w:eastAsia="宋体"/>
              </w:rPr>
            </w:pPr>
          </w:p>
        </w:tc>
        <w:tc>
          <w:tcPr>
            <w:tcW w:w="2381" w:type="dxa"/>
            <w:shd w:val="clear" w:color="auto" w:fill="auto"/>
          </w:tcPr>
          <w:p w:rsidR="003A318C" w:rsidRDefault="003A318C">
            <w:pPr>
              <w:pStyle w:val="TableTextLeft"/>
              <w:rPr>
                <w:rFonts w:eastAsia="宋体"/>
              </w:rPr>
            </w:pPr>
          </w:p>
        </w:tc>
      </w:tr>
    </w:tbl>
    <w:p w:rsidR="003A318C" w:rsidRDefault="003A318C">
      <w:pPr>
        <w:rPr>
          <w:rFonts w:eastAsia="宋体"/>
        </w:rPr>
      </w:pPr>
    </w:p>
    <w:p w:rsidR="003A318C" w:rsidRDefault="000F2928">
      <w:pPr>
        <w:rPr>
          <w:rFonts w:eastAsia="宋体"/>
        </w:rPr>
        <w:sectPr w:rsidR="003A318C">
          <w:headerReference w:type="default" r:id="rId11"/>
          <w:footerReference w:type="default" r:id="rId12"/>
          <w:pgSz w:w="11906" w:h="16838"/>
          <w:pgMar w:top="2041" w:right="782" w:bottom="1922" w:left="782" w:header="1202" w:footer="1202" w:gutter="238"/>
          <w:pgNumType w:start="1"/>
          <w:cols w:space="425"/>
          <w:docGrid w:linePitch="360"/>
        </w:sectPr>
      </w:pPr>
      <w:r>
        <w:rPr>
          <w:rFonts w:eastAsia="宋体"/>
        </w:rPr>
        <w:br w:type="page"/>
      </w:r>
    </w:p>
    <w:p w:rsidR="003A318C" w:rsidRDefault="000F2928">
      <w:pPr>
        <w:pStyle w:val="1"/>
      </w:pPr>
      <w:r>
        <w:lastRenderedPageBreak/>
        <w:t>概述</w:t>
      </w:r>
    </w:p>
    <w:p w:rsidR="003A318C" w:rsidRDefault="000F2928">
      <w:pPr>
        <w:spacing w:line="360" w:lineRule="auto"/>
        <w:ind w:firstLine="482"/>
        <w:rPr>
          <w:rFonts w:eastAsia="宋体"/>
          <w:lang w:val="zh-CN"/>
        </w:rPr>
      </w:pPr>
      <w:r>
        <w:rPr>
          <w:rFonts w:eastAsia="宋体" w:hint="eastAsia"/>
          <w:lang w:val="zh-CN"/>
        </w:rPr>
        <w:t>本</w:t>
      </w:r>
      <w:r>
        <w:rPr>
          <w:rFonts w:eastAsia="宋体"/>
          <w:lang w:val="zh-CN"/>
        </w:rPr>
        <w:t>文</w:t>
      </w:r>
      <w:r>
        <w:rPr>
          <w:rFonts w:eastAsia="宋体" w:hint="eastAsia"/>
          <w:lang w:val="zh-CN"/>
        </w:rPr>
        <w:t>主要描述</w:t>
      </w:r>
      <w:r>
        <w:rPr>
          <w:rFonts w:eastAsia="宋体"/>
          <w:lang w:val="zh-CN"/>
        </w:rPr>
        <w:t>上位机通过</w:t>
      </w:r>
      <w:r>
        <w:rPr>
          <w:rFonts w:eastAsia="宋体"/>
          <w:lang w:val="zh-CN"/>
        </w:rPr>
        <w:t>UART</w:t>
      </w:r>
      <w:r>
        <w:rPr>
          <w:rFonts w:eastAsia="宋体" w:hint="eastAsia"/>
          <w:lang w:val="zh-CN"/>
        </w:rPr>
        <w:t>通信口</w:t>
      </w:r>
      <w:r>
        <w:rPr>
          <w:rFonts w:eastAsia="宋体"/>
          <w:lang w:val="zh-CN"/>
        </w:rPr>
        <w:t>对</w:t>
      </w:r>
      <w:r>
        <w:rPr>
          <w:rFonts w:eastAsia="宋体" w:hint="eastAsia"/>
          <w:lang w:val="zh-CN"/>
        </w:rPr>
        <w:t>从机板进行代码</w:t>
      </w:r>
      <w:r>
        <w:rPr>
          <w:rFonts w:eastAsia="宋体"/>
          <w:lang w:val="zh-CN"/>
        </w:rPr>
        <w:t>升级的过程</w:t>
      </w:r>
      <w:r>
        <w:rPr>
          <w:rFonts w:eastAsia="宋体" w:hint="eastAsia"/>
          <w:lang w:val="zh-CN"/>
        </w:rPr>
        <w:t>。</w:t>
      </w:r>
    </w:p>
    <w:p w:rsidR="003A318C" w:rsidRDefault="000F2928">
      <w:pPr>
        <w:spacing w:line="360" w:lineRule="auto"/>
        <w:ind w:firstLine="482"/>
        <w:rPr>
          <w:rFonts w:eastAsia="宋体"/>
          <w:lang w:val="zh-CN"/>
        </w:rPr>
      </w:pPr>
      <w:r>
        <w:rPr>
          <w:rFonts w:eastAsia="宋体"/>
          <w:lang w:val="zh-CN"/>
        </w:rPr>
        <w:t>如图</w:t>
      </w:r>
      <w:r>
        <w:t>Figure 1</w:t>
      </w:r>
      <w:r>
        <w:rPr>
          <w:rFonts w:eastAsia="宋体"/>
          <w:lang w:val="zh-CN"/>
        </w:rPr>
        <w:t>所示</w:t>
      </w:r>
      <w:r>
        <w:rPr>
          <w:rFonts w:eastAsia="宋体" w:hint="eastAsia"/>
          <w:lang w:val="zh-CN"/>
        </w:rPr>
        <w:t>，</w:t>
      </w:r>
      <w:r>
        <w:rPr>
          <w:rFonts w:eastAsia="宋体"/>
          <w:lang w:val="zh-CN"/>
        </w:rPr>
        <w:t>从机板的内存空间分为两部分</w:t>
      </w:r>
      <w:r>
        <w:rPr>
          <w:rFonts w:eastAsia="宋体" w:hint="eastAsia"/>
          <w:lang w:val="zh-CN"/>
        </w:rPr>
        <w:t>，低地址空间预先装载</w:t>
      </w:r>
      <w:r>
        <w:rPr>
          <w:rFonts w:eastAsia="宋体"/>
          <w:lang w:val="zh-CN"/>
        </w:rPr>
        <w:t>bootloader</w:t>
      </w:r>
      <w:r>
        <w:rPr>
          <w:rFonts w:eastAsia="宋体"/>
          <w:lang w:val="zh-CN"/>
        </w:rPr>
        <w:t>工程</w:t>
      </w:r>
      <w:r>
        <w:rPr>
          <w:rFonts w:eastAsia="宋体" w:hint="eastAsia"/>
          <w:lang w:val="zh-CN"/>
        </w:rPr>
        <w:t>，</w:t>
      </w:r>
      <w:r>
        <w:rPr>
          <w:rFonts w:eastAsia="宋体"/>
          <w:lang w:val="zh-CN"/>
        </w:rPr>
        <w:t>用以配合</w:t>
      </w:r>
      <w:r>
        <w:rPr>
          <w:rFonts w:eastAsia="宋体" w:hint="eastAsia"/>
          <w:lang w:val="zh-CN"/>
        </w:rPr>
        <w:t>上位机</w:t>
      </w:r>
      <w:r>
        <w:rPr>
          <w:rFonts w:eastAsia="宋体"/>
          <w:lang w:val="zh-CN"/>
        </w:rPr>
        <w:t>进行升级</w:t>
      </w:r>
      <w:r>
        <w:rPr>
          <w:rFonts w:eastAsia="宋体" w:hint="eastAsia"/>
          <w:lang w:val="zh-CN"/>
        </w:rPr>
        <w:t>，</w:t>
      </w:r>
      <w:r>
        <w:rPr>
          <w:rFonts w:eastAsia="宋体"/>
          <w:lang w:val="zh-CN"/>
        </w:rPr>
        <w:t>从</w:t>
      </w:r>
      <w:r>
        <w:rPr>
          <w:rFonts w:eastAsia="宋体" w:hint="eastAsia"/>
          <w:lang w:val="zh-CN"/>
        </w:rPr>
        <w:t>上位机</w:t>
      </w:r>
      <w:r>
        <w:rPr>
          <w:rFonts w:eastAsia="宋体"/>
          <w:lang w:val="zh-CN"/>
        </w:rPr>
        <w:t>接收到的</w:t>
      </w:r>
      <w:r>
        <w:rPr>
          <w:rFonts w:eastAsia="宋体"/>
          <w:lang w:val="zh-CN"/>
        </w:rPr>
        <w:t>app</w:t>
      </w:r>
      <w:r>
        <w:rPr>
          <w:rFonts w:eastAsia="宋体"/>
          <w:lang w:val="zh-CN"/>
        </w:rPr>
        <w:t>程序代码移至高地址空间</w:t>
      </w:r>
      <w:r>
        <w:rPr>
          <w:rFonts w:eastAsia="宋体" w:hint="eastAsia"/>
          <w:lang w:val="zh-CN"/>
        </w:rPr>
        <w:t>。</w:t>
      </w:r>
    </w:p>
    <w:p w:rsidR="003A318C" w:rsidRDefault="000F2928">
      <w:pPr>
        <w:pStyle w:val="FigureBox"/>
        <w:autoSpaceDE/>
        <w:ind w:firstLine="480"/>
        <w:rPr>
          <w:rFonts w:eastAsia="宋体"/>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65pt;height:257.3pt">
            <v:imagedata r:id="rId13" o:title=""/>
          </v:shape>
        </w:pict>
      </w:r>
    </w:p>
    <w:p w:rsidR="003A318C" w:rsidRDefault="000F2928">
      <w:pPr>
        <w:pStyle w:val="afc"/>
        <w:spacing w:line="276" w:lineRule="auto"/>
        <w:ind w:left="372" w:firstLineChars="317" w:firstLine="634"/>
        <w:jc w:val="left"/>
        <w:rPr>
          <w:rFonts w:ascii="Arial" w:eastAsia="宋体" w:hAnsi="Arial"/>
          <w:sz w:val="20"/>
          <w:szCs w:val="20"/>
        </w:rPr>
      </w:pPr>
      <w:r>
        <w:rPr>
          <w:rFonts w:ascii="Arial" w:eastAsia="宋体" w:hAnsi="Arial"/>
          <w:sz w:val="20"/>
        </w:rPr>
        <w:t xml:space="preserve">                           </w:t>
      </w:r>
      <w:r>
        <w:t xml:space="preserve">Figure </w:t>
      </w:r>
      <w:r>
        <w:fldChar w:fldCharType="begin"/>
      </w:r>
      <w:r>
        <w:instrText xml:space="preserve"> SEQ Figure \* ARABIC </w:instrText>
      </w:r>
      <w:r>
        <w:fldChar w:fldCharType="separate"/>
      </w:r>
      <w:r w:rsidR="00C33498">
        <w:rPr>
          <w:noProof/>
        </w:rPr>
        <w:t>1</w:t>
      </w:r>
      <w:r>
        <w:fldChar w:fldCharType="end"/>
      </w:r>
      <w:r>
        <w:rPr>
          <w:sz w:val="20"/>
          <w:szCs w:val="20"/>
        </w:rPr>
        <w:t>主从板</w:t>
      </w:r>
      <w:r>
        <w:rPr>
          <w:rFonts w:hint="eastAsia"/>
          <w:sz w:val="20"/>
          <w:szCs w:val="20"/>
        </w:rPr>
        <w:t>A</w:t>
      </w:r>
      <w:r>
        <w:rPr>
          <w:sz w:val="20"/>
          <w:szCs w:val="20"/>
        </w:rPr>
        <w:t>PP</w:t>
      </w:r>
      <w:r>
        <w:rPr>
          <w:sz w:val="20"/>
          <w:szCs w:val="20"/>
        </w:rPr>
        <w:t>程序升级图</w:t>
      </w:r>
      <w:r>
        <w:rPr>
          <w:sz w:val="20"/>
          <w:szCs w:val="20"/>
        </w:rPr>
        <w:t xml:space="preserve"> </w:t>
      </w:r>
    </w:p>
    <w:p w:rsidR="003A318C" w:rsidRDefault="000F2928">
      <w:pPr>
        <w:pStyle w:val="afc"/>
        <w:spacing w:line="360" w:lineRule="auto"/>
        <w:ind w:left="372" w:firstLineChars="0" w:firstLine="0"/>
        <w:rPr>
          <w:rFonts w:ascii="Arial" w:eastAsia="宋体" w:hAnsi="Arial"/>
          <w:sz w:val="20"/>
        </w:rPr>
      </w:pPr>
      <w:r>
        <w:rPr>
          <w:rFonts w:ascii="Arial" w:eastAsia="宋体" w:hAnsi="Arial"/>
          <w:sz w:val="20"/>
        </w:rPr>
        <w:t>NOTE</w:t>
      </w:r>
      <w:r>
        <w:rPr>
          <w:rFonts w:ascii="Arial" w:eastAsia="宋体" w:hAnsi="Arial" w:hint="eastAsia"/>
          <w:sz w:val="20"/>
        </w:rPr>
        <w:t>：在本</w:t>
      </w:r>
      <w:r>
        <w:rPr>
          <w:rFonts w:ascii="Arial" w:eastAsia="宋体" w:hAnsi="Arial" w:hint="eastAsia"/>
          <w:sz w:val="20"/>
        </w:rPr>
        <w:t>demo</w:t>
      </w:r>
      <w:r>
        <w:rPr>
          <w:rFonts w:ascii="Arial" w:eastAsia="宋体" w:hAnsi="Arial" w:hint="eastAsia"/>
          <w:sz w:val="20"/>
        </w:rPr>
        <w:t>的实现中</w:t>
      </w:r>
    </w:p>
    <w:p w:rsidR="003A318C" w:rsidRDefault="000F2928">
      <w:pPr>
        <w:pStyle w:val="afc"/>
        <w:spacing w:line="360" w:lineRule="auto"/>
        <w:ind w:left="372" w:firstLineChars="0" w:firstLine="0"/>
        <w:rPr>
          <w:rFonts w:ascii="Arial" w:eastAsia="宋体" w:hAnsi="Arial"/>
          <w:sz w:val="20"/>
          <w:lang w:val="zh-CN"/>
        </w:rPr>
      </w:pPr>
      <w:r>
        <w:rPr>
          <w:rFonts w:ascii="Arial" w:eastAsia="宋体" w:hAnsi="Arial" w:hint="eastAsia"/>
          <w:sz w:val="20"/>
        </w:rPr>
        <w:t>1</w:t>
      </w:r>
      <w:r>
        <w:rPr>
          <w:rFonts w:ascii="Arial" w:eastAsia="宋体" w:hAnsi="Arial" w:hint="eastAsia"/>
          <w:sz w:val="20"/>
        </w:rPr>
        <w:t>）</w:t>
      </w:r>
      <w:r>
        <w:rPr>
          <w:rFonts w:ascii="Arial" w:eastAsia="宋体" w:hAnsi="Arial" w:hint="eastAsia"/>
          <w:sz w:val="20"/>
        </w:rPr>
        <w:t xml:space="preserve"> </w:t>
      </w:r>
      <w:r>
        <w:rPr>
          <w:rFonts w:ascii="Arial" w:eastAsia="宋体" w:hAnsi="Arial" w:hint="eastAsia"/>
          <w:sz w:val="20"/>
          <w:lang w:val="zh-CN"/>
        </w:rPr>
        <w:t>b</w:t>
      </w:r>
      <w:r>
        <w:rPr>
          <w:rFonts w:ascii="Arial" w:eastAsia="宋体" w:hAnsi="Arial"/>
          <w:sz w:val="20"/>
          <w:lang w:val="zh-CN"/>
        </w:rPr>
        <w:t>ootloader</w:t>
      </w:r>
      <w:r>
        <w:rPr>
          <w:rFonts w:ascii="Arial" w:eastAsia="宋体" w:hAnsi="Arial"/>
          <w:sz w:val="20"/>
          <w:lang w:val="zh-CN"/>
        </w:rPr>
        <w:t>在</w:t>
      </w:r>
      <w:r>
        <w:rPr>
          <w:rFonts w:ascii="Arial" w:eastAsia="宋体" w:hAnsi="Arial"/>
          <w:sz w:val="20"/>
          <w:lang w:val="zh-CN"/>
        </w:rPr>
        <w:t>csi</w:t>
      </w:r>
      <w:r>
        <w:rPr>
          <w:rFonts w:ascii="Arial" w:eastAsia="宋体" w:hAnsi="Arial"/>
          <w:sz w:val="20"/>
          <w:lang w:val="zh-CN"/>
        </w:rPr>
        <w:t>驱动版本上进行开发的</w:t>
      </w:r>
      <w:r>
        <w:rPr>
          <w:rFonts w:ascii="Arial" w:eastAsia="宋体" w:hAnsi="Arial" w:hint="eastAsia"/>
          <w:sz w:val="20"/>
          <w:lang w:val="zh-CN"/>
        </w:rPr>
        <w:t>，</w:t>
      </w:r>
      <w:r>
        <w:rPr>
          <w:rFonts w:ascii="Arial" w:eastAsia="宋体" w:hAnsi="Arial"/>
          <w:sz w:val="20"/>
          <w:lang w:val="zh-CN"/>
        </w:rPr>
        <w:t>详见</w:t>
      </w:r>
      <w:hyperlink w:anchor="_bootloader实现原理" w:history="1">
        <w:r>
          <w:rPr>
            <w:rStyle w:val="af5"/>
            <w:rFonts w:ascii="Arial" w:eastAsia="宋体" w:hAnsi="Arial" w:hint="eastAsia"/>
            <w:sz w:val="20"/>
            <w:lang w:val="zh-CN"/>
          </w:rPr>
          <w:t>3</w:t>
        </w:r>
        <w:r>
          <w:rPr>
            <w:rStyle w:val="af5"/>
            <w:rFonts w:ascii="Arial" w:eastAsia="宋体" w:hAnsi="Arial"/>
            <w:sz w:val="20"/>
            <w:lang w:val="zh-CN"/>
          </w:rPr>
          <w:t>.1</w:t>
        </w:r>
        <w:r>
          <w:rPr>
            <w:rStyle w:val="af5"/>
            <w:rFonts w:ascii="Arial" w:eastAsia="宋体" w:hAnsi="Arial"/>
            <w:sz w:val="20"/>
            <w:lang w:val="zh-CN"/>
          </w:rPr>
          <w:t>章节</w:t>
        </w:r>
      </w:hyperlink>
      <w:r>
        <w:rPr>
          <w:rFonts w:ascii="Arial" w:eastAsia="宋体" w:hAnsi="Arial" w:hint="eastAsia"/>
          <w:sz w:val="20"/>
          <w:lang w:val="zh-CN"/>
        </w:rPr>
        <w:t>,</w:t>
      </w:r>
      <w:r>
        <w:rPr>
          <w:rFonts w:ascii="Arial" w:eastAsia="宋体" w:hAnsi="Arial"/>
          <w:sz w:val="20"/>
          <w:lang w:val="zh-CN"/>
        </w:rPr>
        <w:t>代码空间为</w:t>
      </w:r>
      <w:r>
        <w:rPr>
          <w:rFonts w:ascii="Arial" w:eastAsia="宋体" w:hAnsi="Arial"/>
          <w:sz w:val="20"/>
          <w:lang w:val="zh-CN"/>
        </w:rPr>
        <w:t>4K</w:t>
      </w:r>
      <w:r>
        <w:rPr>
          <w:rFonts w:ascii="Arial" w:eastAsia="宋体" w:hAnsi="Arial" w:hint="eastAsia"/>
          <w:sz w:val="20"/>
          <w:lang w:val="zh-CN"/>
        </w:rPr>
        <w:t>，代码空间起始地址为</w:t>
      </w:r>
      <w:r>
        <w:rPr>
          <w:rFonts w:ascii="Arial" w:eastAsia="宋体" w:hAnsi="Arial" w:hint="eastAsia"/>
          <w:sz w:val="20"/>
          <w:lang w:val="zh-CN"/>
        </w:rPr>
        <w:t>0</w:t>
      </w:r>
      <w:r>
        <w:rPr>
          <w:rFonts w:ascii="Arial" w:eastAsia="宋体" w:hAnsi="Arial"/>
          <w:sz w:val="20"/>
          <w:lang w:val="zh-CN"/>
        </w:rPr>
        <w:t>x0000</w:t>
      </w:r>
      <w:r>
        <w:rPr>
          <w:rFonts w:ascii="Arial" w:eastAsia="宋体" w:hAnsi="Arial" w:hint="eastAsia"/>
          <w:sz w:val="20"/>
          <w:lang w:val="zh-CN"/>
        </w:rPr>
        <w:t>。</w:t>
      </w:r>
    </w:p>
    <w:p w:rsidR="003A318C" w:rsidRDefault="000F2928">
      <w:pPr>
        <w:pStyle w:val="afc"/>
        <w:spacing w:line="360" w:lineRule="auto"/>
        <w:ind w:left="372" w:firstLineChars="0" w:firstLine="0"/>
        <w:rPr>
          <w:rFonts w:ascii="Arial" w:eastAsia="宋体" w:hAnsi="Arial"/>
          <w:sz w:val="20"/>
          <w:lang w:val="zh-CN"/>
        </w:rPr>
      </w:pPr>
      <w:r>
        <w:rPr>
          <w:rFonts w:ascii="Arial" w:eastAsia="宋体" w:hAnsi="Arial"/>
          <w:sz w:val="20"/>
          <w:lang w:val="zh-CN"/>
        </w:rPr>
        <w:t>2</w:t>
      </w:r>
      <w:r>
        <w:rPr>
          <w:rFonts w:ascii="Arial" w:eastAsia="宋体" w:hAnsi="Arial" w:hint="eastAsia"/>
          <w:sz w:val="20"/>
          <w:lang w:val="zh-CN"/>
        </w:rPr>
        <w:t>）</w:t>
      </w:r>
      <w:r>
        <w:rPr>
          <w:rFonts w:ascii="Arial" w:eastAsia="宋体" w:hAnsi="Arial" w:hint="eastAsia"/>
          <w:sz w:val="20"/>
          <w:lang w:val="zh-CN"/>
        </w:rPr>
        <w:t>a</w:t>
      </w:r>
      <w:r>
        <w:rPr>
          <w:rFonts w:ascii="Arial" w:eastAsia="宋体" w:hAnsi="Arial"/>
          <w:sz w:val="20"/>
          <w:lang w:val="zh-CN"/>
        </w:rPr>
        <w:t>pp</w:t>
      </w:r>
      <w:r>
        <w:rPr>
          <w:rFonts w:ascii="Arial" w:eastAsia="宋体" w:hAnsi="Arial"/>
          <w:sz w:val="20"/>
          <w:lang w:val="zh-CN"/>
        </w:rPr>
        <w:t>为应用工程</w:t>
      </w:r>
      <w:r>
        <w:rPr>
          <w:rFonts w:ascii="Arial" w:eastAsia="宋体" w:hAnsi="Arial" w:hint="eastAsia"/>
          <w:sz w:val="20"/>
          <w:lang w:val="zh-CN"/>
        </w:rPr>
        <w:t>，</w:t>
      </w:r>
      <w:r>
        <w:rPr>
          <w:rFonts w:ascii="Arial" w:eastAsia="宋体" w:hAnsi="Arial"/>
          <w:sz w:val="20"/>
          <w:lang w:val="zh-CN"/>
        </w:rPr>
        <w:t>详见</w:t>
      </w:r>
      <w:r>
        <w:fldChar w:fldCharType="begin"/>
      </w:r>
      <w:r>
        <w:instrText xml:space="preserve"> HYPERLINK \l "_app</w:instrText>
      </w:r>
      <w:r>
        <w:instrText>实现原理</w:instrText>
      </w:r>
      <w:r>
        <w:instrText xml:space="preserve">" </w:instrText>
      </w:r>
      <w:r>
        <w:fldChar w:fldCharType="separate"/>
      </w:r>
      <w:r>
        <w:rPr>
          <w:rStyle w:val="af5"/>
          <w:rFonts w:ascii="Arial" w:eastAsia="宋体" w:hAnsi="Arial" w:hint="eastAsia"/>
          <w:sz w:val="20"/>
          <w:lang w:val="zh-CN"/>
        </w:rPr>
        <w:t>3</w:t>
      </w:r>
      <w:r>
        <w:rPr>
          <w:rStyle w:val="af5"/>
          <w:rFonts w:ascii="Arial" w:eastAsia="宋体" w:hAnsi="Arial"/>
          <w:sz w:val="20"/>
          <w:lang w:val="zh-CN"/>
        </w:rPr>
        <w:t>.3</w:t>
      </w:r>
      <w:r>
        <w:rPr>
          <w:rStyle w:val="af5"/>
          <w:rFonts w:ascii="Arial" w:eastAsia="宋体" w:hAnsi="Arial"/>
          <w:sz w:val="20"/>
          <w:lang w:val="zh-CN"/>
        </w:rPr>
        <w:t>章节</w:t>
      </w:r>
      <w:r>
        <w:rPr>
          <w:rStyle w:val="af5"/>
          <w:rFonts w:ascii="Arial" w:eastAsia="宋体" w:hAnsi="Arial"/>
          <w:sz w:val="20"/>
          <w:lang w:val="zh-CN"/>
        </w:rPr>
        <w:fldChar w:fldCharType="end"/>
      </w:r>
      <w:r>
        <w:rPr>
          <w:rFonts w:ascii="Arial" w:eastAsia="宋体" w:hAnsi="Arial" w:hint="eastAsia"/>
          <w:sz w:val="20"/>
          <w:lang w:val="zh-CN"/>
        </w:rPr>
        <w:t>，</w:t>
      </w:r>
      <w:r>
        <w:rPr>
          <w:rFonts w:ascii="Arial" w:eastAsia="宋体" w:hAnsi="Arial"/>
          <w:sz w:val="20"/>
          <w:lang w:val="zh-CN"/>
        </w:rPr>
        <w:t>代码起始地址为</w:t>
      </w:r>
      <w:r>
        <w:rPr>
          <w:rFonts w:ascii="Arial" w:eastAsia="宋体" w:hAnsi="Arial" w:hint="eastAsia"/>
          <w:sz w:val="20"/>
          <w:lang w:val="zh-CN"/>
        </w:rPr>
        <w:t>0</w:t>
      </w:r>
      <w:r>
        <w:rPr>
          <w:rFonts w:ascii="Arial" w:eastAsia="宋体" w:hAnsi="Arial"/>
          <w:sz w:val="20"/>
          <w:lang w:val="zh-CN"/>
        </w:rPr>
        <w:t>x1000</w:t>
      </w:r>
      <w:r>
        <w:rPr>
          <w:rFonts w:ascii="Arial" w:eastAsia="宋体" w:hAnsi="Arial" w:hint="eastAsia"/>
          <w:sz w:val="20"/>
          <w:lang w:val="zh-CN"/>
        </w:rPr>
        <w:t>。</w:t>
      </w: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rPr>
          <w:rFonts w:eastAsia="宋体"/>
          <w:lang w:val="zh-CN"/>
        </w:rPr>
      </w:pPr>
    </w:p>
    <w:p w:rsidR="003A318C" w:rsidRDefault="000F2928">
      <w:pPr>
        <w:pStyle w:val="1"/>
      </w:pPr>
      <w:r>
        <w:lastRenderedPageBreak/>
        <w:t>应用</w:t>
      </w:r>
    </w:p>
    <w:p w:rsidR="003A318C" w:rsidRDefault="000F2928">
      <w:pPr>
        <w:pStyle w:val="20"/>
      </w:pPr>
      <w:r>
        <w:rPr>
          <w:rFonts w:hint="eastAsia"/>
        </w:rPr>
        <w:t>准备阶段</w:t>
      </w:r>
    </w:p>
    <w:p w:rsidR="003A318C" w:rsidRDefault="000F2928">
      <w:pPr>
        <w:pStyle w:val="afc"/>
        <w:numPr>
          <w:ilvl w:val="0"/>
          <w:numId w:val="18"/>
        </w:numPr>
        <w:tabs>
          <w:tab w:val="clear" w:pos="360"/>
          <w:tab w:val="clear" w:pos="720"/>
        </w:tabs>
        <w:overflowPunct/>
        <w:autoSpaceDE/>
        <w:autoSpaceDN/>
        <w:spacing w:line="360" w:lineRule="auto"/>
        <w:ind w:left="1378" w:firstLineChars="0"/>
        <w:textAlignment w:val="auto"/>
        <w:rPr>
          <w:rFonts w:ascii="Arial" w:eastAsia="宋体" w:hAnsi="Arial"/>
          <w:sz w:val="20"/>
          <w:lang w:val="zh-CN"/>
        </w:rPr>
      </w:pPr>
      <w:r>
        <w:rPr>
          <w:rFonts w:ascii="Arial" w:eastAsia="宋体" w:hAnsi="Arial"/>
          <w:sz w:val="20"/>
          <w:lang w:val="zh-CN"/>
        </w:rPr>
        <w:t>编译好</w:t>
      </w:r>
      <w:r>
        <w:rPr>
          <w:rFonts w:ascii="Arial" w:eastAsia="宋体" w:hAnsi="Arial" w:hint="eastAsia"/>
          <w:sz w:val="20"/>
          <w:lang w:val="zh-CN"/>
        </w:rPr>
        <w:t>b</w:t>
      </w:r>
      <w:r>
        <w:rPr>
          <w:rFonts w:ascii="Arial" w:eastAsia="宋体" w:hAnsi="Arial"/>
          <w:sz w:val="20"/>
          <w:lang w:val="zh-CN"/>
        </w:rPr>
        <w:t>ootloader</w:t>
      </w:r>
      <w:r>
        <w:rPr>
          <w:rFonts w:ascii="Arial" w:eastAsia="宋体" w:hAnsi="Arial"/>
          <w:sz w:val="20"/>
          <w:lang w:val="zh-CN"/>
        </w:rPr>
        <w:t>后</w:t>
      </w:r>
      <w:r>
        <w:rPr>
          <w:rFonts w:ascii="Arial" w:eastAsia="宋体" w:hAnsi="Arial" w:hint="eastAsia"/>
          <w:sz w:val="20"/>
          <w:lang w:val="zh-CN"/>
        </w:rPr>
        <w:t>，</w:t>
      </w:r>
      <w:r>
        <w:rPr>
          <w:rFonts w:ascii="Arial" w:eastAsia="宋体" w:hAnsi="Arial"/>
          <w:sz w:val="20"/>
          <w:lang w:val="zh-CN"/>
        </w:rPr>
        <w:t>将工程下载到从机</w:t>
      </w:r>
      <w:r>
        <w:rPr>
          <w:rFonts w:ascii="Arial" w:eastAsia="宋体" w:hAnsi="Arial" w:hint="eastAsia"/>
          <w:sz w:val="20"/>
          <w:lang w:val="zh-CN"/>
        </w:rPr>
        <w:t>M</w:t>
      </w:r>
      <w:r>
        <w:rPr>
          <w:rFonts w:ascii="Arial" w:eastAsia="宋体" w:hAnsi="Arial"/>
          <w:sz w:val="20"/>
          <w:lang w:val="zh-CN"/>
        </w:rPr>
        <w:t>CU</w:t>
      </w:r>
      <w:r>
        <w:rPr>
          <w:rFonts w:ascii="Arial" w:eastAsia="宋体" w:hAnsi="Arial"/>
          <w:sz w:val="20"/>
          <w:lang w:val="zh-CN"/>
        </w:rPr>
        <w:t>中</w:t>
      </w:r>
    </w:p>
    <w:p w:rsidR="003A318C" w:rsidRDefault="000F2928">
      <w:pPr>
        <w:pStyle w:val="FigureBox"/>
        <w:autoSpaceDE/>
        <w:ind w:firstLine="480"/>
        <w:rPr>
          <w:rFonts w:eastAsia="宋体"/>
        </w:rPr>
      </w:pPr>
      <w:r>
        <w:rPr>
          <w:rFonts w:eastAsia="宋体"/>
          <w:noProof/>
          <w:lang w:eastAsia="zh-CN"/>
        </w:rPr>
        <w:drawing>
          <wp:inline distT="0" distB="0" distL="0" distR="0">
            <wp:extent cx="3311525" cy="1106805"/>
            <wp:effectExtent l="0" t="0" r="3175" b="0"/>
            <wp:docPr id="8" name="图片 8" descr="C:\Users\yuanym\Desktop\微信图片编辑_2022042913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uanym\Desktop\微信图片编辑_202204291335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377886" cy="1129337"/>
                    </a:xfrm>
                    <a:prstGeom prst="rect">
                      <a:avLst/>
                    </a:prstGeom>
                    <a:noFill/>
                    <a:ln>
                      <a:noFill/>
                    </a:ln>
                  </pic:spPr>
                </pic:pic>
              </a:graphicData>
            </a:graphic>
          </wp:inline>
        </w:drawing>
      </w:r>
      <w:r>
        <w:rPr>
          <w:rFonts w:eastAsia="宋体"/>
        </w:rPr>
        <w:br/>
      </w:r>
    </w:p>
    <w:p w:rsidR="003A318C" w:rsidRDefault="000F2928">
      <w:pPr>
        <w:ind w:firstLine="480"/>
        <w:rPr>
          <w:rFonts w:eastAsia="宋体"/>
          <w:lang w:val="zh-CN"/>
        </w:rPr>
      </w:pPr>
      <w:r>
        <w:rPr>
          <w:rFonts w:eastAsia="宋体" w:hint="eastAsia"/>
          <w:lang w:val="zh-CN"/>
        </w:rPr>
        <w:t xml:space="preserve"> </w:t>
      </w:r>
      <w:r>
        <w:rPr>
          <w:rFonts w:eastAsia="宋体"/>
          <w:lang w:val="zh-CN"/>
        </w:rPr>
        <w:t xml:space="preserve">                               </w:t>
      </w:r>
      <w:r>
        <w:t xml:space="preserve">Figure </w:t>
      </w:r>
      <w:r>
        <w:fldChar w:fldCharType="begin"/>
      </w:r>
      <w:r>
        <w:instrText xml:space="preserve"> SEQ Figure \* ARABIC </w:instrText>
      </w:r>
      <w:r>
        <w:fldChar w:fldCharType="separate"/>
      </w:r>
      <w:r w:rsidR="00C33498">
        <w:rPr>
          <w:noProof/>
        </w:rPr>
        <w:t>2</w:t>
      </w:r>
      <w:r>
        <w:fldChar w:fldCharType="end"/>
      </w:r>
      <w:r>
        <w:t xml:space="preserve"> </w:t>
      </w:r>
      <w:r>
        <w:rPr>
          <w:rFonts w:hint="eastAsia"/>
        </w:rPr>
        <w:t>C</w:t>
      </w:r>
      <w:r>
        <w:t>DK</w:t>
      </w:r>
      <w:r>
        <w:t>按钮操作图</w:t>
      </w:r>
    </w:p>
    <w:p w:rsidR="003A318C" w:rsidRDefault="000F2928">
      <w:pPr>
        <w:spacing w:line="360" w:lineRule="auto"/>
        <w:ind w:firstLine="480"/>
        <w:rPr>
          <w:rFonts w:eastAsia="宋体"/>
        </w:rPr>
      </w:pPr>
      <w:r>
        <w:rPr>
          <w:rFonts w:eastAsia="宋体" w:hint="eastAsia"/>
        </w:rPr>
        <w:t>重新</w:t>
      </w:r>
      <w:r>
        <w:rPr>
          <w:rFonts w:eastAsia="宋体"/>
        </w:rPr>
        <w:t>编译</w:t>
      </w:r>
      <w:r>
        <w:rPr>
          <w:rFonts w:eastAsia="宋体"/>
        </w:rPr>
        <w:t>demo</w:t>
      </w:r>
      <w:r>
        <w:rPr>
          <w:rFonts w:eastAsia="宋体"/>
        </w:rPr>
        <w:t>中的</w:t>
      </w:r>
      <w:proofErr w:type="spellStart"/>
      <w:r>
        <w:rPr>
          <w:rFonts w:eastAsia="宋体"/>
        </w:rPr>
        <w:t>bootloader</w:t>
      </w:r>
      <w:proofErr w:type="spellEnd"/>
      <w:r>
        <w:rPr>
          <w:rFonts w:eastAsia="宋体"/>
        </w:rPr>
        <w:t>工程，先</w:t>
      </w:r>
      <w:r>
        <w:rPr>
          <w:rFonts w:eastAsia="宋体" w:hint="eastAsia"/>
        </w:rPr>
        <w:t>点</w:t>
      </w:r>
      <w:r>
        <w:rPr>
          <w:rFonts w:eastAsia="宋体"/>
        </w:rPr>
        <w:t xml:space="preserve">clean </w:t>
      </w:r>
      <w:r>
        <w:rPr>
          <w:rFonts w:eastAsia="宋体" w:hint="eastAsia"/>
        </w:rPr>
        <w:t>再</w:t>
      </w:r>
      <w:r>
        <w:rPr>
          <w:rFonts w:eastAsia="宋体"/>
        </w:rPr>
        <w:t>build</w:t>
      </w:r>
      <w:r>
        <w:rPr>
          <w:rFonts w:eastAsia="宋体" w:hint="eastAsia"/>
        </w:rPr>
        <w:t xml:space="preserve"> </w:t>
      </w:r>
      <w:r>
        <w:rPr>
          <w:rFonts w:eastAsia="宋体" w:hint="eastAsia"/>
        </w:rPr>
        <w:t>。</w:t>
      </w:r>
    </w:p>
    <w:p w:rsidR="003A318C" w:rsidRDefault="000F2928">
      <w:pPr>
        <w:spacing w:line="360" w:lineRule="auto"/>
        <w:ind w:firstLine="480"/>
        <w:rPr>
          <w:rFonts w:eastAsia="宋体"/>
        </w:rPr>
      </w:pPr>
      <w:r>
        <w:rPr>
          <w:rFonts w:eastAsia="宋体"/>
        </w:rPr>
        <w:t>点击</w:t>
      </w:r>
      <w:r>
        <w:rPr>
          <w:rFonts w:eastAsia="宋体"/>
        </w:rPr>
        <w:t>load</w:t>
      </w:r>
      <w:r>
        <w:rPr>
          <w:rFonts w:eastAsia="宋体" w:hint="eastAsia"/>
        </w:rPr>
        <w:t>，</w:t>
      </w:r>
      <w:r>
        <w:rPr>
          <w:rFonts w:eastAsia="宋体"/>
        </w:rPr>
        <w:t>将</w:t>
      </w:r>
      <w:r>
        <w:rPr>
          <w:rFonts w:eastAsia="宋体" w:hint="eastAsia"/>
        </w:rPr>
        <w:t>demo</w:t>
      </w:r>
      <w:r>
        <w:rPr>
          <w:rFonts w:eastAsia="宋体"/>
        </w:rPr>
        <w:t>中</w:t>
      </w:r>
      <w:proofErr w:type="spellStart"/>
      <w:r>
        <w:rPr>
          <w:rFonts w:eastAsia="宋体"/>
        </w:rPr>
        <w:t>bootloader</w:t>
      </w:r>
      <w:proofErr w:type="spellEnd"/>
      <w:r>
        <w:rPr>
          <w:rFonts w:eastAsia="宋体"/>
        </w:rPr>
        <w:t>的</w:t>
      </w:r>
      <w:r>
        <w:rPr>
          <w:rFonts w:eastAsia="宋体" w:hint="eastAsia"/>
        </w:rPr>
        <w:t>工程</w:t>
      </w:r>
      <w:r>
        <w:rPr>
          <w:rFonts w:eastAsia="宋体"/>
        </w:rPr>
        <w:t>，</w:t>
      </w:r>
      <w:r>
        <w:rPr>
          <w:rFonts w:eastAsia="宋体" w:hint="eastAsia"/>
        </w:rPr>
        <w:t>使用</w:t>
      </w:r>
      <w:r>
        <w:rPr>
          <w:rFonts w:eastAsia="宋体"/>
        </w:rPr>
        <w:t>仿真器烧录到从机</w:t>
      </w:r>
      <w:proofErr w:type="spellStart"/>
      <w:r>
        <w:rPr>
          <w:rFonts w:eastAsia="宋体"/>
        </w:rPr>
        <w:t>mcu</w:t>
      </w:r>
      <w:proofErr w:type="spellEnd"/>
      <w:r>
        <w:rPr>
          <w:rFonts w:eastAsia="宋体"/>
        </w:rPr>
        <w:t>中。</w:t>
      </w:r>
    </w:p>
    <w:p w:rsidR="003A318C" w:rsidRDefault="000F2928">
      <w:pPr>
        <w:pStyle w:val="20"/>
      </w:pPr>
      <w:r>
        <w:t>升级阶段</w:t>
      </w:r>
    </w:p>
    <w:p w:rsidR="003A318C" w:rsidRDefault="000F2928">
      <w:pPr>
        <w:pStyle w:val="3"/>
      </w:pPr>
      <w:r>
        <w:t>串口连接</w:t>
      </w:r>
    </w:p>
    <w:p w:rsidR="003A318C" w:rsidRDefault="000F2928">
      <w:pPr>
        <w:rPr>
          <w:rFonts w:eastAsia="宋体"/>
        </w:rPr>
      </w:pPr>
      <w:r>
        <w:rPr>
          <w:rFonts w:eastAsia="宋体" w:hint="eastAsia"/>
        </w:rPr>
        <w:t>电脑</w:t>
      </w:r>
      <w:proofErr w:type="gramStart"/>
      <w:r>
        <w:rPr>
          <w:rFonts w:eastAsia="宋体"/>
        </w:rPr>
        <w:t>端分别</w:t>
      </w:r>
      <w:proofErr w:type="gramEnd"/>
      <w:r>
        <w:rPr>
          <w:rFonts w:eastAsia="宋体"/>
        </w:rPr>
        <w:t>连接升级串口和打印串口</w:t>
      </w:r>
      <w:r>
        <w:rPr>
          <w:rFonts w:eastAsia="宋体" w:hint="eastAsia"/>
        </w:rPr>
        <w:t>，</w:t>
      </w:r>
      <w:r>
        <w:rPr>
          <w:rFonts w:eastAsia="宋体"/>
        </w:rPr>
        <w:t>串口需要接地</w:t>
      </w:r>
      <w:r>
        <w:rPr>
          <w:rFonts w:eastAsia="宋体" w:hint="eastAsia"/>
        </w:rPr>
        <w:t>。</w:t>
      </w:r>
    </w:p>
    <w:p w:rsidR="003A318C" w:rsidRDefault="000F2928">
      <w:pPr>
        <w:ind w:firstLine="480"/>
        <w:rPr>
          <w:rFonts w:eastAsia="宋体"/>
        </w:rPr>
      </w:pPr>
      <w:r>
        <w:rPr>
          <w:rFonts w:eastAsia="宋体"/>
        </w:rPr>
        <w:t>连接如图</w:t>
      </w:r>
      <w:r>
        <w:t>Figure 3</w:t>
      </w:r>
      <w:r>
        <w:rPr>
          <w:rFonts w:eastAsia="宋体"/>
        </w:rPr>
        <w:t>所示</w:t>
      </w:r>
      <w:r>
        <w:rPr>
          <w:rFonts w:eastAsia="宋体" w:hint="eastAsia"/>
        </w:rPr>
        <w:t>：</w:t>
      </w:r>
    </w:p>
    <w:p w:rsidR="003A318C" w:rsidRDefault="000F2928">
      <w:pPr>
        <w:pStyle w:val="FigureBox"/>
        <w:autoSpaceDE/>
        <w:ind w:firstLine="480"/>
        <w:rPr>
          <w:rFonts w:eastAsia="宋体"/>
        </w:rPr>
      </w:pPr>
      <w:r>
        <w:pict>
          <v:shape id="_x0000_i1026" type="#_x0000_t75" style="width:429.95pt;height:213.25pt">
            <v:imagedata r:id="rId15" o:title=""/>
          </v:shape>
        </w:pict>
      </w:r>
    </w:p>
    <w:p w:rsidR="003A318C" w:rsidRDefault="000F2928">
      <w:r>
        <w:rPr>
          <w:rFonts w:eastAsia="宋体" w:hint="eastAsia"/>
          <w:lang w:val="zh-CN"/>
        </w:rPr>
        <w:t xml:space="preserve"> </w:t>
      </w:r>
      <w:r>
        <w:rPr>
          <w:rFonts w:eastAsia="宋体"/>
          <w:lang w:val="zh-CN"/>
        </w:rPr>
        <w:t xml:space="preserve"> </w:t>
      </w:r>
      <w:r>
        <w:rPr>
          <w:rFonts w:eastAsia="宋体"/>
          <w:b/>
          <w:lang w:val="zh-CN"/>
        </w:rPr>
        <w:t xml:space="preserve"> </w:t>
      </w:r>
      <w:r>
        <w:rPr>
          <w:rFonts w:eastAsia="宋体"/>
          <w:lang w:val="zh-CN"/>
        </w:rPr>
        <w:t xml:space="preserve">                                    </w:t>
      </w:r>
      <w:r>
        <w:t xml:space="preserve">Figure </w:t>
      </w:r>
      <w:r>
        <w:fldChar w:fldCharType="begin"/>
      </w:r>
      <w:r>
        <w:instrText xml:space="preserve"> SEQ Figure \* ARABIC </w:instrText>
      </w:r>
      <w:r>
        <w:fldChar w:fldCharType="separate"/>
      </w:r>
      <w:r w:rsidR="00C33498">
        <w:rPr>
          <w:noProof/>
        </w:rPr>
        <w:t>3</w:t>
      </w:r>
      <w:r>
        <w:fldChar w:fldCharType="end"/>
      </w:r>
      <w:r>
        <w:t xml:space="preserve"> </w:t>
      </w:r>
      <w:r>
        <w:t>串口接线图</w:t>
      </w:r>
    </w:p>
    <w:p w:rsidR="003A318C" w:rsidRDefault="000F2928">
      <w:pPr>
        <w:pStyle w:val="3"/>
      </w:pPr>
      <w:r>
        <w:lastRenderedPageBreak/>
        <w:t>串口工具配置</w:t>
      </w:r>
    </w:p>
    <w:p w:rsidR="003A318C" w:rsidRDefault="000F2928">
      <w:pPr>
        <w:pStyle w:val="BodyText10"/>
        <w:rPr>
          <w:lang w:eastAsia="zh-CN"/>
        </w:rPr>
      </w:pPr>
      <w:r>
        <w:rPr>
          <w:lang w:eastAsia="zh-CN"/>
        </w:rPr>
        <w:t>打印串口</w:t>
      </w:r>
      <w:r>
        <w:rPr>
          <w:rFonts w:hint="eastAsia"/>
          <w:lang w:eastAsia="zh-CN"/>
        </w:rPr>
        <w:t>，配置</w:t>
      </w:r>
      <w:r>
        <w:rPr>
          <w:lang w:eastAsia="zh-CN"/>
        </w:rPr>
        <w:t>如下图所示</w:t>
      </w:r>
      <w:r>
        <w:rPr>
          <w:rFonts w:hint="eastAsia"/>
          <w:lang w:eastAsia="zh-CN"/>
        </w:rPr>
        <w:t>，</w:t>
      </w:r>
      <w:r>
        <w:rPr>
          <w:lang w:eastAsia="zh-CN"/>
        </w:rPr>
        <w:t>同时打开串口</w:t>
      </w:r>
    </w:p>
    <w:p w:rsidR="003A318C" w:rsidRDefault="000F2928">
      <w:pPr>
        <w:pStyle w:val="FigureBox"/>
        <w:autoSpaceDE/>
        <w:ind w:firstLine="480"/>
        <w:rPr>
          <w:rFonts w:eastAsia="宋体"/>
        </w:rPr>
      </w:pPr>
      <w:r>
        <w:rPr>
          <w:noProof/>
          <w:lang w:eastAsia="zh-CN"/>
        </w:rPr>
        <w:drawing>
          <wp:inline distT="0" distB="0" distL="0" distR="0">
            <wp:extent cx="5160645" cy="202057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02062" cy="2036842"/>
                    </a:xfrm>
                    <a:prstGeom prst="rect">
                      <a:avLst/>
                    </a:prstGeom>
                  </pic:spPr>
                </pic:pic>
              </a:graphicData>
            </a:graphic>
          </wp:inline>
        </w:drawing>
      </w:r>
    </w:p>
    <w:p w:rsidR="003A318C" w:rsidRDefault="000F2928">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rsidR="00C33498">
        <w:rPr>
          <w:noProof/>
        </w:rPr>
        <w:t>4</w:t>
      </w:r>
      <w:r>
        <w:fldChar w:fldCharType="end"/>
      </w:r>
      <w:r>
        <w:t xml:space="preserve"> </w:t>
      </w:r>
      <w:r>
        <w:rPr>
          <w:rFonts w:hint="eastAsia"/>
        </w:rPr>
        <w:t>打印</w:t>
      </w:r>
      <w:r>
        <w:t>串口配置</w:t>
      </w:r>
    </w:p>
    <w:p w:rsidR="003A318C" w:rsidRDefault="000F2928">
      <w:pPr>
        <w:pStyle w:val="BodyText10"/>
        <w:rPr>
          <w:lang w:eastAsia="zh-CN"/>
        </w:rPr>
      </w:pPr>
      <w:r>
        <w:t>升级串口</w:t>
      </w:r>
      <w:r>
        <w:rPr>
          <w:rFonts w:hint="eastAsia"/>
        </w:rPr>
        <w:t>，</w:t>
      </w:r>
      <w:r>
        <w:rPr>
          <w:rFonts w:hint="eastAsia"/>
          <w:lang w:eastAsia="zh-CN"/>
        </w:rPr>
        <w:t>配置</w:t>
      </w:r>
      <w:r>
        <w:rPr>
          <w:lang w:eastAsia="zh-CN"/>
        </w:rPr>
        <w:t>如下图所示</w:t>
      </w:r>
      <w:r>
        <w:rPr>
          <w:rFonts w:hint="eastAsia"/>
          <w:lang w:eastAsia="zh-CN"/>
        </w:rPr>
        <w:t>，</w:t>
      </w:r>
      <w:r>
        <w:rPr>
          <w:lang w:eastAsia="zh-CN"/>
        </w:rPr>
        <w:t>同时打开串口</w:t>
      </w:r>
    </w:p>
    <w:p w:rsidR="003A318C" w:rsidRDefault="000F2928">
      <w:pPr>
        <w:pStyle w:val="FigureBox"/>
        <w:autoSpaceDE/>
        <w:ind w:firstLine="480"/>
        <w:rPr>
          <w:rFonts w:eastAsia="宋体"/>
        </w:rPr>
      </w:pPr>
      <w:r>
        <w:rPr>
          <w:noProof/>
          <w:lang w:eastAsia="zh-CN"/>
        </w:rPr>
        <w:drawing>
          <wp:inline distT="0" distB="0" distL="0" distR="0">
            <wp:extent cx="5077460" cy="2969260"/>
            <wp:effectExtent l="0" t="0" r="889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103937" cy="2985065"/>
                    </a:xfrm>
                    <a:prstGeom prst="rect">
                      <a:avLst/>
                    </a:prstGeom>
                  </pic:spPr>
                </pic:pic>
              </a:graphicData>
            </a:graphic>
          </wp:inline>
        </w:drawing>
      </w:r>
    </w:p>
    <w:p w:rsidR="004B1409" w:rsidRDefault="000F2928">
      <w:pPr>
        <w:rPr>
          <w:rFonts w:hint="eastAsia"/>
        </w:rPr>
      </w:pPr>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rsidR="00C33498">
        <w:rPr>
          <w:noProof/>
        </w:rPr>
        <w:t>5</w:t>
      </w:r>
      <w:r>
        <w:fldChar w:fldCharType="end"/>
      </w:r>
      <w:r>
        <w:t xml:space="preserve"> </w:t>
      </w:r>
      <w:r>
        <w:rPr>
          <w:rFonts w:hint="eastAsia"/>
        </w:rPr>
        <w:t>升级</w:t>
      </w:r>
      <w:r>
        <w:t>串口配置</w:t>
      </w:r>
    </w:p>
    <w:p w:rsidR="004B1409" w:rsidRDefault="004B1409">
      <w:pPr>
        <w:widowControl/>
        <w:tabs>
          <w:tab w:val="clear" w:pos="360"/>
          <w:tab w:val="clear" w:pos="720"/>
        </w:tabs>
        <w:overflowPunct/>
        <w:autoSpaceDE/>
        <w:autoSpaceDN/>
        <w:adjustRightInd/>
        <w:snapToGrid/>
        <w:spacing w:after="0" w:line="240" w:lineRule="auto"/>
        <w:textAlignment w:val="auto"/>
      </w:pPr>
      <w:r>
        <w:br w:type="page"/>
      </w:r>
    </w:p>
    <w:p w:rsidR="003A318C" w:rsidRDefault="000F2928">
      <w:r>
        <w:rPr>
          <w:rFonts w:hint="eastAsia"/>
        </w:rPr>
        <w:lastRenderedPageBreak/>
        <w:t>可通过</w:t>
      </w:r>
      <w:r>
        <w:rPr>
          <w:rFonts w:hint="eastAsia"/>
        </w:rPr>
        <w:t>CDK-&gt;Tools-&gt;</w:t>
      </w:r>
      <w:proofErr w:type="spellStart"/>
      <w:r>
        <w:rPr>
          <w:rFonts w:hint="eastAsia"/>
        </w:rPr>
        <w:t>APT_BootloaderUpgradeTool</w:t>
      </w:r>
      <w:proofErr w:type="spellEnd"/>
      <w:r>
        <w:rPr>
          <w:rFonts w:hint="eastAsia"/>
        </w:rPr>
        <w:t>，</w:t>
      </w:r>
      <w:r w:rsidR="00596410">
        <w:rPr>
          <w:rFonts w:hint="eastAsia"/>
        </w:rPr>
        <w:t>快捷</w:t>
      </w:r>
      <w:bookmarkStart w:id="0" w:name="_GoBack"/>
      <w:bookmarkEnd w:id="0"/>
      <w:r>
        <w:rPr>
          <w:rFonts w:hint="eastAsia"/>
        </w:rPr>
        <w:t>打开</w:t>
      </w:r>
      <w:r w:rsidR="008C24D4">
        <w:rPr>
          <w:rFonts w:hint="eastAsia"/>
        </w:rPr>
        <w:t>串口升级工具</w:t>
      </w:r>
    </w:p>
    <w:p w:rsidR="004B1409" w:rsidRDefault="004B1409" w:rsidP="004B1409">
      <w:pPr>
        <w:pStyle w:val="FigureBox"/>
        <w:autoSpaceDE/>
        <w:ind w:firstLine="480"/>
        <w:rPr>
          <w:rFonts w:eastAsia="宋体"/>
        </w:rPr>
      </w:pPr>
      <w:r>
        <w:rPr>
          <w:rFonts w:hint="eastAsia"/>
          <w:noProof/>
        </w:rPr>
        <w:drawing>
          <wp:inline distT="0" distB="0" distL="114300" distR="114300" wp14:anchorId="56F11D05" wp14:editId="7AF32773">
            <wp:extent cx="5057368" cy="1106643"/>
            <wp:effectExtent l="0" t="0" r="0" b="0"/>
            <wp:docPr id="4" name="图片 4" descr="img_v2_50f27c2e-674f-4a56-ad2d-62a4558e48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v2_50f27c2e-674f-4a56-ad2d-62a4558e48fg"/>
                    <pic:cNvPicPr>
                      <a:picLocks noChangeAspect="1"/>
                    </pic:cNvPicPr>
                  </pic:nvPicPr>
                  <pic:blipFill>
                    <a:blip r:embed="rId18"/>
                    <a:stretch>
                      <a:fillRect/>
                    </a:stretch>
                  </pic:blipFill>
                  <pic:spPr>
                    <a:xfrm>
                      <a:off x="0" y="0"/>
                      <a:ext cx="5339906" cy="1168467"/>
                    </a:xfrm>
                    <a:prstGeom prst="rect">
                      <a:avLst/>
                    </a:prstGeom>
                  </pic:spPr>
                </pic:pic>
              </a:graphicData>
            </a:graphic>
          </wp:inline>
        </w:drawing>
      </w:r>
    </w:p>
    <w:p w:rsidR="004B1409" w:rsidRDefault="004B1409" w:rsidP="004B1409">
      <w:r>
        <w:rPr>
          <w:rFonts w:eastAsia="宋体" w:hint="eastAsia"/>
        </w:rPr>
        <w:t xml:space="preserve"> </w:t>
      </w:r>
      <w:r>
        <w:rPr>
          <w:rFonts w:eastAsia="宋体"/>
        </w:rPr>
        <w:t xml:space="preserve">                                       </w:t>
      </w:r>
      <w:r>
        <w:t xml:space="preserve">Figure </w:t>
      </w:r>
      <w:r>
        <w:t>6</w:t>
      </w:r>
      <w:r>
        <w:t xml:space="preserve"> </w:t>
      </w:r>
      <w:r>
        <w:rPr>
          <w:rFonts w:hint="eastAsia"/>
        </w:rPr>
        <w:t>CDK</w:t>
      </w:r>
      <w:r>
        <w:t>-&gt;Tools</w:t>
      </w:r>
    </w:p>
    <w:p w:rsidR="004B1409" w:rsidRDefault="004B1409" w:rsidP="004B1409">
      <w:pPr>
        <w:pStyle w:val="FigureBox"/>
        <w:autoSpaceDE/>
        <w:ind w:firstLine="480"/>
        <w:rPr>
          <w:rFonts w:eastAsia="宋体"/>
        </w:rPr>
      </w:pPr>
      <w:r>
        <w:rPr>
          <w:rFonts w:hint="eastAsia"/>
          <w:noProof/>
        </w:rPr>
        <w:drawing>
          <wp:inline distT="0" distB="0" distL="114300" distR="114300" wp14:anchorId="69130B44" wp14:editId="1AA41F46">
            <wp:extent cx="5083370" cy="2420620"/>
            <wp:effectExtent l="0" t="0" r="3175" b="0"/>
            <wp:docPr id="5" name="图片 5" descr="img_v2_9b1b6291-7085-4916-9ab7-6ca840de53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v2_9b1b6291-7085-4916-9ab7-6ca840de53dg"/>
                    <pic:cNvPicPr>
                      <a:picLocks noChangeAspect="1"/>
                    </pic:cNvPicPr>
                  </pic:nvPicPr>
                  <pic:blipFill>
                    <a:blip r:embed="rId19"/>
                    <a:stretch>
                      <a:fillRect/>
                    </a:stretch>
                  </pic:blipFill>
                  <pic:spPr>
                    <a:xfrm>
                      <a:off x="0" y="0"/>
                      <a:ext cx="5105769" cy="2431286"/>
                    </a:xfrm>
                    <a:prstGeom prst="rect">
                      <a:avLst/>
                    </a:prstGeom>
                  </pic:spPr>
                </pic:pic>
              </a:graphicData>
            </a:graphic>
          </wp:inline>
        </w:drawing>
      </w:r>
    </w:p>
    <w:p w:rsidR="004B1409" w:rsidRDefault="004B1409" w:rsidP="004B1409">
      <w:r>
        <w:rPr>
          <w:rFonts w:eastAsia="宋体" w:hint="eastAsia"/>
        </w:rPr>
        <w:t xml:space="preserve"> </w:t>
      </w:r>
      <w:r>
        <w:rPr>
          <w:rFonts w:eastAsia="宋体"/>
        </w:rPr>
        <w:t xml:space="preserve">                                       </w:t>
      </w:r>
      <w:r>
        <w:t xml:space="preserve">Figure </w:t>
      </w:r>
      <w:r>
        <w:t>7</w:t>
      </w:r>
      <w:r>
        <w:t xml:space="preserve"> </w:t>
      </w:r>
      <w:r>
        <w:rPr>
          <w:rFonts w:hint="eastAsia"/>
        </w:rPr>
        <w:t>打开串口升级工具</w:t>
      </w:r>
    </w:p>
    <w:p w:rsidR="003A318C" w:rsidRDefault="004B1409" w:rsidP="004B1409">
      <w:pPr>
        <w:widowControl/>
        <w:tabs>
          <w:tab w:val="clear" w:pos="360"/>
          <w:tab w:val="clear" w:pos="720"/>
        </w:tabs>
        <w:overflowPunct/>
        <w:autoSpaceDE/>
        <w:autoSpaceDN/>
        <w:adjustRightInd/>
        <w:snapToGrid/>
        <w:spacing w:after="0" w:line="240" w:lineRule="auto"/>
        <w:textAlignment w:val="auto"/>
        <w:rPr>
          <w:rFonts w:hint="eastAsia"/>
        </w:rPr>
      </w:pPr>
      <w:r>
        <w:br w:type="page"/>
      </w:r>
    </w:p>
    <w:p w:rsidR="003A318C" w:rsidRDefault="000F2928">
      <w:pPr>
        <w:pStyle w:val="3"/>
      </w:pPr>
      <w:r>
        <w:lastRenderedPageBreak/>
        <w:t>升级操作过程</w:t>
      </w:r>
    </w:p>
    <w:p w:rsidR="003A318C" w:rsidRDefault="000F2928">
      <w:pPr>
        <w:pStyle w:val="BodyText10"/>
        <w:rPr>
          <w:lang w:eastAsia="zh-CN"/>
        </w:rPr>
      </w:pPr>
      <w:r>
        <w:rPr>
          <w:rFonts w:hint="eastAsia"/>
          <w:lang w:eastAsia="zh-CN"/>
        </w:rPr>
        <w:t>1)</w:t>
      </w:r>
      <w:r>
        <w:rPr>
          <w:rFonts w:hint="eastAsia"/>
          <w:lang w:eastAsia="zh-CN"/>
        </w:rPr>
        <w:t>、</w:t>
      </w:r>
      <w:r>
        <w:rPr>
          <w:rFonts w:hint="eastAsia"/>
          <w:lang w:eastAsia="zh-CN"/>
        </w:rPr>
        <w:t>a</w:t>
      </w:r>
      <w:r>
        <w:rPr>
          <w:lang w:eastAsia="zh-CN"/>
        </w:rPr>
        <w:t>pp</w:t>
      </w:r>
      <w:r>
        <w:rPr>
          <w:lang w:eastAsia="zh-CN"/>
        </w:rPr>
        <w:t>工具选择相应的升级文件</w:t>
      </w:r>
      <w:r>
        <w:rPr>
          <w:rFonts w:hint="eastAsia"/>
          <w:lang w:eastAsia="zh-CN"/>
        </w:rPr>
        <w:t>，</w:t>
      </w:r>
      <w:r>
        <w:rPr>
          <w:lang w:eastAsia="zh-CN"/>
        </w:rPr>
        <w:t>点击</w:t>
      </w:r>
      <w:r>
        <w:rPr>
          <w:rFonts w:hint="eastAsia"/>
          <w:lang w:eastAsia="zh-CN"/>
        </w:rPr>
        <w:t>“</w:t>
      </w:r>
      <w:r>
        <w:rPr>
          <w:lang w:eastAsia="zh-CN"/>
        </w:rPr>
        <w:t>开始升级</w:t>
      </w:r>
      <w:r>
        <w:rPr>
          <w:rFonts w:hint="eastAsia"/>
          <w:lang w:eastAsia="zh-CN"/>
        </w:rPr>
        <w:t>”</w:t>
      </w:r>
    </w:p>
    <w:p w:rsidR="003A318C" w:rsidRDefault="000F2928">
      <w:pPr>
        <w:pStyle w:val="FigureBox"/>
        <w:autoSpaceDE/>
        <w:ind w:firstLine="480"/>
        <w:rPr>
          <w:rFonts w:eastAsia="宋体"/>
        </w:rPr>
      </w:pPr>
      <w:r>
        <w:rPr>
          <w:noProof/>
          <w:lang w:eastAsia="zh-CN"/>
        </w:rPr>
        <w:drawing>
          <wp:inline distT="0" distB="0" distL="0" distR="0">
            <wp:extent cx="4952365" cy="28378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996374" cy="2863200"/>
                    </a:xfrm>
                    <a:prstGeom prst="rect">
                      <a:avLst/>
                    </a:prstGeom>
                  </pic:spPr>
                </pic:pic>
              </a:graphicData>
            </a:graphic>
          </wp:inline>
        </w:drawing>
      </w:r>
    </w:p>
    <w:p w:rsidR="003A318C" w:rsidRDefault="000F2928">
      <w:r>
        <w:rPr>
          <w:rFonts w:eastAsia="宋体" w:hint="eastAsia"/>
        </w:rPr>
        <w:t xml:space="preserve"> </w:t>
      </w:r>
      <w:r>
        <w:rPr>
          <w:rFonts w:eastAsia="宋体"/>
        </w:rPr>
        <w:t xml:space="preserve">                                       </w:t>
      </w:r>
      <w:r>
        <w:t xml:space="preserve">Figure </w:t>
      </w:r>
      <w:r w:rsidR="004B1409">
        <w:t>8</w:t>
      </w:r>
      <w:r>
        <w:t xml:space="preserve"> </w:t>
      </w:r>
      <w:r>
        <w:rPr>
          <w:rFonts w:hint="eastAsia"/>
        </w:rPr>
        <w:t>升级文件选择</w:t>
      </w:r>
    </w:p>
    <w:p w:rsidR="003A318C" w:rsidRDefault="000F2928">
      <w:pPr>
        <w:pStyle w:val="BodyText10"/>
        <w:rPr>
          <w:lang w:eastAsia="zh-CN"/>
        </w:rPr>
      </w:pPr>
      <w:r>
        <w:rPr>
          <w:lang w:eastAsia="zh-CN"/>
        </w:rPr>
        <w:t>2</w:t>
      </w:r>
      <w:r>
        <w:rPr>
          <w:rFonts w:hint="eastAsia"/>
          <w:lang w:eastAsia="zh-CN"/>
        </w:rPr>
        <w:t>)</w:t>
      </w:r>
      <w:r>
        <w:rPr>
          <w:rFonts w:hint="eastAsia"/>
          <w:lang w:eastAsia="zh-CN"/>
        </w:rPr>
        <w:t>、如果提示以下信息，需要对</w:t>
      </w:r>
      <w:r>
        <w:rPr>
          <w:rFonts w:hint="eastAsia"/>
          <w:lang w:eastAsia="zh-CN"/>
        </w:rPr>
        <w:t>M</w:t>
      </w:r>
      <w:r>
        <w:rPr>
          <w:lang w:eastAsia="zh-CN"/>
        </w:rPr>
        <w:t>CU</w:t>
      </w:r>
      <w:r>
        <w:rPr>
          <w:lang w:eastAsia="zh-CN"/>
        </w:rPr>
        <w:t>重新上电</w:t>
      </w:r>
      <w:r>
        <w:rPr>
          <w:rFonts w:hint="eastAsia"/>
          <w:lang w:eastAsia="zh-CN"/>
        </w:rPr>
        <w:t xml:space="preserve"> </w:t>
      </w:r>
    </w:p>
    <w:p w:rsidR="003A318C" w:rsidRDefault="000F2928">
      <w:pPr>
        <w:pStyle w:val="FigureBox"/>
        <w:autoSpaceDE/>
        <w:ind w:firstLine="480"/>
        <w:rPr>
          <w:rFonts w:eastAsia="宋体"/>
        </w:rPr>
      </w:pPr>
      <w:r>
        <w:rPr>
          <w:noProof/>
          <w:lang w:eastAsia="zh-CN"/>
        </w:rPr>
        <w:drawing>
          <wp:inline distT="0" distB="0" distL="0" distR="0">
            <wp:extent cx="4890135" cy="277050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001148" cy="2833608"/>
                    </a:xfrm>
                    <a:prstGeom prst="rect">
                      <a:avLst/>
                    </a:prstGeom>
                  </pic:spPr>
                </pic:pic>
              </a:graphicData>
            </a:graphic>
          </wp:inline>
        </w:drawing>
      </w:r>
    </w:p>
    <w:p w:rsidR="003A318C" w:rsidRDefault="000F2928">
      <w:r>
        <w:rPr>
          <w:rFonts w:eastAsia="宋体" w:hint="eastAsia"/>
        </w:rPr>
        <w:t xml:space="preserve"> </w:t>
      </w:r>
      <w:r>
        <w:rPr>
          <w:rFonts w:eastAsia="宋体"/>
        </w:rPr>
        <w:t xml:space="preserve">                       </w:t>
      </w:r>
      <w:r>
        <w:rPr>
          <w:rFonts w:eastAsia="宋体"/>
        </w:rPr>
        <w:t xml:space="preserve">                </w:t>
      </w:r>
      <w:r>
        <w:t xml:space="preserve">Figure </w:t>
      </w:r>
      <w:r w:rsidR="004B1409">
        <w:t>9</w:t>
      </w:r>
      <w:r>
        <w:t xml:space="preserve"> </w:t>
      </w:r>
      <w:r>
        <w:rPr>
          <w:rFonts w:hint="eastAsia"/>
        </w:rPr>
        <w:t>升级</w:t>
      </w:r>
      <w:r>
        <w:t>错误信息提示</w:t>
      </w:r>
    </w:p>
    <w:p w:rsidR="003A318C" w:rsidRDefault="003A318C"/>
    <w:p w:rsidR="003A318C" w:rsidRDefault="003A318C"/>
    <w:p w:rsidR="003A318C" w:rsidRDefault="003A318C"/>
    <w:p w:rsidR="003A318C" w:rsidRDefault="000F2928">
      <w:pPr>
        <w:pStyle w:val="BodyText10"/>
        <w:rPr>
          <w:lang w:eastAsia="zh-CN"/>
        </w:rPr>
      </w:pPr>
      <w:r>
        <w:rPr>
          <w:lang w:eastAsia="zh-CN"/>
        </w:rPr>
        <w:lastRenderedPageBreak/>
        <w:t>3</w:t>
      </w:r>
      <w:r>
        <w:rPr>
          <w:rFonts w:hint="eastAsia"/>
          <w:lang w:eastAsia="zh-CN"/>
        </w:rPr>
        <w:t>)</w:t>
      </w:r>
      <w:r>
        <w:rPr>
          <w:rFonts w:hint="eastAsia"/>
          <w:lang w:eastAsia="zh-CN"/>
        </w:rPr>
        <w:t>、</w:t>
      </w:r>
      <w:r>
        <w:rPr>
          <w:lang w:eastAsia="zh-CN"/>
        </w:rPr>
        <w:t>重新上电后</w:t>
      </w:r>
      <w:r>
        <w:rPr>
          <w:rFonts w:hint="eastAsia"/>
          <w:lang w:eastAsia="zh-CN"/>
        </w:rPr>
        <w:t>，</w:t>
      </w:r>
      <w:r>
        <w:rPr>
          <w:lang w:eastAsia="zh-CN"/>
        </w:rPr>
        <w:t>点击</w:t>
      </w:r>
      <w:r>
        <w:rPr>
          <w:rFonts w:hint="eastAsia"/>
          <w:lang w:eastAsia="zh-CN"/>
        </w:rPr>
        <w:t>“继续”</w:t>
      </w:r>
      <w:r>
        <w:rPr>
          <w:rFonts w:hint="eastAsia"/>
          <w:lang w:eastAsia="zh-CN"/>
        </w:rPr>
        <w:t xml:space="preserve"> </w:t>
      </w:r>
      <w:r>
        <w:rPr>
          <w:rFonts w:hint="eastAsia"/>
          <w:lang w:eastAsia="zh-CN"/>
        </w:rPr>
        <w:t>按钮，即可进行重新升级</w:t>
      </w:r>
    </w:p>
    <w:p w:rsidR="003A318C" w:rsidRDefault="000F2928">
      <w:pPr>
        <w:pStyle w:val="FigureBox"/>
        <w:autoSpaceDE/>
        <w:ind w:firstLine="480"/>
        <w:rPr>
          <w:rFonts w:eastAsia="宋体"/>
          <w:b/>
        </w:rPr>
      </w:pPr>
      <w:r>
        <w:rPr>
          <w:noProof/>
          <w:lang w:eastAsia="zh-CN"/>
        </w:rPr>
        <w:drawing>
          <wp:inline distT="0" distB="0" distL="0" distR="0">
            <wp:extent cx="5056505" cy="30010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073289" cy="3010866"/>
                    </a:xfrm>
                    <a:prstGeom prst="rect">
                      <a:avLst/>
                    </a:prstGeom>
                  </pic:spPr>
                </pic:pic>
              </a:graphicData>
            </a:graphic>
          </wp:inline>
        </w:drawing>
      </w:r>
    </w:p>
    <w:p w:rsidR="003A318C" w:rsidRDefault="000F2928">
      <w:r>
        <w:rPr>
          <w:rFonts w:eastAsia="宋体" w:hint="eastAsia"/>
        </w:rPr>
        <w:t xml:space="preserve"> </w:t>
      </w:r>
      <w:r>
        <w:rPr>
          <w:rFonts w:eastAsia="宋体"/>
        </w:rPr>
        <w:t xml:space="preserve">                                       </w:t>
      </w:r>
      <w:r>
        <w:t xml:space="preserve">Figure </w:t>
      </w:r>
      <w:r w:rsidR="004B1409">
        <w:t>10</w:t>
      </w:r>
      <w:r>
        <w:t xml:space="preserve"> </w:t>
      </w:r>
      <w:r>
        <w:rPr>
          <w:rFonts w:hint="eastAsia"/>
        </w:rPr>
        <w:t>重新升级</w:t>
      </w:r>
    </w:p>
    <w:p w:rsidR="003A318C" w:rsidRDefault="000F2928">
      <w:pPr>
        <w:pStyle w:val="BodyText10"/>
        <w:rPr>
          <w:lang w:eastAsia="zh-CN"/>
        </w:rPr>
      </w:pPr>
      <w:r>
        <w:rPr>
          <w:lang w:eastAsia="zh-CN"/>
        </w:rPr>
        <w:t>4</w:t>
      </w:r>
      <w:r>
        <w:rPr>
          <w:rFonts w:hint="eastAsia"/>
          <w:lang w:eastAsia="zh-CN"/>
        </w:rPr>
        <w:t>)</w:t>
      </w:r>
      <w:r>
        <w:rPr>
          <w:rFonts w:hint="eastAsia"/>
          <w:lang w:eastAsia="zh-CN"/>
        </w:rPr>
        <w:t>、升级</w:t>
      </w:r>
      <w:r>
        <w:rPr>
          <w:lang w:eastAsia="zh-CN"/>
        </w:rPr>
        <w:t>完成后</w:t>
      </w:r>
      <w:r>
        <w:rPr>
          <w:rFonts w:hint="eastAsia"/>
          <w:lang w:eastAsia="zh-CN"/>
        </w:rPr>
        <w:t>，上位</w:t>
      </w:r>
      <w:proofErr w:type="gramStart"/>
      <w:r>
        <w:rPr>
          <w:rFonts w:hint="eastAsia"/>
          <w:lang w:eastAsia="zh-CN"/>
        </w:rPr>
        <w:t>机工具</w:t>
      </w:r>
      <w:proofErr w:type="gramEnd"/>
      <w:r>
        <w:rPr>
          <w:lang w:eastAsia="zh-CN"/>
        </w:rPr>
        <w:t>会提示</w:t>
      </w:r>
      <w:r>
        <w:rPr>
          <w:rFonts w:hint="eastAsia"/>
          <w:lang w:eastAsia="zh-CN"/>
        </w:rPr>
        <w:t>“升级成功”信息</w:t>
      </w:r>
      <w:r>
        <w:rPr>
          <w:rFonts w:hint="eastAsia"/>
          <w:lang w:eastAsia="zh-CN"/>
        </w:rPr>
        <w:t xml:space="preserve"> </w:t>
      </w:r>
    </w:p>
    <w:p w:rsidR="003A318C" w:rsidRDefault="000F2928">
      <w:pPr>
        <w:pStyle w:val="FigureBox"/>
        <w:autoSpaceDE/>
        <w:ind w:firstLine="480"/>
        <w:rPr>
          <w:rFonts w:eastAsia="Malgun Gothic"/>
          <w:b/>
        </w:rPr>
      </w:pPr>
      <w:r>
        <w:rPr>
          <w:noProof/>
          <w:lang w:eastAsia="zh-CN"/>
        </w:rPr>
        <w:drawing>
          <wp:inline distT="0" distB="0" distL="0" distR="0">
            <wp:extent cx="5191125" cy="31457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09357" cy="3156829"/>
                    </a:xfrm>
                    <a:prstGeom prst="rect">
                      <a:avLst/>
                    </a:prstGeom>
                  </pic:spPr>
                </pic:pic>
              </a:graphicData>
            </a:graphic>
          </wp:inline>
        </w:drawing>
      </w:r>
    </w:p>
    <w:p w:rsidR="003A318C" w:rsidRDefault="000F2928">
      <w:r>
        <w:rPr>
          <w:rFonts w:eastAsia="宋体" w:hint="eastAsia"/>
        </w:rPr>
        <w:t xml:space="preserve"> </w:t>
      </w:r>
      <w:r>
        <w:rPr>
          <w:rFonts w:eastAsia="宋体"/>
        </w:rPr>
        <w:t xml:space="preserve">                                       </w:t>
      </w:r>
      <w:r>
        <w:t xml:space="preserve">Figure </w:t>
      </w:r>
      <w:r w:rsidR="004B1409">
        <w:t>11</w:t>
      </w:r>
      <w:r>
        <w:t xml:space="preserve"> </w:t>
      </w:r>
      <w:r>
        <w:rPr>
          <w:rFonts w:hint="eastAsia"/>
        </w:rPr>
        <w:t>升级成功提示</w:t>
      </w:r>
    </w:p>
    <w:p w:rsidR="003A318C" w:rsidRDefault="003A318C"/>
    <w:p w:rsidR="003A318C" w:rsidRDefault="003A318C"/>
    <w:p w:rsidR="003A318C" w:rsidRDefault="000F2928">
      <w:r>
        <w:lastRenderedPageBreak/>
        <w:t>5</w:t>
      </w:r>
      <w:r>
        <w:rPr>
          <w:rFonts w:hint="eastAsia"/>
        </w:rPr>
        <w:t>)</w:t>
      </w:r>
      <w:r>
        <w:rPr>
          <w:rFonts w:hint="eastAsia"/>
        </w:rPr>
        <w:t>、升级</w:t>
      </w:r>
      <w:r>
        <w:t>成功后</w:t>
      </w:r>
      <w:r>
        <w:rPr>
          <w:rFonts w:hint="eastAsia"/>
        </w:rPr>
        <w:t>，会</w:t>
      </w:r>
      <w:r>
        <w:t>跳转到</w:t>
      </w:r>
      <w:r>
        <w:rPr>
          <w:rFonts w:hint="eastAsia"/>
        </w:rPr>
        <w:t>A</w:t>
      </w:r>
      <w:r>
        <w:t>PP</w:t>
      </w:r>
      <w:r>
        <w:t>程序中运行</w:t>
      </w:r>
      <w:r>
        <w:rPr>
          <w:rFonts w:hint="eastAsia"/>
        </w:rPr>
        <w:t>，同时</w:t>
      </w:r>
      <w:r>
        <w:t>可在打印串口看到以下信息</w:t>
      </w:r>
    </w:p>
    <w:p w:rsidR="003A318C" w:rsidRDefault="000F2928">
      <w:pPr>
        <w:pStyle w:val="FigureBox"/>
        <w:autoSpaceDE/>
        <w:ind w:firstLine="480"/>
        <w:rPr>
          <w:rFonts w:eastAsia="Malgun Gothic"/>
          <w:b/>
        </w:rPr>
      </w:pPr>
      <w:r>
        <w:rPr>
          <w:noProof/>
          <w:lang w:eastAsia="zh-CN"/>
        </w:rPr>
        <w:drawing>
          <wp:inline distT="0" distB="0" distL="0" distR="0">
            <wp:extent cx="5114290" cy="4523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5128299" cy="4535803"/>
                    </a:xfrm>
                    <a:prstGeom prst="rect">
                      <a:avLst/>
                    </a:prstGeom>
                  </pic:spPr>
                </pic:pic>
              </a:graphicData>
            </a:graphic>
          </wp:inline>
        </w:drawing>
      </w:r>
    </w:p>
    <w:p w:rsidR="003A318C" w:rsidRDefault="000F2928">
      <w:r>
        <w:rPr>
          <w:rFonts w:hint="eastAsia"/>
        </w:rPr>
        <w:t xml:space="preserve"> </w:t>
      </w:r>
      <w:r>
        <w:t xml:space="preserve">                                      Figure </w:t>
      </w:r>
      <w:r>
        <w:fldChar w:fldCharType="begin"/>
      </w:r>
      <w:r>
        <w:instrText xml:space="preserve"> SEQ Figure \* ARABIC </w:instrText>
      </w:r>
      <w:r>
        <w:fldChar w:fldCharType="separate"/>
      </w:r>
      <w:r w:rsidR="00C33498">
        <w:rPr>
          <w:noProof/>
        </w:rPr>
        <w:t>6</w:t>
      </w:r>
      <w:r>
        <w:fldChar w:fldCharType="end"/>
      </w:r>
      <w:r w:rsidR="004B1409">
        <w:t>2</w:t>
      </w:r>
      <w:r>
        <w:t xml:space="preserve"> </w:t>
      </w:r>
      <w:r>
        <w:rPr>
          <w:rFonts w:hint="eastAsia"/>
        </w:rPr>
        <w:t>串口打印信息</w:t>
      </w: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0F2928">
      <w:pPr>
        <w:pStyle w:val="1"/>
      </w:pPr>
      <w:r>
        <w:lastRenderedPageBreak/>
        <w:t>实现原理</w:t>
      </w:r>
    </w:p>
    <w:p w:rsidR="003A318C" w:rsidRDefault="000F2928">
      <w:pPr>
        <w:pStyle w:val="20"/>
      </w:pPr>
      <w:bookmarkStart w:id="1" w:name="_bootloader实现原理"/>
      <w:bookmarkEnd w:id="1"/>
      <w:proofErr w:type="spellStart"/>
      <w:r>
        <w:t>bootloader</w:t>
      </w:r>
      <w:proofErr w:type="spellEnd"/>
      <w:r>
        <w:t>实现原理</w:t>
      </w:r>
    </w:p>
    <w:p w:rsidR="003A318C" w:rsidRDefault="000F2928">
      <w:pPr>
        <w:rPr>
          <w:rFonts w:eastAsia="宋体"/>
          <w:szCs w:val="21"/>
          <w:lang w:val="zh-CN"/>
        </w:rPr>
      </w:pPr>
      <w:r>
        <w:rPr>
          <w:rFonts w:eastAsia="宋体"/>
          <w:szCs w:val="21"/>
          <w:lang w:val="zh-CN"/>
        </w:rPr>
        <w:t>整个</w:t>
      </w:r>
      <w:r>
        <w:rPr>
          <w:rFonts w:eastAsia="宋体"/>
          <w:szCs w:val="21"/>
          <w:lang w:val="zh-CN"/>
        </w:rPr>
        <w:t xml:space="preserve"> bootloader</w:t>
      </w:r>
      <w:r>
        <w:rPr>
          <w:rFonts w:eastAsia="宋体"/>
          <w:szCs w:val="21"/>
          <w:lang w:val="zh-CN"/>
        </w:rPr>
        <w:t>的程序流程如</w:t>
      </w:r>
      <w:r>
        <w:rPr>
          <w:rFonts w:eastAsia="宋体"/>
          <w:szCs w:val="21"/>
        </w:rPr>
        <w:t>图</w:t>
      </w:r>
      <w:r>
        <w:t>Figure 11</w:t>
      </w:r>
      <w:r>
        <w:rPr>
          <w:rFonts w:eastAsia="宋体"/>
          <w:szCs w:val="21"/>
          <w:lang w:val="zh-CN"/>
        </w:rPr>
        <w:t>所示</w:t>
      </w:r>
      <w:r>
        <w:rPr>
          <w:rFonts w:eastAsia="宋体" w:hint="eastAsia"/>
          <w:szCs w:val="21"/>
          <w:lang w:val="zh-CN"/>
        </w:rPr>
        <w:t>：</w:t>
      </w:r>
    </w:p>
    <w:p w:rsidR="003A318C" w:rsidRDefault="000F2928">
      <w:pPr>
        <w:pStyle w:val="FigureBox"/>
        <w:autoSpaceDE/>
        <w:ind w:firstLine="480"/>
        <w:rPr>
          <w:rFonts w:eastAsia="宋体"/>
        </w:rPr>
      </w:pPr>
      <w:r>
        <w:rPr>
          <w:rFonts w:eastAsia="宋体"/>
        </w:rPr>
        <w:pict>
          <v:shape id="_x0000_i1027" type="#_x0000_t75" style="width:273.65pt;height:506.75pt">
            <v:imagedata r:id="rId25" o:title=""/>
          </v:shape>
        </w:pict>
      </w:r>
    </w:p>
    <w:p w:rsidR="003A318C" w:rsidRDefault="000F2928">
      <w:pPr>
        <w:ind w:firstLineChars="413" w:firstLine="826"/>
        <w:rPr>
          <w:rFonts w:eastAsia="宋体"/>
        </w:rPr>
      </w:pPr>
      <w:r>
        <w:rPr>
          <w:rFonts w:eastAsia="宋体"/>
        </w:rPr>
        <w:t xml:space="preserve">                            </w:t>
      </w:r>
      <w:r>
        <w:t xml:space="preserve">Figure </w:t>
      </w:r>
      <w:r>
        <w:fldChar w:fldCharType="begin"/>
      </w:r>
      <w:r>
        <w:instrText xml:space="preserve"> SEQ Figure \* ARABIC </w:instrText>
      </w:r>
      <w:r>
        <w:fldChar w:fldCharType="separate"/>
      </w:r>
      <w:r w:rsidR="00C33498">
        <w:rPr>
          <w:noProof/>
        </w:rPr>
        <w:t>7</w:t>
      </w:r>
      <w:r>
        <w:fldChar w:fldCharType="end"/>
      </w:r>
      <w:r w:rsidR="004B1409">
        <w:t>3</w:t>
      </w:r>
      <w:r>
        <w:t xml:space="preserve"> </w:t>
      </w:r>
      <w:proofErr w:type="spellStart"/>
      <w:r>
        <w:t>bootloader</w:t>
      </w:r>
      <w:proofErr w:type="spellEnd"/>
      <w:r>
        <w:t>实现流程图</w:t>
      </w:r>
    </w:p>
    <w:p w:rsidR="003A318C" w:rsidRDefault="000F2928">
      <w:pPr>
        <w:spacing w:line="360" w:lineRule="auto"/>
        <w:rPr>
          <w:rFonts w:eastAsia="宋体"/>
          <w:szCs w:val="21"/>
        </w:rPr>
      </w:pPr>
      <w:r>
        <w:rPr>
          <w:rFonts w:eastAsia="宋体"/>
          <w:szCs w:val="21"/>
        </w:rPr>
        <w:lastRenderedPageBreak/>
        <w:t>NOTE</w:t>
      </w:r>
      <w:r>
        <w:rPr>
          <w:rFonts w:eastAsia="宋体" w:hint="eastAsia"/>
          <w:szCs w:val="21"/>
        </w:rPr>
        <w:t>：在本</w:t>
      </w:r>
      <w:r>
        <w:rPr>
          <w:rFonts w:eastAsia="宋体" w:hint="eastAsia"/>
          <w:szCs w:val="21"/>
        </w:rPr>
        <w:t>demo</w:t>
      </w:r>
      <w:r>
        <w:rPr>
          <w:rFonts w:eastAsia="宋体" w:hint="eastAsia"/>
          <w:szCs w:val="21"/>
        </w:rPr>
        <w:t>实现中，</w:t>
      </w:r>
    </w:p>
    <w:p w:rsidR="003A318C" w:rsidRDefault="000F2928">
      <w:pPr>
        <w:pStyle w:val="afc"/>
        <w:numPr>
          <w:ilvl w:val="0"/>
          <w:numId w:val="19"/>
        </w:numPr>
        <w:spacing w:line="360" w:lineRule="auto"/>
        <w:ind w:firstLineChars="0"/>
        <w:rPr>
          <w:rFonts w:ascii="Arial" w:eastAsia="宋体" w:hAnsi="Arial"/>
          <w:sz w:val="20"/>
          <w:szCs w:val="21"/>
        </w:rPr>
      </w:pPr>
      <w:r>
        <w:rPr>
          <w:rFonts w:ascii="Arial" w:eastAsia="宋体" w:hAnsi="Arial"/>
          <w:sz w:val="20"/>
          <w:szCs w:val="21"/>
        </w:rPr>
        <w:t>烧录旁路输入口为</w:t>
      </w:r>
      <w:r>
        <w:rPr>
          <w:rFonts w:ascii="Arial" w:eastAsia="宋体" w:hAnsi="Arial" w:hint="eastAsia"/>
          <w:sz w:val="20"/>
          <w:szCs w:val="21"/>
        </w:rPr>
        <w:t>P</w:t>
      </w:r>
      <w:r>
        <w:rPr>
          <w:rFonts w:ascii="Arial" w:eastAsia="宋体" w:hAnsi="Arial"/>
          <w:sz w:val="20"/>
          <w:szCs w:val="21"/>
        </w:rPr>
        <w:t>B06</w:t>
      </w:r>
    </w:p>
    <w:p w:rsidR="003A318C" w:rsidRDefault="000F2928">
      <w:pPr>
        <w:pStyle w:val="afc"/>
        <w:numPr>
          <w:ilvl w:val="0"/>
          <w:numId w:val="19"/>
        </w:numPr>
        <w:spacing w:line="360" w:lineRule="auto"/>
        <w:ind w:firstLineChars="0"/>
        <w:rPr>
          <w:rFonts w:ascii="Arial" w:eastAsia="宋体" w:hAnsi="Arial"/>
          <w:sz w:val="20"/>
          <w:szCs w:val="21"/>
        </w:rPr>
      </w:pPr>
      <w:r>
        <w:rPr>
          <w:rFonts w:ascii="Arial" w:eastAsia="宋体" w:hAnsi="Arial" w:hint="eastAsia"/>
          <w:sz w:val="20"/>
          <w:szCs w:val="21"/>
        </w:rPr>
        <w:t>升级指示检测为：</w:t>
      </w:r>
      <w:r>
        <w:rPr>
          <w:rFonts w:ascii="Arial" w:eastAsia="宋体" w:hAnsi="Arial"/>
          <w:sz w:val="20"/>
          <w:szCs w:val="21"/>
        </w:rPr>
        <w:t>SYSCON-&gt;UREG0</w:t>
      </w:r>
      <w:r>
        <w:rPr>
          <w:rFonts w:ascii="Arial" w:eastAsia="宋体" w:hAnsi="Arial"/>
          <w:sz w:val="20"/>
          <w:szCs w:val="21"/>
        </w:rPr>
        <w:t>寄存器是否为</w:t>
      </w:r>
      <w:r>
        <w:rPr>
          <w:rFonts w:ascii="Arial" w:eastAsia="宋体" w:hAnsi="Arial" w:hint="eastAsia"/>
          <w:sz w:val="20"/>
          <w:szCs w:val="21"/>
        </w:rPr>
        <w:t>0x</w:t>
      </w:r>
      <w:r>
        <w:rPr>
          <w:rFonts w:ascii="Arial" w:eastAsia="宋体" w:hAnsi="Arial"/>
          <w:sz w:val="20"/>
          <w:szCs w:val="21"/>
        </w:rPr>
        <w:t>01</w:t>
      </w:r>
      <w:bookmarkStart w:id="2" w:name="_downloader实现原理"/>
      <w:bookmarkEnd w:id="2"/>
    </w:p>
    <w:p w:rsidR="003A318C" w:rsidRDefault="003A318C">
      <w:pPr>
        <w:tabs>
          <w:tab w:val="clear" w:pos="360"/>
          <w:tab w:val="clear" w:pos="720"/>
        </w:tabs>
        <w:overflowPunct/>
        <w:autoSpaceDE/>
        <w:autoSpaceDN/>
        <w:textAlignment w:val="auto"/>
        <w:rPr>
          <w:rFonts w:eastAsia="宋体"/>
        </w:rPr>
      </w:pPr>
    </w:p>
    <w:p w:rsidR="003A318C" w:rsidRDefault="000F2928">
      <w:pPr>
        <w:pStyle w:val="20"/>
      </w:pPr>
      <w:bookmarkStart w:id="3" w:name="_app实现原理"/>
      <w:bookmarkEnd w:id="3"/>
      <w:r>
        <w:t>app</w:t>
      </w:r>
      <w:r>
        <w:t>实现原理</w:t>
      </w:r>
    </w:p>
    <w:p w:rsidR="003A318C" w:rsidRDefault="000F2928">
      <w:pPr>
        <w:spacing w:line="360" w:lineRule="auto"/>
      </w:pPr>
      <w:proofErr w:type="spellStart"/>
      <w:r>
        <w:t>b</w:t>
      </w:r>
      <w:r>
        <w:rPr>
          <w:rFonts w:hint="eastAsia"/>
        </w:rPr>
        <w:t>oot</w:t>
      </w:r>
      <w:r>
        <w:t>looder</w:t>
      </w:r>
      <w:proofErr w:type="spellEnd"/>
      <w:r>
        <w:t>升级</w:t>
      </w:r>
      <w:r>
        <w:rPr>
          <w:rFonts w:hint="eastAsia"/>
        </w:rPr>
        <w:t>，</w:t>
      </w:r>
      <w:r>
        <w:t>可以通过以下两种方式实现</w:t>
      </w:r>
      <w:r>
        <w:rPr>
          <w:rFonts w:hint="eastAsia"/>
        </w:rPr>
        <w:t>：</w:t>
      </w:r>
    </w:p>
    <w:p w:rsidR="003A318C" w:rsidRDefault="000F2928">
      <w:pPr>
        <w:spacing w:line="360" w:lineRule="auto"/>
      </w:pPr>
      <w:r>
        <w:rPr>
          <w:rFonts w:hint="eastAsia"/>
        </w:rPr>
        <w:t>1</w:t>
      </w:r>
      <w:r>
        <w:rPr>
          <w:rFonts w:hint="eastAsia"/>
        </w:rPr>
        <w:t>）、上位机连接后，将</w:t>
      </w:r>
      <w:r>
        <w:rPr>
          <w:rFonts w:hint="eastAsia"/>
        </w:rPr>
        <w:t>che</w:t>
      </w:r>
      <w:r>
        <w:t>ck pin</w:t>
      </w:r>
      <w:r>
        <w:t>管脚置低</w:t>
      </w:r>
      <w:r>
        <w:rPr>
          <w:rFonts w:hint="eastAsia"/>
        </w:rPr>
        <w:t>，</w:t>
      </w:r>
      <w:r>
        <w:t>然后从机上电</w:t>
      </w:r>
      <w:r>
        <w:rPr>
          <w:rFonts w:hint="eastAsia"/>
        </w:rPr>
        <w:t>，</w:t>
      </w:r>
      <w:r>
        <w:t>此时从机检测</w:t>
      </w:r>
      <w:proofErr w:type="gramStart"/>
      <w:r>
        <w:t>到</w:t>
      </w:r>
      <w:r>
        <w:rPr>
          <w:rFonts w:hint="eastAsia"/>
        </w:rPr>
        <w:t>烧录旁路口</w:t>
      </w:r>
      <w:proofErr w:type="gramEnd"/>
      <w:r>
        <w:rPr>
          <w:rFonts w:hint="eastAsia"/>
        </w:rPr>
        <w:t>为低，会进入</w:t>
      </w:r>
      <w:proofErr w:type="spellStart"/>
      <w:r>
        <w:rPr>
          <w:rFonts w:hint="eastAsia"/>
        </w:rPr>
        <w:t>b</w:t>
      </w:r>
      <w:r>
        <w:t>ootloader</w:t>
      </w:r>
      <w:proofErr w:type="spellEnd"/>
      <w:r>
        <w:t>模式</w:t>
      </w:r>
      <w:r>
        <w:rPr>
          <w:rFonts w:hint="eastAsia"/>
        </w:rPr>
        <w:t>，这种升级模式对</w:t>
      </w:r>
      <w:r>
        <w:t>app</w:t>
      </w:r>
      <w:r>
        <w:t>应用程序无要求</w:t>
      </w:r>
      <w:r>
        <w:rPr>
          <w:rFonts w:hint="eastAsia"/>
        </w:rPr>
        <w:t>。</w:t>
      </w:r>
    </w:p>
    <w:p w:rsidR="003A318C" w:rsidRDefault="000F2928">
      <w:pPr>
        <w:spacing w:line="360" w:lineRule="auto"/>
      </w:pPr>
      <w:r>
        <w:rPr>
          <w:rFonts w:hint="eastAsia"/>
        </w:rPr>
        <w:t>2</w:t>
      </w:r>
      <w:r>
        <w:rPr>
          <w:rFonts w:hint="eastAsia"/>
        </w:rPr>
        <w:t>）、通过</w:t>
      </w:r>
      <w:r>
        <w:t>app</w:t>
      </w:r>
      <w:r>
        <w:t>跳转的模式</w:t>
      </w:r>
      <w:r>
        <w:rPr>
          <w:rFonts w:hint="eastAsia"/>
        </w:rPr>
        <w:t>，在确保从机加载了正确的</w:t>
      </w:r>
      <w:r>
        <w:rPr>
          <w:rFonts w:hint="eastAsia"/>
        </w:rPr>
        <w:t>a</w:t>
      </w:r>
      <w:r>
        <w:t>pp</w:t>
      </w:r>
      <w:r>
        <w:t>程序</w:t>
      </w:r>
      <w:r>
        <w:rPr>
          <w:rFonts w:hint="eastAsia"/>
        </w:rPr>
        <w:t>，从机可以先上电，运行至</w:t>
      </w:r>
      <w:r>
        <w:t>app</w:t>
      </w:r>
      <w:r>
        <w:t>应用程序中</w:t>
      </w:r>
      <w:r>
        <w:rPr>
          <w:rFonts w:hint="eastAsia"/>
        </w:rPr>
        <w:t>。</w:t>
      </w:r>
      <w:r>
        <w:t>此时可以通过串口指令</w:t>
      </w:r>
      <w:r>
        <w:rPr>
          <w:rFonts w:hint="eastAsia"/>
        </w:rPr>
        <w:t>，</w:t>
      </w:r>
      <w:r>
        <w:t>使程序跳转回</w:t>
      </w:r>
      <w:proofErr w:type="spellStart"/>
      <w:r>
        <w:rPr>
          <w:rFonts w:hint="eastAsia"/>
        </w:rPr>
        <w:t>b</w:t>
      </w:r>
      <w:r>
        <w:t>ootloader</w:t>
      </w:r>
      <w:proofErr w:type="spellEnd"/>
      <w:r>
        <w:t>模式下</w:t>
      </w:r>
      <w:r>
        <w:rPr>
          <w:rFonts w:hint="eastAsia"/>
        </w:rPr>
        <w:t>。这个过程对</w:t>
      </w:r>
      <w:r>
        <w:t>app</w:t>
      </w:r>
      <w:r>
        <w:t>应用程序有一定的要求</w:t>
      </w:r>
      <w:r>
        <w:rPr>
          <w:rFonts w:hint="eastAsia"/>
        </w:rPr>
        <w:t>，需要占用一个串口且具备识别升级指令的功能。</w:t>
      </w:r>
      <w:r>
        <w:t>详见</w:t>
      </w:r>
      <w:r>
        <w:t>Figure 12 app</w:t>
      </w:r>
      <w:r>
        <w:t>实现流程图</w:t>
      </w:r>
      <w:r>
        <w:rPr>
          <w:rFonts w:hint="eastAsia"/>
        </w:rPr>
        <w:t>。</w:t>
      </w:r>
    </w:p>
    <w:p w:rsidR="003A318C" w:rsidRDefault="000F2928">
      <w:pPr>
        <w:pStyle w:val="FigureBox"/>
        <w:autoSpaceDE/>
        <w:ind w:firstLine="480"/>
        <w:rPr>
          <w:rFonts w:eastAsia="宋体"/>
        </w:rPr>
      </w:pPr>
      <w:r>
        <w:rPr>
          <w:rFonts w:eastAsia="宋体"/>
        </w:rPr>
        <w:pict>
          <v:shape id="_x0000_i1028" type="#_x0000_t75" style="width:204.05pt;height:224.2pt">
            <v:imagedata r:id="rId26" o:title=""/>
          </v:shape>
        </w:pict>
      </w:r>
    </w:p>
    <w:p w:rsidR="003A318C" w:rsidRDefault="000F2928">
      <w:pPr>
        <w:ind w:firstLineChars="300" w:firstLine="600"/>
        <w:rPr>
          <w:rFonts w:eastAsia="宋体"/>
        </w:rPr>
      </w:pPr>
      <w:r>
        <w:rPr>
          <w:rFonts w:eastAsia="宋体"/>
        </w:rPr>
        <w:t xml:space="preserve">                                    </w:t>
      </w:r>
      <w:r>
        <w:t xml:space="preserve">Figure </w:t>
      </w:r>
      <w:r>
        <w:fldChar w:fldCharType="begin"/>
      </w:r>
      <w:r>
        <w:instrText xml:space="preserve"> SEQ Figure \* ARABIC </w:instrText>
      </w:r>
      <w:r>
        <w:fldChar w:fldCharType="separate"/>
      </w:r>
      <w:r w:rsidR="00C33498">
        <w:rPr>
          <w:noProof/>
        </w:rPr>
        <w:t>8</w:t>
      </w:r>
      <w:r>
        <w:fldChar w:fldCharType="end"/>
      </w:r>
      <w:r w:rsidR="004B1409">
        <w:t>4</w:t>
      </w:r>
      <w:r>
        <w:t xml:space="preserve"> app</w:t>
      </w:r>
      <w:r>
        <w:t>实现流程图</w:t>
      </w:r>
    </w:p>
    <w:p w:rsidR="003A318C" w:rsidRDefault="000F2928">
      <w:pPr>
        <w:ind w:firstLineChars="118" w:firstLine="236"/>
        <w:rPr>
          <w:rFonts w:eastAsia="宋体"/>
          <w:szCs w:val="21"/>
        </w:rPr>
      </w:pPr>
      <w:r>
        <w:rPr>
          <w:rFonts w:eastAsia="宋体" w:hint="eastAsia"/>
          <w:szCs w:val="21"/>
        </w:rPr>
        <w:t>NOTE</w:t>
      </w:r>
      <w:r>
        <w:rPr>
          <w:rFonts w:eastAsia="宋体" w:hint="eastAsia"/>
          <w:szCs w:val="21"/>
        </w:rPr>
        <w:t>：本</w:t>
      </w:r>
      <w:r>
        <w:rPr>
          <w:rFonts w:eastAsia="宋体" w:hint="eastAsia"/>
          <w:szCs w:val="21"/>
        </w:rPr>
        <w:t>demo</w:t>
      </w:r>
      <w:r>
        <w:rPr>
          <w:rFonts w:eastAsia="宋体" w:hint="eastAsia"/>
          <w:szCs w:val="21"/>
        </w:rPr>
        <w:t>实现中</w:t>
      </w:r>
    </w:p>
    <w:p w:rsidR="003A318C" w:rsidRDefault="000F2928">
      <w:pPr>
        <w:pStyle w:val="afc"/>
        <w:numPr>
          <w:ilvl w:val="0"/>
          <w:numId w:val="20"/>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sz w:val="20"/>
        </w:rPr>
        <w:t>升级指示命令为</w:t>
      </w:r>
      <w:r>
        <w:rPr>
          <w:rFonts w:ascii="Arial" w:eastAsia="宋体" w:hAnsi="Arial" w:hint="eastAsia"/>
          <w:sz w:val="20"/>
        </w:rPr>
        <w:t>：</w:t>
      </w:r>
      <w:r>
        <w:rPr>
          <w:rFonts w:ascii="Arial" w:eastAsia="宋体" w:hAnsi="Arial"/>
          <w:sz w:val="20"/>
        </w:rPr>
        <w:t>0xEF,0x9F,0x91,0x92,0x93,0x94</w:t>
      </w:r>
    </w:p>
    <w:p w:rsidR="003A318C" w:rsidRDefault="000F2928">
      <w:pPr>
        <w:pStyle w:val="afc"/>
        <w:numPr>
          <w:ilvl w:val="0"/>
          <w:numId w:val="20"/>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sz w:val="20"/>
        </w:rPr>
        <w:t>升级指示</w:t>
      </w:r>
      <w:r>
        <w:rPr>
          <w:rFonts w:ascii="Arial" w:eastAsia="宋体" w:hAnsi="Arial" w:hint="eastAsia"/>
          <w:sz w:val="20"/>
        </w:rPr>
        <w:t>标识为：</w:t>
      </w:r>
      <w:r>
        <w:rPr>
          <w:rFonts w:ascii="Arial" w:eastAsia="宋体" w:hAnsi="Arial"/>
          <w:sz w:val="20"/>
        </w:rPr>
        <w:t>SYSCON-&gt;UREG0</w:t>
      </w:r>
      <w:r>
        <w:rPr>
          <w:rFonts w:ascii="Arial" w:eastAsia="宋体" w:hAnsi="Arial"/>
          <w:sz w:val="20"/>
        </w:rPr>
        <w:t>寄存器写入</w:t>
      </w:r>
      <w:r>
        <w:rPr>
          <w:rFonts w:ascii="Arial" w:eastAsia="宋体" w:hAnsi="Arial"/>
          <w:sz w:val="20"/>
        </w:rPr>
        <w:t>0x01</w:t>
      </w:r>
    </w:p>
    <w:p w:rsidR="003A318C" w:rsidRDefault="000F2928">
      <w:pPr>
        <w:widowControl/>
        <w:rPr>
          <w:rFonts w:eastAsia="宋体"/>
        </w:rPr>
      </w:pPr>
      <w:r>
        <w:rPr>
          <w:rFonts w:eastAsia="宋体"/>
        </w:rPr>
        <w:br w:type="page"/>
      </w:r>
    </w:p>
    <w:p w:rsidR="003A318C" w:rsidRDefault="000F2928">
      <w:pPr>
        <w:pStyle w:val="20"/>
      </w:pPr>
      <w:r>
        <w:rPr>
          <w:rFonts w:hint="eastAsia"/>
        </w:rPr>
        <w:lastRenderedPageBreak/>
        <w:t>对</w:t>
      </w:r>
      <w:proofErr w:type="spellStart"/>
      <w:r>
        <w:rPr>
          <w:rFonts w:hint="eastAsia"/>
        </w:rPr>
        <w:t>bootloader</w:t>
      </w:r>
      <w:proofErr w:type="spellEnd"/>
      <w:r>
        <w:rPr>
          <w:rFonts w:hint="eastAsia"/>
        </w:rPr>
        <w:t>区的保护</w:t>
      </w:r>
    </w:p>
    <w:p w:rsidR="003A318C" w:rsidRDefault="000F2928">
      <w:pPr>
        <w:spacing w:line="360" w:lineRule="auto"/>
      </w:pPr>
      <w:r>
        <w:t>当</w:t>
      </w:r>
      <w:proofErr w:type="spellStart"/>
      <w:r>
        <w:t>bootloader</w:t>
      </w:r>
      <w:proofErr w:type="spellEnd"/>
      <w:r>
        <w:t>的代码空间小于</w:t>
      </w:r>
      <w:r>
        <w:rPr>
          <w:rFonts w:hint="eastAsia"/>
        </w:rPr>
        <w:t>4K</w:t>
      </w:r>
      <w:r>
        <w:rPr>
          <w:rFonts w:hint="eastAsia"/>
        </w:rPr>
        <w:t>时，可以</w:t>
      </w:r>
      <w:r>
        <w:t>选择</w:t>
      </w:r>
      <w:r>
        <w:t>IFC_4K</w:t>
      </w:r>
      <w:r>
        <w:t>选项使能硬件保护锁。此时固件更新时，启动代码可以擦除所有</w:t>
      </w:r>
      <w:r>
        <w:rPr>
          <w:rFonts w:hint="eastAsia"/>
        </w:rPr>
        <w:t>4K</w:t>
      </w:r>
      <w:r>
        <w:rPr>
          <w:rFonts w:hint="eastAsia"/>
        </w:rPr>
        <w:t>以外的</w:t>
      </w:r>
      <w:r>
        <w:t>PROM</w:t>
      </w:r>
      <w:r>
        <w:t>区域</w:t>
      </w:r>
      <w:r>
        <w:rPr>
          <w:rFonts w:hint="eastAsia"/>
        </w:rPr>
        <w:t>，</w:t>
      </w:r>
      <w:r>
        <w:t>然后将新的</w:t>
      </w:r>
      <w:proofErr w:type="gramStart"/>
      <w:r>
        <w:t>固件烧写进去</w:t>
      </w:r>
      <w:proofErr w:type="gramEnd"/>
      <w:r>
        <w:t>，同时启动代码本身不会被擦除，保持不变</w:t>
      </w:r>
      <w:r>
        <w:rPr>
          <w:rFonts w:hint="eastAsia"/>
        </w:rPr>
        <w:t>。</w:t>
      </w:r>
      <w:r>
        <w:t>设置如</w:t>
      </w:r>
      <w:r>
        <w:rPr>
          <w:rFonts w:hint="eastAsia"/>
        </w:rPr>
        <w:t>图</w:t>
      </w:r>
      <w:r>
        <w:t>Figure 9</w:t>
      </w:r>
      <w:r>
        <w:rPr>
          <w:rFonts w:hint="eastAsia"/>
        </w:rPr>
        <w:t>：</w:t>
      </w:r>
    </w:p>
    <w:p w:rsidR="003A318C" w:rsidRDefault="000F2928">
      <w:pPr>
        <w:pStyle w:val="FigureBox"/>
        <w:autoSpaceDE/>
        <w:ind w:firstLine="480"/>
        <w:rPr>
          <w:rFonts w:eastAsia="宋体"/>
        </w:rPr>
      </w:pPr>
      <w:r>
        <w:rPr>
          <w:noProof/>
          <w:lang w:eastAsia="zh-CN"/>
        </w:rPr>
        <w:drawing>
          <wp:inline distT="0" distB="0" distL="0" distR="0">
            <wp:extent cx="4309110" cy="2141855"/>
            <wp:effectExtent l="0" t="0" r="0" b="0"/>
            <wp:docPr id="3" name="图片 3" descr="C:\Users\yuanym\Desktop\微信图片编辑_2022062310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uanym\Desktop\微信图片编辑_2022062310204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319452" cy="2147316"/>
                    </a:xfrm>
                    <a:prstGeom prst="rect">
                      <a:avLst/>
                    </a:prstGeom>
                    <a:noFill/>
                    <a:ln>
                      <a:noFill/>
                    </a:ln>
                  </pic:spPr>
                </pic:pic>
              </a:graphicData>
            </a:graphic>
          </wp:inline>
        </w:drawing>
      </w:r>
    </w:p>
    <w:p w:rsidR="003A318C" w:rsidRDefault="000F2928">
      <w:pPr>
        <w:ind w:firstLineChars="300" w:firstLine="600"/>
        <w:rPr>
          <w:rFonts w:eastAsia="宋体"/>
        </w:rPr>
      </w:pPr>
      <w:r>
        <w:rPr>
          <w:rFonts w:eastAsia="宋体"/>
        </w:rPr>
        <w:t xml:space="preserve">                                    </w:t>
      </w:r>
      <w:r>
        <w:t xml:space="preserve">Figure </w:t>
      </w:r>
      <w:r>
        <w:fldChar w:fldCharType="begin"/>
      </w:r>
      <w:r>
        <w:instrText xml:space="preserve"> SEQ Figure \* ARABIC </w:instrText>
      </w:r>
      <w:r>
        <w:fldChar w:fldCharType="separate"/>
      </w:r>
      <w:r w:rsidR="00C33498">
        <w:rPr>
          <w:noProof/>
        </w:rPr>
        <w:t>9</w:t>
      </w:r>
      <w:r>
        <w:fldChar w:fldCharType="end"/>
      </w:r>
      <w:r w:rsidR="004B1409">
        <w:t>5</w:t>
      </w:r>
      <w:r>
        <w:t xml:space="preserve"> </w:t>
      </w:r>
      <w:proofErr w:type="spellStart"/>
      <w:r>
        <w:rPr>
          <w:rFonts w:hint="eastAsia"/>
        </w:rPr>
        <w:t>bootloader</w:t>
      </w:r>
      <w:proofErr w:type="spellEnd"/>
      <w:r>
        <w:rPr>
          <w:rFonts w:hint="eastAsia"/>
        </w:rPr>
        <w:t>区保护配置图</w:t>
      </w:r>
    </w:p>
    <w:p w:rsidR="003A318C" w:rsidRDefault="000F2928">
      <w:pPr>
        <w:pStyle w:val="20"/>
      </w:pPr>
      <w:r>
        <w:rPr>
          <w:rFonts w:hint="eastAsia"/>
        </w:rPr>
        <w:t>通信</w:t>
      </w:r>
      <w:r>
        <w:t>协议介绍</w:t>
      </w:r>
    </w:p>
    <w:p w:rsidR="003A318C" w:rsidRDefault="000F2928">
      <w:r>
        <w:t>例</w:t>
      </w:r>
      <w:r>
        <w:t>如</w:t>
      </w:r>
      <w:r>
        <w:rPr>
          <w:rFonts w:hint="eastAsia"/>
        </w:rPr>
        <w:t>：</w:t>
      </w:r>
      <w:r>
        <w:rPr>
          <w:rFonts w:hint="eastAsia"/>
        </w:rPr>
        <w:t>sta</w:t>
      </w:r>
      <w:r>
        <w:t xml:space="preserve">rt </w:t>
      </w:r>
      <w:proofErr w:type="spellStart"/>
      <w:r>
        <w:t>addr</w:t>
      </w:r>
      <w:proofErr w:type="spellEnd"/>
      <w:r>
        <w:t>协议</w:t>
      </w:r>
    </w:p>
    <w:p w:rsidR="003A318C" w:rsidRDefault="000F2928">
      <w:pPr>
        <w:rPr>
          <w:rFonts w:eastAsia="宋体"/>
        </w:rPr>
      </w:pPr>
      <w:r>
        <w:rPr>
          <w:rFonts w:hint="eastAsia"/>
        </w:rPr>
        <w:t>1</w:t>
      </w:r>
      <w:r>
        <w:rPr>
          <w:rFonts w:hint="eastAsia"/>
        </w:rPr>
        <w:t>）、</w:t>
      </w:r>
      <w:r>
        <w:t>上位机发送为</w:t>
      </w:r>
      <w:r>
        <w:t xml:space="preserve"> </w:t>
      </w:r>
      <w:r>
        <w:rPr>
          <w:rFonts w:eastAsia="宋体"/>
        </w:rPr>
        <w:t>0xEF,0x10</w:t>
      </w:r>
      <w:r>
        <w:rPr>
          <w:rFonts w:eastAsia="宋体" w:hint="eastAsia"/>
        </w:rPr>
        <w:t>,</w:t>
      </w:r>
      <w:r>
        <w:rPr>
          <w:rFonts w:eastAsia="宋体" w:hint="eastAsia"/>
          <w:highlight w:val="yellow"/>
        </w:rPr>
        <w:t>0x</w:t>
      </w:r>
      <w:r>
        <w:rPr>
          <w:rFonts w:eastAsia="宋体"/>
          <w:highlight w:val="yellow"/>
        </w:rPr>
        <w:t>00,0x00,0x10,0x00</w:t>
      </w:r>
    </w:p>
    <w:p w:rsidR="003A318C" w:rsidRDefault="000F2928">
      <w:pPr>
        <w:rPr>
          <w:rFonts w:eastAsia="宋体"/>
        </w:rPr>
      </w:pPr>
      <w:r>
        <w:rPr>
          <w:rFonts w:eastAsia="宋体"/>
        </w:rPr>
        <w:t>其中</w:t>
      </w:r>
      <w:r>
        <w:rPr>
          <w:rFonts w:eastAsia="宋体" w:hint="eastAsia"/>
        </w:rPr>
        <w:t>：</w:t>
      </w:r>
      <w:r>
        <w:rPr>
          <w:rFonts w:eastAsia="宋体"/>
        </w:rPr>
        <w:t>0xEF</w:t>
      </w:r>
      <w:r>
        <w:rPr>
          <w:rFonts w:eastAsia="宋体"/>
        </w:rPr>
        <w:t>为</w:t>
      </w:r>
      <w:r>
        <w:rPr>
          <w:rFonts w:eastAsia="宋体" w:hint="eastAsia"/>
        </w:rPr>
        <w:t>C</w:t>
      </w:r>
      <w:r>
        <w:rPr>
          <w:rFonts w:eastAsia="宋体"/>
        </w:rPr>
        <w:t>MD</w:t>
      </w:r>
      <w:r>
        <w:rPr>
          <w:rFonts w:eastAsia="宋体" w:hint="eastAsia"/>
        </w:rPr>
        <w:t xml:space="preserve"> </w:t>
      </w:r>
      <w:r>
        <w:rPr>
          <w:rFonts w:eastAsia="宋体"/>
        </w:rPr>
        <w:t>HEAD</w:t>
      </w:r>
    </w:p>
    <w:p w:rsidR="003A318C" w:rsidRDefault="000F2928">
      <w:pPr>
        <w:rPr>
          <w:rFonts w:eastAsia="宋体"/>
        </w:rPr>
      </w:pPr>
      <w:r>
        <w:rPr>
          <w:rFonts w:eastAsia="宋体" w:hint="eastAsia"/>
        </w:rPr>
        <w:t xml:space="preserve"> </w:t>
      </w:r>
      <w:r>
        <w:rPr>
          <w:rFonts w:eastAsia="宋体"/>
        </w:rPr>
        <w:t xml:space="preserve">     0x10</w:t>
      </w:r>
      <w:r>
        <w:rPr>
          <w:rFonts w:eastAsia="宋体"/>
        </w:rPr>
        <w:t>为</w:t>
      </w:r>
      <w:r>
        <w:rPr>
          <w:rFonts w:eastAsia="宋体" w:hint="eastAsia"/>
        </w:rPr>
        <w:t>C</w:t>
      </w:r>
      <w:r>
        <w:rPr>
          <w:rFonts w:eastAsia="宋体"/>
        </w:rPr>
        <w:t xml:space="preserve">MD </w:t>
      </w:r>
      <w:r>
        <w:rPr>
          <w:rFonts w:eastAsia="宋体" w:hint="eastAsia"/>
        </w:rPr>
        <w:t>I</w:t>
      </w:r>
      <w:r>
        <w:rPr>
          <w:rFonts w:eastAsia="宋体"/>
        </w:rPr>
        <w:t>D</w:t>
      </w:r>
    </w:p>
    <w:p w:rsidR="003A318C" w:rsidRDefault="000F2928">
      <w:pPr>
        <w:rPr>
          <w:rFonts w:eastAsia="宋体"/>
        </w:rPr>
      </w:pPr>
      <w:r>
        <w:rPr>
          <w:rFonts w:eastAsia="宋体"/>
        </w:rPr>
        <w:t xml:space="preserve">      </w:t>
      </w:r>
      <w:r>
        <w:rPr>
          <w:rFonts w:eastAsia="宋体" w:hint="eastAsia"/>
        </w:rPr>
        <w:t>0x</w:t>
      </w:r>
      <w:r>
        <w:rPr>
          <w:rFonts w:eastAsia="宋体"/>
        </w:rPr>
        <w:t>00,0x00,0x10,0x00</w:t>
      </w:r>
      <w:r>
        <w:rPr>
          <w:rFonts w:eastAsia="宋体"/>
        </w:rPr>
        <w:t>为升级程序写入的起始地址</w:t>
      </w:r>
      <w:r>
        <w:rPr>
          <w:rFonts w:eastAsia="宋体" w:hint="eastAsia"/>
        </w:rPr>
        <w:t>0x</w:t>
      </w:r>
      <w:r>
        <w:rPr>
          <w:rFonts w:eastAsia="宋体"/>
        </w:rPr>
        <w:t>1000,</w:t>
      </w:r>
      <w:r>
        <w:rPr>
          <w:rFonts w:eastAsia="宋体" w:hint="eastAsia"/>
        </w:rPr>
        <w:t>，高位在前。</w:t>
      </w:r>
      <w:r>
        <w:rPr>
          <w:rFonts w:eastAsia="宋体" w:hint="eastAsia"/>
        </w:rPr>
        <w:t xml:space="preserve"> </w:t>
      </w:r>
    </w:p>
    <w:p w:rsidR="003A318C" w:rsidRDefault="000F2928">
      <w:pPr>
        <w:rPr>
          <w:rFonts w:eastAsia="宋体"/>
        </w:rPr>
      </w:pPr>
      <w:r>
        <w:rPr>
          <w:rFonts w:eastAsia="宋体"/>
        </w:rPr>
        <w:t>2</w:t>
      </w:r>
      <w:r>
        <w:rPr>
          <w:rFonts w:eastAsia="宋体" w:hint="eastAsia"/>
        </w:rPr>
        <w:t>）、从机回复：</w:t>
      </w:r>
      <w:r>
        <w:rPr>
          <w:rFonts w:eastAsia="宋体"/>
        </w:rPr>
        <w:t>0xA5</w:t>
      </w:r>
      <w:proofErr w:type="gramStart"/>
      <w:r>
        <w:rPr>
          <w:rFonts w:eastAsia="宋体" w:hint="eastAsia"/>
        </w:rPr>
        <w:t>,</w:t>
      </w:r>
      <w:r>
        <w:rPr>
          <w:rFonts w:eastAsia="宋体" w:hint="eastAsia"/>
          <w:highlight w:val="yellow"/>
        </w:rPr>
        <w:t>0x</w:t>
      </w:r>
      <w:r>
        <w:rPr>
          <w:rFonts w:eastAsia="宋体"/>
          <w:highlight w:val="yellow"/>
        </w:rPr>
        <w:t>00,0x00,0x10,0x00</w:t>
      </w:r>
      <w:proofErr w:type="gramEnd"/>
    </w:p>
    <w:p w:rsidR="003A318C" w:rsidRDefault="000F2928">
      <w:pPr>
        <w:rPr>
          <w:rFonts w:eastAsia="宋体"/>
        </w:rPr>
      </w:pPr>
      <w:r>
        <w:rPr>
          <w:rFonts w:eastAsia="宋体"/>
        </w:rPr>
        <w:t>其中</w:t>
      </w:r>
      <w:r>
        <w:rPr>
          <w:rFonts w:eastAsia="宋体" w:hint="eastAsia"/>
        </w:rPr>
        <w:t>：</w:t>
      </w:r>
      <w:r>
        <w:rPr>
          <w:rFonts w:eastAsia="宋体"/>
        </w:rPr>
        <w:t>0xA5</w:t>
      </w:r>
      <w:r>
        <w:rPr>
          <w:rFonts w:eastAsia="宋体"/>
        </w:rPr>
        <w:t>为</w:t>
      </w:r>
      <w:r>
        <w:rPr>
          <w:rFonts w:eastAsia="宋体" w:hint="eastAsia"/>
        </w:rPr>
        <w:t>A</w:t>
      </w:r>
      <w:r>
        <w:rPr>
          <w:rFonts w:eastAsia="宋体"/>
        </w:rPr>
        <w:t>CK HEAD</w:t>
      </w:r>
    </w:p>
    <w:p w:rsidR="003A318C" w:rsidRDefault="000F2928">
      <w:pPr>
        <w:rPr>
          <w:rFonts w:eastAsia="宋体"/>
        </w:rPr>
      </w:pPr>
      <w:r>
        <w:rPr>
          <w:rFonts w:eastAsia="宋体"/>
        </w:rPr>
        <w:t xml:space="preserve">      </w:t>
      </w:r>
      <w:r>
        <w:rPr>
          <w:rFonts w:eastAsia="宋体" w:hint="eastAsia"/>
        </w:rPr>
        <w:t>0x</w:t>
      </w:r>
      <w:r>
        <w:rPr>
          <w:rFonts w:eastAsia="宋体"/>
        </w:rPr>
        <w:t>00,0x00,0x10,0x00</w:t>
      </w:r>
      <w:r>
        <w:rPr>
          <w:rFonts w:eastAsia="宋体"/>
        </w:rPr>
        <w:t>为升级程序写入的起始地址</w:t>
      </w:r>
      <w:r>
        <w:rPr>
          <w:rFonts w:eastAsia="宋体" w:hint="eastAsia"/>
        </w:rPr>
        <w:t>0x</w:t>
      </w:r>
      <w:r>
        <w:rPr>
          <w:rFonts w:eastAsia="宋体"/>
        </w:rPr>
        <w:t>1000,</w:t>
      </w:r>
      <w:r>
        <w:rPr>
          <w:rFonts w:eastAsia="宋体" w:hint="eastAsia"/>
        </w:rPr>
        <w:t>，高位在前。</w:t>
      </w:r>
    </w:p>
    <w:p w:rsidR="003A318C" w:rsidRDefault="000F2928">
      <w:pPr>
        <w:rPr>
          <w:rFonts w:eastAsia="宋体"/>
        </w:rPr>
      </w:pPr>
      <w:r>
        <w:rPr>
          <w:rFonts w:eastAsia="宋体" w:hint="eastAsia"/>
        </w:rPr>
        <w:t xml:space="preserve"> </w:t>
      </w:r>
      <w:r>
        <w:rPr>
          <w:rFonts w:eastAsia="宋体"/>
        </w:rPr>
        <w:t xml:space="preserve">                                 </w:t>
      </w:r>
      <w:r>
        <w:t xml:space="preserve">Table </w:t>
      </w:r>
      <w:r>
        <w:fldChar w:fldCharType="begin"/>
      </w:r>
      <w:r>
        <w:instrText xml:space="preserve"> SEQ Table \* ARABIC \s 1 </w:instrText>
      </w:r>
      <w:r>
        <w:fldChar w:fldCharType="separate"/>
      </w:r>
      <w:r w:rsidR="00C33498">
        <w:rPr>
          <w:noProof/>
        </w:rPr>
        <w:t>1</w:t>
      </w:r>
      <w:r>
        <w:fldChar w:fldCharType="end"/>
      </w:r>
      <w:r>
        <w:t xml:space="preserve"> </w:t>
      </w:r>
      <w:proofErr w:type="gramStart"/>
      <w:r>
        <w:t>主从机协议</w:t>
      </w:r>
      <w:proofErr w:type="gramEnd"/>
    </w:p>
    <w:tbl>
      <w:tblPr>
        <w:tblStyle w:val="af8"/>
        <w:tblW w:w="9736" w:type="dxa"/>
        <w:tblLayout w:type="fixed"/>
        <w:tblLook w:val="04A0" w:firstRow="1" w:lastRow="0" w:firstColumn="1" w:lastColumn="0" w:noHBand="0" w:noVBand="1"/>
      </w:tblPr>
      <w:tblGrid>
        <w:gridCol w:w="2434"/>
        <w:gridCol w:w="1530"/>
        <w:gridCol w:w="3338"/>
        <w:gridCol w:w="2434"/>
      </w:tblGrid>
      <w:tr w:rsidR="003A318C">
        <w:trPr>
          <w:trHeight w:val="498"/>
        </w:trPr>
        <w:tc>
          <w:tcPr>
            <w:tcW w:w="2434" w:type="dxa"/>
          </w:tcPr>
          <w:p w:rsidR="003A318C" w:rsidRDefault="000F2928">
            <w:pPr>
              <w:rPr>
                <w:rFonts w:cs="Arial"/>
              </w:rPr>
            </w:pPr>
            <w:r>
              <w:rPr>
                <w:rFonts w:cs="Arial"/>
              </w:rPr>
              <w:t>协议名称</w:t>
            </w:r>
          </w:p>
        </w:tc>
        <w:tc>
          <w:tcPr>
            <w:tcW w:w="1530" w:type="dxa"/>
          </w:tcPr>
          <w:p w:rsidR="003A318C" w:rsidRDefault="000F2928">
            <w:pPr>
              <w:rPr>
                <w:rFonts w:cs="Arial"/>
              </w:rPr>
            </w:pPr>
            <w:r>
              <w:rPr>
                <w:rFonts w:cs="Arial" w:hint="eastAsia"/>
              </w:rPr>
              <w:t>长度</w:t>
            </w:r>
          </w:p>
        </w:tc>
        <w:tc>
          <w:tcPr>
            <w:tcW w:w="3338" w:type="dxa"/>
          </w:tcPr>
          <w:p w:rsidR="003A318C" w:rsidRDefault="000F2928">
            <w:pPr>
              <w:rPr>
                <w:rFonts w:cs="Arial"/>
              </w:rPr>
            </w:pPr>
            <w:r>
              <w:rPr>
                <w:rFonts w:cs="Arial"/>
              </w:rPr>
              <w:t>命令数据</w:t>
            </w:r>
            <w:r>
              <w:rPr>
                <w:rFonts w:cs="Arial"/>
              </w:rPr>
              <w:t>(</w:t>
            </w:r>
            <w:r>
              <w:rPr>
                <w:rFonts w:cs="Arial"/>
              </w:rPr>
              <w:t>上位机发送</w:t>
            </w:r>
            <w:r>
              <w:rPr>
                <w:rFonts w:cs="Arial"/>
              </w:rPr>
              <w:t>)</w:t>
            </w:r>
          </w:p>
        </w:tc>
        <w:tc>
          <w:tcPr>
            <w:tcW w:w="2434" w:type="dxa"/>
          </w:tcPr>
          <w:p w:rsidR="003A318C" w:rsidRDefault="000F2928">
            <w:pPr>
              <w:rPr>
                <w:rFonts w:cs="Arial"/>
              </w:rPr>
            </w:pPr>
            <w:r>
              <w:rPr>
                <w:rFonts w:cs="Arial" w:hint="eastAsia"/>
              </w:rPr>
              <w:t>A</w:t>
            </w:r>
            <w:r>
              <w:rPr>
                <w:rFonts w:cs="Arial"/>
              </w:rPr>
              <w:t>CK</w:t>
            </w:r>
            <w:r>
              <w:rPr>
                <w:rFonts w:cs="Arial" w:hint="eastAsia"/>
              </w:rPr>
              <w:t>(</w:t>
            </w:r>
            <w:r>
              <w:rPr>
                <w:rFonts w:cs="Arial"/>
              </w:rPr>
              <w:t>从机回复</w:t>
            </w:r>
            <w:r>
              <w:rPr>
                <w:rFonts w:cs="Arial"/>
              </w:rPr>
              <w:t>)</w:t>
            </w:r>
          </w:p>
        </w:tc>
      </w:tr>
      <w:tr w:rsidR="003A318C">
        <w:trPr>
          <w:trHeight w:val="498"/>
        </w:trPr>
        <w:tc>
          <w:tcPr>
            <w:tcW w:w="2434" w:type="dxa"/>
          </w:tcPr>
          <w:p w:rsidR="003A318C" w:rsidRDefault="000F2928">
            <w:pPr>
              <w:rPr>
                <w:rFonts w:cs="Arial"/>
              </w:rPr>
            </w:pPr>
            <w:r>
              <w:rPr>
                <w:rFonts w:cs="Arial" w:hint="eastAsia"/>
              </w:rPr>
              <w:t>sta</w:t>
            </w:r>
            <w:r>
              <w:rPr>
                <w:rFonts w:cs="Arial"/>
              </w:rPr>
              <w:t>rt check</w:t>
            </w:r>
          </w:p>
        </w:tc>
        <w:tc>
          <w:tcPr>
            <w:tcW w:w="1530" w:type="dxa"/>
          </w:tcPr>
          <w:p w:rsidR="003A318C" w:rsidRDefault="000F2928">
            <w:pPr>
              <w:rPr>
                <w:rFonts w:cs="Arial"/>
              </w:rPr>
            </w:pPr>
            <w:r>
              <w:rPr>
                <w:rFonts w:cs="Arial" w:hint="eastAsia"/>
              </w:rPr>
              <w:t>6</w:t>
            </w:r>
          </w:p>
        </w:tc>
        <w:tc>
          <w:tcPr>
            <w:tcW w:w="3338" w:type="dxa"/>
          </w:tcPr>
          <w:p w:rsidR="003A318C" w:rsidRDefault="000F2928">
            <w:pPr>
              <w:rPr>
                <w:rFonts w:eastAsia="宋体" w:cs="Arial"/>
              </w:rPr>
            </w:pPr>
            <w:r>
              <w:rPr>
                <w:rFonts w:eastAsia="宋体" w:cs="Arial"/>
              </w:rPr>
              <w:t>0xEF,0xF5</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r>
              <w:rPr>
                <w:rFonts w:cs="Arial"/>
              </w:rPr>
              <w:t>jump boot</w:t>
            </w:r>
          </w:p>
        </w:tc>
        <w:tc>
          <w:tcPr>
            <w:tcW w:w="1530" w:type="dxa"/>
          </w:tcPr>
          <w:p w:rsidR="003A318C" w:rsidRDefault="000F2928">
            <w:pPr>
              <w:rPr>
                <w:rFonts w:cs="Arial"/>
              </w:rPr>
            </w:pPr>
            <w:r>
              <w:rPr>
                <w:rFonts w:cs="Arial" w:hint="eastAsia"/>
              </w:rPr>
              <w:t>6</w:t>
            </w:r>
          </w:p>
        </w:tc>
        <w:tc>
          <w:tcPr>
            <w:tcW w:w="3338" w:type="dxa"/>
          </w:tcPr>
          <w:p w:rsidR="003A318C" w:rsidRDefault="000F2928">
            <w:pPr>
              <w:rPr>
                <w:rFonts w:cs="Arial"/>
              </w:rPr>
            </w:pPr>
            <w:r>
              <w:rPr>
                <w:rFonts w:eastAsia="宋体" w:cs="Arial"/>
              </w:rPr>
              <w:t>0xEF,0x9F</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r>
              <w:rPr>
                <w:rFonts w:cs="Arial" w:hint="eastAsia"/>
              </w:rPr>
              <w:lastRenderedPageBreak/>
              <w:t>sta</w:t>
            </w:r>
            <w:r>
              <w:rPr>
                <w:rFonts w:cs="Arial"/>
              </w:rPr>
              <w:t xml:space="preserve">rt </w:t>
            </w:r>
            <w:proofErr w:type="spellStart"/>
            <w:r>
              <w:rPr>
                <w:rFonts w:cs="Arial"/>
              </w:rPr>
              <w:t>addr</w:t>
            </w:r>
            <w:proofErr w:type="spellEnd"/>
          </w:p>
        </w:tc>
        <w:tc>
          <w:tcPr>
            <w:tcW w:w="1530" w:type="dxa"/>
          </w:tcPr>
          <w:p w:rsidR="003A318C" w:rsidRDefault="000F2928">
            <w:pPr>
              <w:rPr>
                <w:rFonts w:cs="Arial"/>
              </w:rPr>
            </w:pPr>
            <w:r>
              <w:rPr>
                <w:rFonts w:cs="Arial" w:hint="eastAsia"/>
              </w:rPr>
              <w:t>6</w:t>
            </w:r>
          </w:p>
        </w:tc>
        <w:tc>
          <w:tcPr>
            <w:tcW w:w="3338" w:type="dxa"/>
          </w:tcPr>
          <w:p w:rsidR="003A318C" w:rsidRDefault="000F2928">
            <w:pPr>
              <w:rPr>
                <w:rFonts w:cs="Arial"/>
              </w:rPr>
            </w:pPr>
            <w:r>
              <w:rPr>
                <w:rFonts w:eastAsia="宋体" w:cs="Arial"/>
              </w:rPr>
              <w:t>0xEF,0x10</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r>
              <w:rPr>
                <w:rFonts w:cs="Arial" w:hint="eastAsia"/>
              </w:rPr>
              <w:t>end</w:t>
            </w:r>
            <w:r>
              <w:rPr>
                <w:rFonts w:cs="Arial"/>
              </w:rPr>
              <w:t xml:space="preserve"> </w:t>
            </w:r>
            <w:proofErr w:type="spellStart"/>
            <w:r>
              <w:rPr>
                <w:rFonts w:cs="Arial"/>
              </w:rPr>
              <w:t>addr</w:t>
            </w:r>
            <w:proofErr w:type="spellEnd"/>
          </w:p>
        </w:tc>
        <w:tc>
          <w:tcPr>
            <w:tcW w:w="1530" w:type="dxa"/>
          </w:tcPr>
          <w:p w:rsidR="003A318C" w:rsidRDefault="000F2928">
            <w:pPr>
              <w:rPr>
                <w:rFonts w:cs="Arial"/>
              </w:rPr>
            </w:pPr>
            <w:r>
              <w:rPr>
                <w:rFonts w:cs="Arial" w:hint="eastAsia"/>
              </w:rPr>
              <w:t>6</w:t>
            </w:r>
          </w:p>
        </w:tc>
        <w:tc>
          <w:tcPr>
            <w:tcW w:w="3338" w:type="dxa"/>
          </w:tcPr>
          <w:p w:rsidR="003A318C" w:rsidRDefault="000F2928">
            <w:pPr>
              <w:rPr>
                <w:rFonts w:cs="Arial"/>
              </w:rPr>
            </w:pPr>
            <w:r>
              <w:rPr>
                <w:rFonts w:eastAsia="宋体" w:cs="Arial"/>
              </w:rPr>
              <w:t>0xEF,0x20</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r>
              <w:rPr>
                <w:rFonts w:cs="Arial" w:hint="eastAsia"/>
              </w:rPr>
              <w:t>jump</w:t>
            </w:r>
            <w:r>
              <w:rPr>
                <w:rFonts w:cs="Arial"/>
              </w:rPr>
              <w:t xml:space="preserve"> </w:t>
            </w:r>
            <w:proofErr w:type="spellStart"/>
            <w:r>
              <w:rPr>
                <w:rFonts w:cs="Arial"/>
              </w:rPr>
              <w:t>addr</w:t>
            </w:r>
            <w:proofErr w:type="spellEnd"/>
          </w:p>
        </w:tc>
        <w:tc>
          <w:tcPr>
            <w:tcW w:w="1530" w:type="dxa"/>
          </w:tcPr>
          <w:p w:rsidR="003A318C" w:rsidRDefault="000F2928">
            <w:pPr>
              <w:rPr>
                <w:rFonts w:cs="Arial"/>
              </w:rPr>
            </w:pPr>
            <w:r>
              <w:rPr>
                <w:rFonts w:cs="Arial" w:hint="eastAsia"/>
              </w:rPr>
              <w:t>6</w:t>
            </w:r>
          </w:p>
        </w:tc>
        <w:tc>
          <w:tcPr>
            <w:tcW w:w="3338" w:type="dxa"/>
          </w:tcPr>
          <w:p w:rsidR="003A318C" w:rsidRDefault="000F2928">
            <w:pPr>
              <w:rPr>
                <w:rFonts w:cs="Arial"/>
              </w:rPr>
            </w:pPr>
            <w:r>
              <w:rPr>
                <w:rFonts w:eastAsia="宋体" w:cs="Arial"/>
              </w:rPr>
              <w:t>0xEF,0x30</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r>
              <w:rPr>
                <w:rFonts w:cs="Arial"/>
              </w:rPr>
              <w:t xml:space="preserve">check </w:t>
            </w:r>
            <w:proofErr w:type="spellStart"/>
            <w:r>
              <w:rPr>
                <w:rFonts w:cs="Arial"/>
              </w:rPr>
              <w:t>num</w:t>
            </w:r>
            <w:proofErr w:type="spellEnd"/>
          </w:p>
        </w:tc>
        <w:tc>
          <w:tcPr>
            <w:tcW w:w="1530" w:type="dxa"/>
          </w:tcPr>
          <w:p w:rsidR="003A318C" w:rsidRDefault="000F2928">
            <w:pPr>
              <w:rPr>
                <w:rFonts w:cs="Arial"/>
              </w:rPr>
            </w:pPr>
            <w:r>
              <w:rPr>
                <w:rFonts w:cs="Arial" w:hint="eastAsia"/>
              </w:rPr>
              <w:t>6</w:t>
            </w:r>
          </w:p>
        </w:tc>
        <w:tc>
          <w:tcPr>
            <w:tcW w:w="3338" w:type="dxa"/>
          </w:tcPr>
          <w:p w:rsidR="003A318C" w:rsidRDefault="000F2928">
            <w:pPr>
              <w:rPr>
                <w:rFonts w:cs="Arial"/>
              </w:rPr>
            </w:pPr>
            <w:r>
              <w:rPr>
                <w:rFonts w:eastAsia="宋体" w:cs="Arial"/>
              </w:rPr>
              <w:t>0xEF,0x40</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0F2928">
            <w:pPr>
              <w:rPr>
                <w:rFonts w:cs="Arial"/>
              </w:rPr>
            </w:pPr>
            <w:proofErr w:type="spellStart"/>
            <w:r>
              <w:rPr>
                <w:rFonts w:cs="Arial"/>
              </w:rPr>
              <w:t>prog</w:t>
            </w:r>
            <w:proofErr w:type="spellEnd"/>
            <w:r>
              <w:rPr>
                <w:rFonts w:cs="Arial"/>
              </w:rPr>
              <w:t xml:space="preserve"> start</w:t>
            </w:r>
          </w:p>
        </w:tc>
        <w:tc>
          <w:tcPr>
            <w:tcW w:w="1530" w:type="dxa"/>
          </w:tcPr>
          <w:p w:rsidR="003A318C" w:rsidRDefault="000F2928">
            <w:pPr>
              <w:rPr>
                <w:rFonts w:cs="Arial"/>
              </w:rPr>
            </w:pPr>
            <w:r>
              <w:rPr>
                <w:rFonts w:cs="Arial" w:hint="eastAsia"/>
              </w:rPr>
              <w:t>6</w:t>
            </w:r>
          </w:p>
        </w:tc>
        <w:tc>
          <w:tcPr>
            <w:tcW w:w="3338" w:type="dxa"/>
          </w:tcPr>
          <w:p w:rsidR="003A318C" w:rsidRDefault="000F2928">
            <w:pPr>
              <w:rPr>
                <w:rFonts w:eastAsia="宋体" w:cs="Arial"/>
              </w:rPr>
            </w:pPr>
            <w:r>
              <w:rPr>
                <w:rFonts w:eastAsia="宋体" w:cs="Arial"/>
              </w:rPr>
              <w:t>0xEF,0x80</w:t>
            </w:r>
            <w:r>
              <w:rPr>
                <w:rFonts w:eastAsia="宋体" w:cs="Arial" w:hint="eastAsia"/>
              </w:rPr>
              <w:t>,X</w:t>
            </w:r>
            <w:r>
              <w:rPr>
                <w:rFonts w:eastAsia="宋体" w:cs="Arial"/>
              </w:rPr>
              <w:t>1,X2,X3,X4</w:t>
            </w:r>
          </w:p>
        </w:tc>
        <w:tc>
          <w:tcPr>
            <w:tcW w:w="2434" w:type="dxa"/>
          </w:tcPr>
          <w:p w:rsidR="003A318C" w:rsidRDefault="000F2928">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bl>
    <w:p w:rsidR="003A318C" w:rsidRDefault="003A318C"/>
    <w:p w:rsidR="003A318C" w:rsidRDefault="000F2928">
      <w:pPr>
        <w:pStyle w:val="1"/>
      </w:pPr>
      <w:r>
        <w:rPr>
          <w:rFonts w:hint="eastAsia"/>
        </w:rPr>
        <w:t>常见问题</w:t>
      </w:r>
      <w:r>
        <w:rPr>
          <w:rFonts w:hint="eastAsia"/>
        </w:rPr>
        <w:t xml:space="preserve"> </w:t>
      </w:r>
    </w:p>
    <w:p w:rsidR="003A318C" w:rsidRDefault="000F2928">
      <w:pPr>
        <w:pStyle w:val="20"/>
      </w:pPr>
      <w:r>
        <w:rPr>
          <w:rFonts w:hint="eastAsia"/>
        </w:rPr>
        <w:t xml:space="preserve">APP_START_ADDR </w:t>
      </w:r>
      <w:r>
        <w:rPr>
          <w:rFonts w:hint="eastAsia"/>
        </w:rPr>
        <w:t>以及</w:t>
      </w:r>
      <w:r>
        <w:rPr>
          <w:rFonts w:hint="eastAsia"/>
        </w:rPr>
        <w:t xml:space="preserve"> </w:t>
      </w:r>
      <w:r>
        <w:rPr>
          <w:rFonts w:hint="eastAsia"/>
        </w:rPr>
        <w:t xml:space="preserve">APP_EIP_ADDR </w:t>
      </w:r>
      <w:r>
        <w:rPr>
          <w:rFonts w:hint="eastAsia"/>
        </w:rPr>
        <w:t>的定义</w:t>
      </w:r>
    </w:p>
    <w:p w:rsidR="003A318C" w:rsidRDefault="000F2928">
      <w:pPr>
        <w:ind w:firstLine="480"/>
        <w:rPr>
          <w:rFonts w:eastAsia="宋体"/>
          <w:szCs w:val="21"/>
        </w:rPr>
      </w:pPr>
      <w:r>
        <w:rPr>
          <w:rFonts w:eastAsia="宋体"/>
          <w:szCs w:val="21"/>
        </w:rPr>
        <w:t>这两个</w:t>
      </w:r>
      <w:proofErr w:type="gramStart"/>
      <w:r>
        <w:rPr>
          <w:rFonts w:eastAsia="宋体"/>
          <w:szCs w:val="21"/>
        </w:rPr>
        <w:t>宏位于</w:t>
      </w:r>
      <w:proofErr w:type="spellStart"/>
      <w:proofErr w:type="gramEnd"/>
      <w:r>
        <w:rPr>
          <w:rFonts w:eastAsia="宋体"/>
          <w:szCs w:val="21"/>
        </w:rPr>
        <w:t>bootloader</w:t>
      </w:r>
      <w:proofErr w:type="spellEnd"/>
      <w:r>
        <w:rPr>
          <w:rFonts w:eastAsia="宋体"/>
          <w:szCs w:val="21"/>
        </w:rPr>
        <w:t>工程中</w:t>
      </w:r>
      <w:r>
        <w:rPr>
          <w:rFonts w:eastAsia="宋体" w:hint="eastAsia"/>
          <w:szCs w:val="21"/>
        </w:rPr>
        <w:t>，</w:t>
      </w:r>
      <w:r>
        <w:rPr>
          <w:rFonts w:eastAsia="宋体"/>
          <w:szCs w:val="21"/>
        </w:rPr>
        <w:t>但具体的</w:t>
      </w:r>
      <w:proofErr w:type="gramStart"/>
      <w:r>
        <w:rPr>
          <w:rFonts w:eastAsia="宋体"/>
          <w:szCs w:val="21"/>
        </w:rPr>
        <w:t>值需要</w:t>
      </w:r>
      <w:proofErr w:type="gramEnd"/>
      <w:r>
        <w:rPr>
          <w:rFonts w:eastAsia="宋体"/>
          <w:szCs w:val="21"/>
        </w:rPr>
        <w:t>协同</w:t>
      </w:r>
      <w:r>
        <w:rPr>
          <w:rFonts w:eastAsia="宋体"/>
          <w:szCs w:val="21"/>
        </w:rPr>
        <w:t>app</w:t>
      </w:r>
      <w:r>
        <w:rPr>
          <w:rFonts w:eastAsia="宋体"/>
          <w:szCs w:val="21"/>
        </w:rPr>
        <w:t>工程来确定</w:t>
      </w:r>
      <w:r>
        <w:rPr>
          <w:rFonts w:eastAsia="宋体" w:hint="eastAsia"/>
          <w:szCs w:val="21"/>
        </w:rPr>
        <w:t>。</w:t>
      </w:r>
    </w:p>
    <w:p w:rsidR="003A318C" w:rsidRDefault="000F2928">
      <w:pPr>
        <w:ind w:firstLine="480"/>
        <w:rPr>
          <w:rFonts w:eastAsia="宋体"/>
          <w:szCs w:val="21"/>
        </w:rPr>
      </w:pPr>
      <w:r>
        <w:rPr>
          <w:rFonts w:eastAsia="宋体" w:hint="eastAsia"/>
          <w:szCs w:val="21"/>
        </w:rPr>
        <w:t>APP_START_ADDR</w:t>
      </w:r>
      <w:r>
        <w:rPr>
          <w:rFonts w:eastAsia="宋体"/>
          <w:szCs w:val="21"/>
        </w:rPr>
        <w:t xml:space="preserve"> </w:t>
      </w:r>
      <w:r>
        <w:rPr>
          <w:rFonts w:eastAsia="宋体" w:hint="eastAsia"/>
          <w:szCs w:val="21"/>
        </w:rPr>
        <w:t>：</w:t>
      </w:r>
      <w:r>
        <w:rPr>
          <w:rFonts w:eastAsia="宋体" w:hint="eastAsia"/>
          <w:szCs w:val="21"/>
        </w:rPr>
        <w:t xml:space="preserve"> app</w:t>
      </w:r>
      <w:r>
        <w:rPr>
          <w:rFonts w:eastAsia="宋体" w:hint="eastAsia"/>
          <w:szCs w:val="21"/>
        </w:rPr>
        <w:t>代码</w:t>
      </w:r>
      <w:r>
        <w:rPr>
          <w:rFonts w:eastAsia="宋体"/>
          <w:szCs w:val="21"/>
        </w:rPr>
        <w:t>所在</w:t>
      </w:r>
      <w:r>
        <w:rPr>
          <w:rFonts w:eastAsia="宋体"/>
          <w:szCs w:val="21"/>
        </w:rPr>
        <w:t>ROM</w:t>
      </w:r>
      <w:r>
        <w:rPr>
          <w:rFonts w:eastAsia="宋体"/>
          <w:szCs w:val="21"/>
        </w:rPr>
        <w:t>区</w:t>
      </w:r>
      <w:r>
        <w:rPr>
          <w:rFonts w:eastAsia="宋体" w:hint="eastAsia"/>
          <w:szCs w:val="21"/>
        </w:rPr>
        <w:t>起始</w:t>
      </w:r>
      <w:r>
        <w:rPr>
          <w:rFonts w:eastAsia="宋体"/>
          <w:szCs w:val="21"/>
        </w:rPr>
        <w:t>地址</w:t>
      </w:r>
      <w:r>
        <w:rPr>
          <w:rFonts w:eastAsia="宋体" w:hint="eastAsia"/>
          <w:szCs w:val="21"/>
        </w:rPr>
        <w:t>，定义</w:t>
      </w:r>
      <w:r>
        <w:rPr>
          <w:rFonts w:eastAsia="宋体"/>
          <w:szCs w:val="21"/>
        </w:rPr>
        <w:t>在</w:t>
      </w:r>
      <w:r>
        <w:rPr>
          <w:rFonts w:eastAsia="宋体" w:hint="eastAsia"/>
          <w:szCs w:val="21"/>
        </w:rPr>
        <w:t>app</w:t>
      </w:r>
      <w:r>
        <w:rPr>
          <w:rFonts w:eastAsia="宋体"/>
          <w:szCs w:val="21"/>
        </w:rPr>
        <w:t>工程的链接文件</w:t>
      </w:r>
      <w:proofErr w:type="spellStart"/>
      <w:r>
        <w:rPr>
          <w:rFonts w:eastAsia="宋体" w:hint="eastAsia"/>
          <w:szCs w:val="21"/>
        </w:rPr>
        <w:t>g</w:t>
      </w:r>
      <w:r>
        <w:rPr>
          <w:rFonts w:eastAsia="宋体"/>
          <w:szCs w:val="21"/>
        </w:rPr>
        <w:t>cc_flash</w:t>
      </w:r>
      <w:r>
        <w:rPr>
          <w:rFonts w:eastAsia="宋体" w:hint="eastAsia"/>
          <w:szCs w:val="21"/>
        </w:rPr>
        <w:t>.ld</w:t>
      </w:r>
      <w:proofErr w:type="spellEnd"/>
      <w:r>
        <w:rPr>
          <w:rFonts w:eastAsia="宋体" w:hint="eastAsia"/>
          <w:szCs w:val="21"/>
        </w:rPr>
        <w:t>中</w:t>
      </w:r>
      <w:r>
        <w:rPr>
          <w:rFonts w:eastAsia="宋体"/>
          <w:szCs w:val="21"/>
        </w:rPr>
        <w:t>。</w:t>
      </w:r>
    </w:p>
    <w:p w:rsidR="003A318C" w:rsidRDefault="000F2928">
      <w:pPr>
        <w:pStyle w:val="FigureBox"/>
        <w:autoSpaceDE/>
        <w:ind w:firstLine="480"/>
        <w:rPr>
          <w:rFonts w:eastAsia="宋体"/>
        </w:rPr>
      </w:pPr>
      <w:r>
        <w:rPr>
          <w:noProof/>
          <w:lang w:eastAsia="zh-CN"/>
        </w:rPr>
        <w:drawing>
          <wp:inline distT="0" distB="0" distL="0" distR="0">
            <wp:extent cx="3989705" cy="89344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4050958" cy="907357"/>
                    </a:xfrm>
                    <a:prstGeom prst="rect">
                      <a:avLst/>
                    </a:prstGeom>
                  </pic:spPr>
                </pic:pic>
              </a:graphicData>
            </a:graphic>
          </wp:inline>
        </w:drawing>
      </w:r>
    </w:p>
    <w:p w:rsidR="003A318C" w:rsidRDefault="000F2928">
      <w:pPr>
        <w:ind w:firstLine="482"/>
        <w:rPr>
          <w:rFonts w:eastAsia="宋体"/>
        </w:rPr>
      </w:pPr>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rsidR="00C33498">
        <w:rPr>
          <w:noProof/>
        </w:rPr>
        <w:t>10</w:t>
      </w:r>
      <w:r>
        <w:fldChar w:fldCharType="end"/>
      </w:r>
      <w:r w:rsidR="004B1409">
        <w:t>6</w:t>
      </w:r>
      <w:r>
        <w:t xml:space="preserve"> linker</w:t>
      </w:r>
      <w:r>
        <w:t>文件</w:t>
      </w:r>
      <w:r>
        <w:rPr>
          <w:rFonts w:hint="eastAsia"/>
        </w:rPr>
        <w:t>空间分配</w:t>
      </w:r>
    </w:p>
    <w:p w:rsidR="003A318C" w:rsidRDefault="000F2928">
      <w:pPr>
        <w:ind w:firstLine="482"/>
        <w:rPr>
          <w:rFonts w:eastAsia="宋体"/>
        </w:rPr>
      </w:pPr>
      <w:r>
        <w:rPr>
          <w:rFonts w:eastAsia="宋体" w:hint="eastAsia"/>
        </w:rPr>
        <w:t>APP_EIP_ADDR</w:t>
      </w:r>
      <w:r>
        <w:rPr>
          <w:rFonts w:eastAsia="宋体"/>
        </w:rPr>
        <w:t xml:space="preserve"> </w:t>
      </w:r>
      <w:r>
        <w:rPr>
          <w:rFonts w:eastAsia="宋体" w:hint="eastAsia"/>
        </w:rPr>
        <w:t>：</w:t>
      </w:r>
      <w:r>
        <w:rPr>
          <w:rFonts w:eastAsia="宋体"/>
        </w:rPr>
        <w:t>app</w:t>
      </w:r>
      <w:r>
        <w:rPr>
          <w:rFonts w:eastAsia="宋体"/>
        </w:rPr>
        <w:t>的</w:t>
      </w:r>
      <w:r>
        <w:rPr>
          <w:rFonts w:eastAsia="宋体" w:hint="eastAsia"/>
        </w:rPr>
        <w:t>入口</w:t>
      </w:r>
      <w:r>
        <w:rPr>
          <w:rFonts w:eastAsia="宋体"/>
        </w:rPr>
        <w:t>地址</w:t>
      </w:r>
      <w:r>
        <w:rPr>
          <w:rFonts w:eastAsia="宋体" w:hint="eastAsia"/>
        </w:rPr>
        <w:t>，</w:t>
      </w:r>
      <w:r>
        <w:rPr>
          <w:rFonts w:eastAsia="宋体"/>
        </w:rPr>
        <w:t>在</w:t>
      </w:r>
      <w:r>
        <w:rPr>
          <w:rFonts w:eastAsia="宋体"/>
        </w:rPr>
        <w:t>app</w:t>
      </w:r>
      <w:r>
        <w:rPr>
          <w:rFonts w:eastAsia="宋体"/>
        </w:rPr>
        <w:t>工程生成的</w:t>
      </w:r>
      <w:proofErr w:type="spellStart"/>
      <w:r>
        <w:rPr>
          <w:rFonts w:eastAsia="宋体"/>
        </w:rPr>
        <w:t>ihex</w:t>
      </w:r>
      <w:proofErr w:type="spellEnd"/>
      <w:r>
        <w:rPr>
          <w:rFonts w:eastAsia="宋体"/>
        </w:rPr>
        <w:t>文件中位于倒数第二行</w:t>
      </w:r>
      <w:r>
        <w:rPr>
          <w:rFonts w:eastAsia="宋体" w:hint="eastAsia"/>
        </w:rPr>
        <w:t>，</w:t>
      </w:r>
      <w:r>
        <w:rPr>
          <w:rFonts w:eastAsia="宋体"/>
        </w:rPr>
        <w:t>app</w:t>
      </w:r>
      <w:r>
        <w:rPr>
          <w:rFonts w:eastAsia="宋体"/>
        </w:rPr>
        <w:t>入口地址为</w:t>
      </w:r>
      <w:r>
        <w:rPr>
          <w:rFonts w:eastAsia="宋体" w:hint="eastAsia"/>
        </w:rPr>
        <w:t>0</w:t>
      </w:r>
      <w:r>
        <w:rPr>
          <w:rFonts w:eastAsia="宋体"/>
        </w:rPr>
        <w:t>x1000</w:t>
      </w:r>
      <w:r>
        <w:rPr>
          <w:rFonts w:eastAsia="宋体" w:hint="eastAsia"/>
        </w:rPr>
        <w:t>，</w:t>
      </w:r>
      <w:r>
        <w:rPr>
          <w:rFonts w:eastAsia="宋体"/>
        </w:rPr>
        <w:t>如下</w:t>
      </w:r>
      <w:r>
        <w:rPr>
          <w:rFonts w:eastAsia="宋体" w:hint="eastAsia"/>
        </w:rPr>
        <w:t>：</w:t>
      </w:r>
    </w:p>
    <w:p w:rsidR="003A318C" w:rsidRDefault="000F2928">
      <w:pPr>
        <w:pStyle w:val="FigureBox"/>
        <w:autoSpaceDE/>
        <w:ind w:firstLine="480"/>
        <w:rPr>
          <w:rFonts w:eastAsia="宋体"/>
        </w:rPr>
      </w:pPr>
      <w:r>
        <w:rPr>
          <w:noProof/>
          <w:lang w:eastAsia="zh-CN"/>
        </w:rPr>
        <w:drawing>
          <wp:inline distT="0" distB="0" distL="0" distR="0">
            <wp:extent cx="4086860" cy="821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stretch>
                      <a:fillRect/>
                    </a:stretch>
                  </pic:blipFill>
                  <pic:spPr>
                    <a:xfrm>
                      <a:off x="0" y="0"/>
                      <a:ext cx="4192147" cy="843391"/>
                    </a:xfrm>
                    <a:prstGeom prst="rect">
                      <a:avLst/>
                    </a:prstGeom>
                  </pic:spPr>
                </pic:pic>
              </a:graphicData>
            </a:graphic>
          </wp:inline>
        </w:drawing>
      </w:r>
    </w:p>
    <w:p w:rsidR="003A318C" w:rsidRDefault="000F2928">
      <w:pPr>
        <w:ind w:firstLine="480"/>
        <w:rPr>
          <w:rFonts w:eastAsia="宋体"/>
          <w:szCs w:val="21"/>
        </w:rPr>
      </w:pPr>
      <w:r>
        <w:rPr>
          <w:rFonts w:eastAsia="宋体" w:hint="eastAsia"/>
          <w:szCs w:val="21"/>
        </w:rPr>
        <w:t xml:space="preserve"> </w:t>
      </w:r>
      <w:r>
        <w:rPr>
          <w:rFonts w:eastAsia="宋体"/>
          <w:szCs w:val="21"/>
        </w:rPr>
        <w:t xml:space="preserve">                                  </w:t>
      </w:r>
      <w:r>
        <w:t xml:space="preserve">Figure </w:t>
      </w:r>
      <w:r>
        <w:fldChar w:fldCharType="begin"/>
      </w:r>
      <w:r>
        <w:instrText xml:space="preserve"> SEQ Figure \* ARABIC </w:instrText>
      </w:r>
      <w:r>
        <w:fldChar w:fldCharType="separate"/>
      </w:r>
      <w:r w:rsidR="00C33498">
        <w:rPr>
          <w:noProof/>
        </w:rPr>
        <w:t>11</w:t>
      </w:r>
      <w:r>
        <w:fldChar w:fldCharType="end"/>
      </w:r>
      <w:r w:rsidR="004B1409">
        <w:t>7</w:t>
      </w:r>
      <w:r>
        <w:t xml:space="preserve"> </w:t>
      </w:r>
      <w:r>
        <w:rPr>
          <w:rFonts w:hint="eastAsia"/>
        </w:rPr>
        <w:t>app</w:t>
      </w:r>
      <w:r>
        <w:t>入口地址</w:t>
      </w:r>
    </w:p>
    <w:p w:rsidR="003A318C" w:rsidRDefault="000F2928">
      <w:pPr>
        <w:ind w:firstLine="480"/>
        <w:rPr>
          <w:rFonts w:eastAsia="宋体"/>
          <w:szCs w:val="21"/>
        </w:rPr>
      </w:pPr>
      <w:r>
        <w:rPr>
          <w:rFonts w:eastAsia="宋体" w:hint="eastAsia"/>
          <w:szCs w:val="21"/>
        </w:rPr>
        <w:t>请根据</w:t>
      </w:r>
      <w:r>
        <w:rPr>
          <w:rFonts w:eastAsia="宋体"/>
          <w:szCs w:val="21"/>
        </w:rPr>
        <w:t>app</w:t>
      </w:r>
      <w:r>
        <w:rPr>
          <w:rFonts w:eastAsia="宋体" w:hint="eastAsia"/>
          <w:szCs w:val="21"/>
        </w:rPr>
        <w:t>工程编译出来的实际值，手动更新</w:t>
      </w:r>
      <w:proofErr w:type="spellStart"/>
      <w:r>
        <w:rPr>
          <w:rFonts w:eastAsia="宋体"/>
          <w:szCs w:val="21"/>
        </w:rPr>
        <w:t>bootloader</w:t>
      </w:r>
      <w:proofErr w:type="spellEnd"/>
      <w:r>
        <w:rPr>
          <w:rFonts w:eastAsia="宋体" w:hint="eastAsia"/>
          <w:szCs w:val="21"/>
        </w:rPr>
        <w:t>工程中的此宏定义值</w:t>
      </w:r>
    </w:p>
    <w:p w:rsidR="003A318C" w:rsidRDefault="000F2928">
      <w:pPr>
        <w:pStyle w:val="20"/>
      </w:pPr>
      <w:r>
        <w:rPr>
          <w:rFonts w:hint="eastAsia"/>
        </w:rPr>
        <w:t>如何</w:t>
      </w:r>
      <w:r>
        <w:t>修改</w:t>
      </w:r>
      <w:proofErr w:type="spellStart"/>
      <w:r>
        <w:t>bootloader</w:t>
      </w:r>
      <w:proofErr w:type="spellEnd"/>
      <w:r>
        <w:rPr>
          <w:rFonts w:hint="eastAsia"/>
        </w:rPr>
        <w:t>和</w:t>
      </w:r>
      <w:r>
        <w:t>app</w:t>
      </w:r>
      <w:r>
        <w:t>的</w:t>
      </w:r>
      <w:r>
        <w:t>ROM</w:t>
      </w:r>
      <w:r>
        <w:t>分区定义</w:t>
      </w:r>
      <w:r>
        <w:rPr>
          <w:rFonts w:hint="eastAsia"/>
        </w:rPr>
        <w:t>？</w:t>
      </w:r>
    </w:p>
    <w:p w:rsidR="003A318C" w:rsidRDefault="000F2928">
      <w:pPr>
        <w:ind w:firstLine="480"/>
        <w:rPr>
          <w:rFonts w:eastAsia="宋体"/>
          <w:szCs w:val="21"/>
        </w:rPr>
      </w:pPr>
      <w:r>
        <w:rPr>
          <w:rFonts w:eastAsia="宋体" w:hint="eastAsia"/>
          <w:szCs w:val="21"/>
        </w:rPr>
        <w:t>如果实际应用中</w:t>
      </w:r>
      <w:proofErr w:type="spellStart"/>
      <w:r>
        <w:rPr>
          <w:rFonts w:eastAsia="宋体" w:hint="eastAsia"/>
          <w:szCs w:val="21"/>
        </w:rPr>
        <w:t>bootloader</w:t>
      </w:r>
      <w:proofErr w:type="spellEnd"/>
      <w:r>
        <w:rPr>
          <w:rFonts w:eastAsia="宋体" w:hint="eastAsia"/>
          <w:szCs w:val="21"/>
        </w:rPr>
        <w:t>和</w:t>
      </w:r>
      <w:r>
        <w:rPr>
          <w:rFonts w:eastAsia="宋体" w:hint="eastAsia"/>
          <w:szCs w:val="21"/>
        </w:rPr>
        <w:t>app</w:t>
      </w:r>
      <w:r>
        <w:rPr>
          <w:rFonts w:eastAsia="宋体" w:hint="eastAsia"/>
          <w:szCs w:val="21"/>
        </w:rPr>
        <w:t>空间划分和本</w:t>
      </w:r>
      <w:r>
        <w:rPr>
          <w:rFonts w:eastAsia="宋体" w:hint="eastAsia"/>
          <w:szCs w:val="21"/>
        </w:rPr>
        <w:t>demo</w:t>
      </w:r>
      <w:r>
        <w:rPr>
          <w:rFonts w:eastAsia="宋体" w:hint="eastAsia"/>
          <w:szCs w:val="21"/>
        </w:rPr>
        <w:t>不一致，需要</w:t>
      </w:r>
      <w:r>
        <w:rPr>
          <w:rFonts w:eastAsia="宋体"/>
          <w:szCs w:val="21"/>
        </w:rPr>
        <w:t>修改</w:t>
      </w:r>
      <w:proofErr w:type="spellStart"/>
      <w:r>
        <w:rPr>
          <w:rFonts w:eastAsia="宋体"/>
          <w:szCs w:val="21"/>
        </w:rPr>
        <w:t>bootloader</w:t>
      </w:r>
      <w:proofErr w:type="spellEnd"/>
      <w:r>
        <w:rPr>
          <w:rFonts w:eastAsia="宋体" w:hint="eastAsia"/>
          <w:szCs w:val="21"/>
        </w:rPr>
        <w:t>工程</w:t>
      </w:r>
      <w:r>
        <w:rPr>
          <w:rFonts w:eastAsia="宋体"/>
          <w:szCs w:val="21"/>
        </w:rPr>
        <w:t>的两个文件</w:t>
      </w:r>
      <w:r>
        <w:rPr>
          <w:rFonts w:eastAsia="宋体" w:hint="eastAsia"/>
          <w:szCs w:val="21"/>
        </w:rPr>
        <w:t xml:space="preserve"> </w:t>
      </w:r>
      <w:proofErr w:type="spellStart"/>
      <w:r>
        <w:rPr>
          <w:rFonts w:eastAsia="宋体" w:hint="eastAsia"/>
          <w:szCs w:val="21"/>
        </w:rPr>
        <w:t>bootloader.h</w:t>
      </w:r>
      <w:proofErr w:type="spellEnd"/>
      <w:r>
        <w:rPr>
          <w:rFonts w:eastAsia="宋体"/>
          <w:szCs w:val="21"/>
        </w:rPr>
        <w:t xml:space="preserve"> </w:t>
      </w:r>
      <w:r>
        <w:rPr>
          <w:rFonts w:eastAsia="宋体" w:hint="eastAsia"/>
          <w:szCs w:val="21"/>
        </w:rPr>
        <w:t>和</w:t>
      </w:r>
      <w:r>
        <w:rPr>
          <w:rFonts w:eastAsia="宋体" w:hint="eastAsia"/>
          <w:szCs w:val="21"/>
        </w:rPr>
        <w:t xml:space="preserve"> </w:t>
      </w:r>
      <w:proofErr w:type="spellStart"/>
      <w:r>
        <w:rPr>
          <w:rFonts w:eastAsia="宋体" w:hint="eastAsia"/>
          <w:szCs w:val="21"/>
        </w:rPr>
        <w:t>g</w:t>
      </w:r>
      <w:r>
        <w:rPr>
          <w:rFonts w:eastAsia="宋体"/>
          <w:szCs w:val="21"/>
        </w:rPr>
        <w:t>cc_flash</w:t>
      </w:r>
      <w:r>
        <w:rPr>
          <w:rFonts w:eastAsia="宋体" w:hint="eastAsia"/>
          <w:szCs w:val="21"/>
        </w:rPr>
        <w:t>.ld</w:t>
      </w:r>
      <w:proofErr w:type="spellEnd"/>
      <w:r>
        <w:rPr>
          <w:rFonts w:eastAsia="宋体" w:hint="eastAsia"/>
          <w:szCs w:val="21"/>
        </w:rPr>
        <w:t>以及</w:t>
      </w:r>
      <w:r>
        <w:rPr>
          <w:rFonts w:eastAsia="宋体" w:hint="eastAsia"/>
          <w:szCs w:val="21"/>
        </w:rPr>
        <w:t xml:space="preserve"> </w:t>
      </w:r>
      <w:r>
        <w:rPr>
          <w:rFonts w:eastAsia="宋体"/>
          <w:szCs w:val="21"/>
        </w:rPr>
        <w:t>APP</w:t>
      </w:r>
      <w:r>
        <w:rPr>
          <w:rFonts w:eastAsia="宋体" w:hint="eastAsia"/>
          <w:szCs w:val="21"/>
        </w:rPr>
        <w:t>工程</w:t>
      </w:r>
      <w:r>
        <w:rPr>
          <w:rFonts w:eastAsia="宋体"/>
          <w:szCs w:val="21"/>
        </w:rPr>
        <w:t>的</w:t>
      </w:r>
      <w:proofErr w:type="spellStart"/>
      <w:r>
        <w:rPr>
          <w:rFonts w:eastAsia="宋体" w:hint="eastAsia"/>
          <w:szCs w:val="21"/>
        </w:rPr>
        <w:t>g</w:t>
      </w:r>
      <w:r>
        <w:rPr>
          <w:rFonts w:eastAsia="宋体"/>
          <w:szCs w:val="21"/>
        </w:rPr>
        <w:t>cc_</w:t>
      </w:r>
      <w:r>
        <w:rPr>
          <w:rFonts w:eastAsia="宋体"/>
          <w:szCs w:val="21"/>
        </w:rPr>
        <w:t>flash</w:t>
      </w:r>
      <w:r>
        <w:rPr>
          <w:rFonts w:eastAsia="宋体" w:hint="eastAsia"/>
          <w:szCs w:val="21"/>
        </w:rPr>
        <w:t>.ld</w:t>
      </w:r>
      <w:proofErr w:type="spellEnd"/>
      <w:r>
        <w:rPr>
          <w:rFonts w:eastAsia="宋体" w:hint="eastAsia"/>
          <w:szCs w:val="21"/>
        </w:rPr>
        <w:t>。</w:t>
      </w:r>
    </w:p>
    <w:p w:rsidR="003A318C" w:rsidRDefault="000F2928">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szCs w:val="21"/>
        </w:rPr>
      </w:pPr>
      <w:proofErr w:type="spellStart"/>
      <w:r>
        <w:rPr>
          <w:rFonts w:ascii="Arial" w:eastAsia="宋体" w:hAnsi="Arial"/>
          <w:sz w:val="20"/>
          <w:szCs w:val="21"/>
        </w:rPr>
        <w:t>b</w:t>
      </w:r>
      <w:r>
        <w:rPr>
          <w:rFonts w:ascii="Arial" w:eastAsia="宋体" w:hAnsi="Arial" w:hint="eastAsia"/>
          <w:sz w:val="20"/>
          <w:szCs w:val="21"/>
        </w:rPr>
        <w:t>ootloader</w:t>
      </w:r>
      <w:proofErr w:type="spellEnd"/>
      <w:r>
        <w:rPr>
          <w:rFonts w:ascii="Arial" w:eastAsia="宋体" w:hAnsi="Arial"/>
          <w:sz w:val="20"/>
          <w:szCs w:val="21"/>
        </w:rPr>
        <w:t>工程中的</w:t>
      </w:r>
      <w:proofErr w:type="spellStart"/>
      <w:r>
        <w:rPr>
          <w:rFonts w:ascii="Arial" w:eastAsia="宋体" w:hAnsi="Arial" w:hint="eastAsia"/>
          <w:sz w:val="20"/>
          <w:szCs w:val="21"/>
        </w:rPr>
        <w:t>bootloader.h</w:t>
      </w:r>
      <w:proofErr w:type="spellEnd"/>
      <w:r>
        <w:rPr>
          <w:rFonts w:ascii="Arial" w:eastAsia="宋体" w:hAnsi="Arial" w:hint="eastAsia"/>
          <w:sz w:val="20"/>
          <w:szCs w:val="21"/>
        </w:rPr>
        <w:t>文件</w:t>
      </w:r>
    </w:p>
    <w:p w:rsidR="003A318C" w:rsidRDefault="000F2928">
      <w:pPr>
        <w:ind w:firstLine="480"/>
        <w:rPr>
          <w:rFonts w:eastAsia="宋体"/>
          <w:szCs w:val="21"/>
        </w:rPr>
      </w:pPr>
      <w:r>
        <w:rPr>
          <w:rFonts w:eastAsia="宋体" w:hint="eastAsia"/>
          <w:szCs w:val="21"/>
        </w:rPr>
        <w:t>如果要改</w:t>
      </w:r>
      <w:proofErr w:type="spellStart"/>
      <w:r>
        <w:rPr>
          <w:rFonts w:eastAsia="宋体" w:hint="eastAsia"/>
          <w:szCs w:val="21"/>
        </w:rPr>
        <w:t>bootloader</w:t>
      </w:r>
      <w:proofErr w:type="spellEnd"/>
      <w:r>
        <w:rPr>
          <w:rFonts w:eastAsia="宋体" w:hint="eastAsia"/>
          <w:szCs w:val="21"/>
        </w:rPr>
        <w:t>和</w:t>
      </w:r>
      <w:r>
        <w:rPr>
          <w:rFonts w:eastAsia="宋体" w:hint="eastAsia"/>
          <w:szCs w:val="21"/>
        </w:rPr>
        <w:t>app</w:t>
      </w:r>
      <w:r>
        <w:rPr>
          <w:rFonts w:eastAsia="宋体" w:hint="eastAsia"/>
          <w:szCs w:val="21"/>
        </w:rPr>
        <w:t>的分区地址，那么需要修改</w:t>
      </w:r>
      <w:r>
        <w:rPr>
          <w:rFonts w:eastAsia="宋体" w:hint="eastAsia"/>
          <w:szCs w:val="21"/>
        </w:rPr>
        <w:t xml:space="preserve"> APP_START_ADDR </w:t>
      </w:r>
      <w:r>
        <w:rPr>
          <w:rFonts w:eastAsia="宋体" w:hint="eastAsia"/>
          <w:szCs w:val="21"/>
        </w:rPr>
        <w:t>以及</w:t>
      </w:r>
      <w:r>
        <w:rPr>
          <w:rFonts w:eastAsia="宋体" w:hint="eastAsia"/>
          <w:szCs w:val="21"/>
        </w:rPr>
        <w:t xml:space="preserve"> APP_EIP_ADDR </w:t>
      </w:r>
      <w:r>
        <w:rPr>
          <w:rFonts w:eastAsia="宋体" w:hint="eastAsia"/>
          <w:szCs w:val="21"/>
        </w:rPr>
        <w:t>的定</w:t>
      </w:r>
      <w:r>
        <w:rPr>
          <w:rFonts w:eastAsia="宋体" w:hint="eastAsia"/>
          <w:szCs w:val="21"/>
        </w:rPr>
        <w:lastRenderedPageBreak/>
        <w:t>义。</w:t>
      </w:r>
    </w:p>
    <w:p w:rsidR="003A318C" w:rsidRDefault="000F2928">
      <w:pPr>
        <w:pStyle w:val="afe"/>
        <w:framePr w:wrap="around"/>
        <w:spacing w:line="276" w:lineRule="auto"/>
        <w:rPr>
          <w:rFonts w:eastAsia="宋体"/>
          <w:sz w:val="20"/>
        </w:rPr>
      </w:pPr>
      <w:r>
        <w:rPr>
          <w:rFonts w:eastAsia="宋体"/>
          <w:sz w:val="20"/>
        </w:rPr>
        <w:t>#define APP_START_ADDR          0x1000ul</w:t>
      </w:r>
    </w:p>
    <w:p w:rsidR="003A318C" w:rsidRDefault="000F2928">
      <w:pPr>
        <w:pStyle w:val="afe"/>
        <w:framePr w:wrap="around"/>
        <w:spacing w:line="276" w:lineRule="auto"/>
        <w:rPr>
          <w:rFonts w:eastAsia="宋体"/>
          <w:sz w:val="20"/>
        </w:rPr>
      </w:pPr>
      <w:r>
        <w:rPr>
          <w:rFonts w:eastAsia="宋体"/>
          <w:sz w:val="20"/>
        </w:rPr>
        <w:t>#define APP_ EIP_ADDR             0x1000ul</w:t>
      </w:r>
    </w:p>
    <w:p w:rsidR="003A318C" w:rsidRDefault="000F2928">
      <w:pPr>
        <w:pStyle w:val="afe"/>
        <w:framePr w:wrap="around"/>
        <w:spacing w:line="276" w:lineRule="auto"/>
        <w:rPr>
          <w:rFonts w:eastAsia="宋体"/>
          <w:sz w:val="20"/>
        </w:rPr>
      </w:pPr>
      <w:r>
        <w:rPr>
          <w:rFonts w:eastAsia="宋体"/>
          <w:sz w:val="20"/>
        </w:rPr>
        <w:t>#define APP_EIP_VALUE             0x517ul</w:t>
      </w:r>
    </w:p>
    <w:p w:rsidR="003A318C" w:rsidRDefault="000F2928">
      <w:pPr>
        <w:pStyle w:val="afe"/>
        <w:framePr w:wrap="around"/>
        <w:spacing w:line="276" w:lineRule="auto"/>
        <w:rPr>
          <w:rFonts w:eastAsia="宋体"/>
          <w:sz w:val="20"/>
        </w:rPr>
      </w:pPr>
      <w:r>
        <w:rPr>
          <w:rFonts w:eastAsia="宋体" w:hint="eastAsia"/>
          <w:sz w:val="20"/>
        </w:rPr>
        <w:t xml:space="preserve">#define ROM_END_ADDR           </w:t>
      </w:r>
      <w:r>
        <w:rPr>
          <w:rFonts w:eastAsia="宋体"/>
          <w:sz w:val="20"/>
        </w:rPr>
        <w:t xml:space="preserve"> </w:t>
      </w:r>
      <w:r>
        <w:rPr>
          <w:rFonts w:eastAsia="宋体" w:hint="eastAsia"/>
          <w:sz w:val="20"/>
        </w:rPr>
        <w:t xml:space="preserve">0xffff </w:t>
      </w:r>
      <w:r>
        <w:rPr>
          <w:rFonts w:eastAsia="宋体"/>
          <w:sz w:val="20"/>
        </w:rPr>
        <w:t xml:space="preserve">     </w:t>
      </w:r>
    </w:p>
    <w:p w:rsidR="003A318C" w:rsidRDefault="000F2928">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rPr>
      </w:pPr>
      <w:proofErr w:type="spellStart"/>
      <w:r>
        <w:rPr>
          <w:rFonts w:ascii="Arial" w:eastAsia="宋体" w:hAnsi="Arial" w:hint="eastAsia"/>
          <w:sz w:val="20"/>
        </w:rPr>
        <w:t>bootloader</w:t>
      </w:r>
      <w:proofErr w:type="spellEnd"/>
      <w:r>
        <w:rPr>
          <w:rFonts w:ascii="Arial" w:eastAsia="宋体" w:hAnsi="Arial" w:hint="eastAsia"/>
          <w:sz w:val="20"/>
        </w:rPr>
        <w:t>工程中的</w:t>
      </w:r>
      <w:proofErr w:type="spellStart"/>
      <w:r>
        <w:rPr>
          <w:rFonts w:ascii="Arial" w:eastAsia="宋体" w:hAnsi="Arial" w:hint="eastAsia"/>
          <w:sz w:val="20"/>
        </w:rPr>
        <w:t>g</w:t>
      </w:r>
      <w:r>
        <w:rPr>
          <w:rFonts w:ascii="Arial" w:eastAsia="宋体" w:hAnsi="Arial"/>
          <w:sz w:val="20"/>
        </w:rPr>
        <w:t>cc_flash</w:t>
      </w:r>
      <w:r>
        <w:rPr>
          <w:rFonts w:ascii="Arial" w:eastAsia="宋体" w:hAnsi="Arial" w:hint="eastAsia"/>
          <w:sz w:val="20"/>
        </w:rPr>
        <w:t>.ld</w:t>
      </w:r>
      <w:proofErr w:type="spellEnd"/>
      <w:r>
        <w:rPr>
          <w:rFonts w:ascii="Arial" w:eastAsia="宋体" w:hAnsi="Arial" w:hint="eastAsia"/>
          <w:sz w:val="20"/>
        </w:rPr>
        <w:t>文件</w:t>
      </w:r>
    </w:p>
    <w:p w:rsidR="003A318C" w:rsidRDefault="000F2928">
      <w:pPr>
        <w:pStyle w:val="afc"/>
        <w:spacing w:line="276" w:lineRule="auto"/>
        <w:ind w:left="425" w:firstLineChars="0" w:firstLine="0"/>
        <w:rPr>
          <w:rFonts w:ascii="Arial" w:eastAsia="宋体" w:hAnsi="Arial"/>
          <w:sz w:val="20"/>
        </w:rPr>
      </w:pPr>
      <w:r>
        <w:rPr>
          <w:rFonts w:ascii="Arial" w:eastAsia="宋体" w:hAnsi="Arial" w:hint="eastAsia"/>
          <w:sz w:val="20"/>
        </w:rPr>
        <w:t>以下定义</w:t>
      </w:r>
      <w:r>
        <w:rPr>
          <w:rFonts w:ascii="Arial" w:eastAsia="宋体" w:hAnsi="Arial" w:hint="eastAsia"/>
          <w:sz w:val="20"/>
        </w:rPr>
        <w:t>ROM</w:t>
      </w:r>
      <w:r>
        <w:rPr>
          <w:rFonts w:ascii="Arial" w:eastAsia="宋体" w:hAnsi="Arial" w:hint="eastAsia"/>
          <w:sz w:val="20"/>
        </w:rPr>
        <w:t>区代码需要修改为实际分区值</w:t>
      </w:r>
      <w:r>
        <w:rPr>
          <w:rFonts w:ascii="Arial" w:eastAsia="宋体" w:hAnsi="Arial" w:hint="eastAsia"/>
          <w:sz w:val="20"/>
        </w:rPr>
        <w:t>(</w:t>
      </w:r>
      <w:r>
        <w:rPr>
          <w:rFonts w:ascii="Arial" w:eastAsia="宋体" w:hAnsi="Arial" w:hint="eastAsia"/>
          <w:sz w:val="20"/>
        </w:rPr>
        <w:t>地址需要</w:t>
      </w:r>
      <w:r>
        <w:rPr>
          <w:rFonts w:ascii="Arial" w:eastAsia="宋体" w:hAnsi="Arial" w:hint="eastAsia"/>
          <w:sz w:val="20"/>
        </w:rPr>
        <w:t>1KB</w:t>
      </w:r>
      <w:r>
        <w:rPr>
          <w:rFonts w:ascii="Arial" w:eastAsia="宋体" w:hAnsi="Arial" w:hint="eastAsia"/>
          <w:sz w:val="20"/>
        </w:rPr>
        <w:t>对齐</w:t>
      </w:r>
      <w:r>
        <w:rPr>
          <w:rFonts w:ascii="Arial" w:eastAsia="宋体" w:hAnsi="Arial" w:hint="eastAsia"/>
          <w:sz w:val="20"/>
        </w:rPr>
        <w:t>)</w:t>
      </w:r>
      <w:r>
        <w:rPr>
          <w:rFonts w:ascii="Arial" w:eastAsia="宋体" w:hAnsi="Arial" w:hint="eastAsia"/>
          <w:sz w:val="20"/>
        </w:rPr>
        <w:t>，例如改为</w:t>
      </w:r>
      <w:r>
        <w:rPr>
          <w:rFonts w:ascii="Arial" w:eastAsia="宋体" w:hAnsi="Arial"/>
          <w:sz w:val="20"/>
        </w:rPr>
        <w:t>4</w:t>
      </w:r>
      <w:r>
        <w:rPr>
          <w:rFonts w:ascii="Arial" w:eastAsia="宋体" w:hAnsi="Arial" w:hint="eastAsia"/>
          <w:sz w:val="20"/>
        </w:rPr>
        <w:t>K</w:t>
      </w:r>
    </w:p>
    <w:p w:rsidR="003A318C" w:rsidRDefault="000F2928">
      <w:pPr>
        <w:pStyle w:val="afe"/>
        <w:framePr w:wrap="around"/>
        <w:spacing w:line="276" w:lineRule="auto"/>
        <w:rPr>
          <w:rFonts w:eastAsia="宋体"/>
          <w:sz w:val="20"/>
        </w:rPr>
      </w:pPr>
      <w:proofErr w:type="gramStart"/>
      <w:r>
        <w:rPr>
          <w:rFonts w:eastAsia="宋体"/>
          <w:sz w:val="20"/>
        </w:rPr>
        <w:t>ROM(</w:t>
      </w:r>
      <w:proofErr w:type="gramEnd"/>
      <w:r>
        <w:rPr>
          <w:rFonts w:eastAsia="宋体"/>
          <w:sz w:val="20"/>
        </w:rPr>
        <w:t>RX)   : ORIGIN = 0x00000000,  LENGTH = 4K</w:t>
      </w:r>
    </w:p>
    <w:p w:rsidR="003A318C" w:rsidRDefault="003A318C">
      <w:pPr>
        <w:pStyle w:val="afc"/>
        <w:spacing w:line="276" w:lineRule="auto"/>
        <w:ind w:left="426" w:firstLineChars="0" w:firstLine="0"/>
        <w:rPr>
          <w:rFonts w:ascii="Arial" w:eastAsia="宋体" w:hAnsi="Arial"/>
          <w:sz w:val="20"/>
        </w:rPr>
      </w:pPr>
    </w:p>
    <w:p w:rsidR="003A318C" w:rsidRDefault="000F2928">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hint="eastAsia"/>
          <w:sz w:val="20"/>
        </w:rPr>
        <w:t>app</w:t>
      </w:r>
      <w:r>
        <w:rPr>
          <w:rFonts w:ascii="Arial" w:eastAsia="宋体" w:hAnsi="Arial" w:hint="eastAsia"/>
          <w:sz w:val="20"/>
        </w:rPr>
        <w:t>项目</w:t>
      </w:r>
      <w:proofErr w:type="spellStart"/>
      <w:r>
        <w:rPr>
          <w:rFonts w:ascii="Arial" w:eastAsia="宋体" w:hAnsi="Arial" w:hint="eastAsia"/>
          <w:sz w:val="20"/>
        </w:rPr>
        <w:t>g</w:t>
      </w:r>
      <w:r>
        <w:rPr>
          <w:rFonts w:ascii="Arial" w:eastAsia="宋体" w:hAnsi="Arial"/>
          <w:sz w:val="20"/>
        </w:rPr>
        <w:t>cc_flash</w:t>
      </w:r>
      <w:r>
        <w:rPr>
          <w:rFonts w:ascii="Arial" w:eastAsia="宋体" w:hAnsi="Arial" w:hint="eastAsia"/>
          <w:sz w:val="20"/>
        </w:rPr>
        <w:t>.ld</w:t>
      </w:r>
      <w:proofErr w:type="spellEnd"/>
      <w:r>
        <w:rPr>
          <w:rFonts w:ascii="Arial" w:eastAsia="宋体" w:hAnsi="Arial" w:hint="eastAsia"/>
          <w:sz w:val="20"/>
        </w:rPr>
        <w:t>文件</w:t>
      </w:r>
    </w:p>
    <w:p w:rsidR="003A318C" w:rsidRDefault="000F2928">
      <w:pPr>
        <w:pStyle w:val="afe"/>
        <w:framePr w:wrap="around"/>
        <w:spacing w:line="276" w:lineRule="auto"/>
        <w:rPr>
          <w:rFonts w:eastAsia="宋体"/>
          <w:sz w:val="20"/>
          <w:lang w:eastAsia="zh-CN"/>
        </w:rPr>
      </w:pPr>
      <w:r>
        <w:rPr>
          <w:rFonts w:eastAsia="宋体"/>
          <w:sz w:val="20"/>
        </w:rPr>
        <w:tab/>
      </w:r>
      <w:proofErr w:type="gramStart"/>
      <w:r>
        <w:rPr>
          <w:rFonts w:eastAsia="宋体"/>
          <w:sz w:val="20"/>
        </w:rPr>
        <w:t>ROM(</w:t>
      </w:r>
      <w:proofErr w:type="gramEnd"/>
      <w:r>
        <w:rPr>
          <w:rFonts w:eastAsia="宋体"/>
          <w:sz w:val="20"/>
        </w:rPr>
        <w:t>RX)   : ORIGIN = 0x00001000,  LENGTH = 76K  (</w:t>
      </w:r>
      <w:proofErr w:type="spellStart"/>
      <w:r>
        <w:rPr>
          <w:rFonts w:eastAsia="宋体" w:cs="微软雅黑" w:hint="eastAsia"/>
          <w:sz w:val="20"/>
        </w:rPr>
        <w:t>客户可自行指定</w:t>
      </w:r>
      <w:proofErr w:type="spellEnd"/>
      <w:r>
        <w:rPr>
          <w:rFonts w:eastAsia="宋体" w:cs="微软雅黑" w:hint="eastAsia"/>
          <w:sz w:val="20"/>
          <w:lang w:eastAsia="zh-CN"/>
        </w:rPr>
        <w:t>)</w:t>
      </w:r>
    </w:p>
    <w:p w:rsidR="003A318C" w:rsidRDefault="000F2928">
      <w:pPr>
        <w:pStyle w:val="20"/>
      </w:pPr>
      <w:r>
        <w:rPr>
          <w:rFonts w:hint="eastAsia"/>
        </w:rPr>
        <w:t>跳转</w:t>
      </w:r>
      <w:r>
        <w:t>到</w:t>
      </w:r>
      <w:r>
        <w:t>app</w:t>
      </w:r>
      <w:r>
        <w:t>或者</w:t>
      </w:r>
      <w:proofErr w:type="spellStart"/>
      <w:r>
        <w:t>bootloader</w:t>
      </w:r>
      <w:proofErr w:type="spellEnd"/>
      <w:r>
        <w:t>的函数</w:t>
      </w: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hint="eastAsia"/>
          <w:szCs w:val="21"/>
        </w:rPr>
        <w:t>函数功能：跳转到</w:t>
      </w:r>
      <w:r>
        <w:rPr>
          <w:rFonts w:eastAsia="宋体" w:hint="eastAsia"/>
          <w:szCs w:val="21"/>
        </w:rPr>
        <w:t>IAP</w:t>
      </w:r>
      <w:r>
        <w:rPr>
          <w:rFonts w:eastAsia="宋体" w:hint="eastAsia"/>
          <w:szCs w:val="21"/>
        </w:rPr>
        <w:t>函数（</w:t>
      </w:r>
      <w:r>
        <w:rPr>
          <w:rFonts w:eastAsia="宋体"/>
          <w:szCs w:val="21"/>
        </w:rPr>
        <w:t>直接复位</w:t>
      </w:r>
      <w:proofErr w:type="spellStart"/>
      <w:r>
        <w:rPr>
          <w:rFonts w:eastAsia="宋体"/>
          <w:szCs w:val="21"/>
        </w:rPr>
        <w:t>mcu</w:t>
      </w:r>
      <w:proofErr w:type="spellEnd"/>
      <w:r>
        <w:rPr>
          <w:rFonts w:eastAsia="宋体" w:hint="eastAsia"/>
          <w:szCs w:val="21"/>
        </w:rPr>
        <w:t xml:space="preserve"> </w:t>
      </w:r>
      <w:r>
        <w:rPr>
          <w:rFonts w:eastAsia="宋体" w:hint="eastAsia"/>
          <w:szCs w:val="21"/>
        </w:rPr>
        <w:t>就</w:t>
      </w:r>
      <w:r>
        <w:rPr>
          <w:rFonts w:eastAsia="宋体"/>
          <w:szCs w:val="21"/>
        </w:rPr>
        <w:t>跳转到了</w:t>
      </w:r>
      <w:proofErr w:type="spellStart"/>
      <w:r>
        <w:rPr>
          <w:rFonts w:eastAsia="宋体" w:hint="eastAsia"/>
          <w:szCs w:val="21"/>
        </w:rPr>
        <w:t>bootlo</w:t>
      </w:r>
      <w:r>
        <w:rPr>
          <w:rFonts w:eastAsia="宋体"/>
          <w:szCs w:val="21"/>
        </w:rPr>
        <w:t>a</w:t>
      </w:r>
      <w:r>
        <w:rPr>
          <w:rFonts w:eastAsia="宋体" w:hint="eastAsia"/>
          <w:szCs w:val="21"/>
        </w:rPr>
        <w:t>der</w:t>
      </w:r>
      <w:proofErr w:type="spellEnd"/>
      <w:r>
        <w:rPr>
          <w:rFonts w:eastAsia="宋体" w:hint="eastAsia"/>
          <w:szCs w:val="21"/>
        </w:rPr>
        <w:t>）</w:t>
      </w: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0F2928">
      <w:pPr>
        <w:pStyle w:val="afe"/>
        <w:framePr w:wrap="around"/>
        <w:spacing w:line="276" w:lineRule="auto"/>
        <w:rPr>
          <w:rFonts w:eastAsia="宋体"/>
          <w:sz w:val="20"/>
        </w:rPr>
      </w:pPr>
      <w:proofErr w:type="gramStart"/>
      <w:r>
        <w:rPr>
          <w:rFonts w:eastAsia="宋体"/>
          <w:sz w:val="20"/>
        </w:rPr>
        <w:t>void</w:t>
      </w:r>
      <w:proofErr w:type="gramEnd"/>
      <w:r>
        <w:rPr>
          <w:rFonts w:eastAsia="宋体"/>
          <w:sz w:val="20"/>
        </w:rPr>
        <w:t xml:space="preserve"> </w:t>
      </w:r>
      <w:proofErr w:type="spellStart"/>
      <w:r>
        <w:rPr>
          <w:rFonts w:eastAsia="宋体"/>
          <w:sz w:val="20"/>
        </w:rPr>
        <w:t>bootloader_reset</w:t>
      </w:r>
      <w:proofErr w:type="spellEnd"/>
      <w:r>
        <w:rPr>
          <w:rFonts w:eastAsia="宋体"/>
          <w:sz w:val="20"/>
        </w:rPr>
        <w:t>(void)</w:t>
      </w:r>
    </w:p>
    <w:p w:rsidR="003A318C" w:rsidRDefault="000F2928">
      <w:pPr>
        <w:pStyle w:val="afe"/>
        <w:framePr w:wrap="around"/>
        <w:spacing w:line="276" w:lineRule="auto"/>
        <w:rPr>
          <w:rFonts w:eastAsia="宋体"/>
          <w:sz w:val="20"/>
        </w:rPr>
      </w:pPr>
      <w:r>
        <w:rPr>
          <w:rFonts w:eastAsia="宋体"/>
          <w:sz w:val="20"/>
        </w:rPr>
        <w:t>{</w:t>
      </w:r>
    </w:p>
    <w:p w:rsidR="003A318C" w:rsidRDefault="000F2928">
      <w:pPr>
        <w:pStyle w:val="afe"/>
        <w:framePr w:wrap="around"/>
        <w:spacing w:line="276" w:lineRule="auto"/>
        <w:rPr>
          <w:rFonts w:eastAsia="宋体"/>
          <w:sz w:val="20"/>
        </w:rPr>
      </w:pPr>
      <w:r>
        <w:rPr>
          <w:rFonts w:eastAsia="宋体"/>
          <w:sz w:val="20"/>
        </w:rPr>
        <w:tab/>
        <w:t xml:space="preserve">SYSCON -&gt; RSR = </w:t>
      </w:r>
      <w:r>
        <w:rPr>
          <w:rFonts w:eastAsia="宋体"/>
          <w:sz w:val="20"/>
        </w:rPr>
        <w:t>0xFFFFFFFF;</w:t>
      </w:r>
    </w:p>
    <w:p w:rsidR="003A318C" w:rsidRDefault="000F2928">
      <w:pPr>
        <w:pStyle w:val="afe"/>
        <w:framePr w:wrap="around"/>
        <w:spacing w:line="276" w:lineRule="auto"/>
        <w:rPr>
          <w:rFonts w:eastAsia="宋体"/>
          <w:sz w:val="20"/>
        </w:rPr>
      </w:pPr>
      <w:r>
        <w:rPr>
          <w:rFonts w:eastAsia="宋体" w:hint="eastAsia"/>
          <w:sz w:val="20"/>
        </w:rPr>
        <w:tab/>
        <w:t>SYSCON -&gt; IDCCR = 0xE11E0081; //</w:t>
      </w:r>
      <w:proofErr w:type="spellStart"/>
      <w:r>
        <w:rPr>
          <w:rFonts w:eastAsia="宋体" w:cs="微软雅黑" w:hint="eastAsia"/>
          <w:sz w:val="20"/>
        </w:rPr>
        <w:t>系统软复位</w:t>
      </w:r>
      <w:proofErr w:type="spellEnd"/>
      <w:r>
        <w:rPr>
          <w:rFonts w:eastAsia="宋体" w:hint="eastAsia"/>
          <w:sz w:val="20"/>
        </w:rPr>
        <w:tab/>
      </w:r>
    </w:p>
    <w:p w:rsidR="003A318C" w:rsidRDefault="000F2928">
      <w:pPr>
        <w:pStyle w:val="afe"/>
        <w:framePr w:wrap="around"/>
        <w:spacing w:line="276" w:lineRule="auto"/>
        <w:rPr>
          <w:rFonts w:eastAsia="宋体"/>
          <w:sz w:val="20"/>
        </w:rPr>
      </w:pPr>
      <w:r>
        <w:rPr>
          <w:rFonts w:eastAsia="宋体"/>
          <w:sz w:val="20"/>
        </w:rPr>
        <w:t>}</w:t>
      </w:r>
    </w:p>
    <w:p w:rsidR="003A318C" w:rsidRDefault="003A318C">
      <w:pPr>
        <w:ind w:firstLine="480"/>
        <w:rPr>
          <w:rFonts w:eastAsia="宋体"/>
          <w:szCs w:val="21"/>
        </w:rPr>
      </w:pP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hint="eastAsia"/>
          <w:szCs w:val="21"/>
        </w:rPr>
        <w:t>函数功能：</w:t>
      </w:r>
      <w:r>
        <w:rPr>
          <w:rFonts w:eastAsia="宋体" w:hint="eastAsia"/>
          <w:szCs w:val="21"/>
        </w:rPr>
        <w:t xml:space="preserve">IAP </w:t>
      </w:r>
      <w:r>
        <w:rPr>
          <w:rFonts w:eastAsia="宋体" w:hint="eastAsia"/>
          <w:szCs w:val="21"/>
        </w:rPr>
        <w:t>跳转到</w:t>
      </w:r>
      <w:r>
        <w:rPr>
          <w:rFonts w:eastAsia="宋体" w:hint="eastAsia"/>
          <w:szCs w:val="21"/>
        </w:rPr>
        <w:t xml:space="preserve"> </w:t>
      </w:r>
      <w:r>
        <w:rPr>
          <w:rFonts w:eastAsia="宋体"/>
          <w:szCs w:val="21"/>
        </w:rPr>
        <w:t>app</w:t>
      </w:r>
      <w:r>
        <w:rPr>
          <w:rFonts w:eastAsia="宋体" w:hint="eastAsia"/>
          <w:szCs w:val="21"/>
        </w:rPr>
        <w:t xml:space="preserve"> </w:t>
      </w:r>
      <w:r>
        <w:rPr>
          <w:rFonts w:eastAsia="宋体" w:hint="eastAsia"/>
          <w:szCs w:val="21"/>
        </w:rPr>
        <w:t>函数</w:t>
      </w:r>
    </w:p>
    <w:p w:rsidR="003A318C" w:rsidRDefault="000F2928">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0F2928">
      <w:pPr>
        <w:pStyle w:val="afe"/>
        <w:framePr w:wrap="around"/>
        <w:spacing w:line="276" w:lineRule="auto"/>
        <w:rPr>
          <w:rFonts w:eastAsia="宋体"/>
          <w:sz w:val="20"/>
        </w:rPr>
      </w:pPr>
      <w:proofErr w:type="gramStart"/>
      <w:r>
        <w:rPr>
          <w:rFonts w:eastAsia="宋体"/>
          <w:sz w:val="20"/>
        </w:rPr>
        <w:t>void</w:t>
      </w:r>
      <w:proofErr w:type="gramEnd"/>
      <w:r>
        <w:rPr>
          <w:rFonts w:eastAsia="宋体"/>
          <w:sz w:val="20"/>
        </w:rPr>
        <w:t xml:space="preserve"> </w:t>
      </w:r>
      <w:proofErr w:type="spellStart"/>
      <w:r>
        <w:rPr>
          <w:rFonts w:eastAsia="宋体"/>
          <w:sz w:val="20"/>
        </w:rPr>
        <w:t>bootloader_jump_to_app</w:t>
      </w:r>
      <w:proofErr w:type="spellEnd"/>
      <w:r>
        <w:rPr>
          <w:rFonts w:eastAsia="宋体"/>
          <w:sz w:val="20"/>
        </w:rPr>
        <w:t>(void)</w:t>
      </w:r>
    </w:p>
    <w:p w:rsidR="003A318C" w:rsidRDefault="000F2928">
      <w:pPr>
        <w:pStyle w:val="afe"/>
        <w:framePr w:wrap="around"/>
        <w:spacing w:line="276" w:lineRule="auto"/>
        <w:rPr>
          <w:rFonts w:eastAsia="宋体"/>
          <w:sz w:val="20"/>
        </w:rPr>
      </w:pPr>
      <w:r>
        <w:rPr>
          <w:rFonts w:eastAsia="宋体"/>
          <w:sz w:val="20"/>
        </w:rPr>
        <w:t>{</w:t>
      </w:r>
    </w:p>
    <w:p w:rsidR="003A318C" w:rsidRDefault="000F2928">
      <w:pPr>
        <w:pStyle w:val="afe"/>
        <w:framePr w:wrap="around"/>
        <w:spacing w:line="276" w:lineRule="auto"/>
        <w:rPr>
          <w:rFonts w:eastAsia="宋体"/>
          <w:sz w:val="20"/>
        </w:rPr>
      </w:pPr>
      <w:r>
        <w:rPr>
          <w:rFonts w:eastAsia="宋体"/>
          <w:sz w:val="20"/>
        </w:rPr>
        <w:tab/>
      </w:r>
      <w:proofErr w:type="spellStart"/>
      <w:proofErr w:type="gramStart"/>
      <w:r>
        <w:rPr>
          <w:rFonts w:eastAsia="宋体"/>
          <w:sz w:val="20"/>
        </w:rPr>
        <w:t>asm</w:t>
      </w:r>
      <w:proofErr w:type="spellEnd"/>
      <w:r>
        <w:rPr>
          <w:rFonts w:eastAsia="宋体"/>
          <w:sz w:val="20"/>
        </w:rPr>
        <w:t>(</w:t>
      </w:r>
      <w:proofErr w:type="gramEnd"/>
      <w:r>
        <w:rPr>
          <w:rFonts w:eastAsia="宋体"/>
          <w:sz w:val="20"/>
        </w:rPr>
        <w:t>"mv t2,%0\n"::"r"(APP_START_ADDR):);</w:t>
      </w:r>
    </w:p>
    <w:p w:rsidR="003A318C" w:rsidRDefault="000F2928">
      <w:pPr>
        <w:pStyle w:val="afe"/>
        <w:framePr w:wrap="around"/>
        <w:spacing w:line="276" w:lineRule="auto"/>
        <w:rPr>
          <w:rFonts w:eastAsia="宋体"/>
          <w:sz w:val="20"/>
        </w:rPr>
      </w:pPr>
      <w:r>
        <w:rPr>
          <w:rFonts w:eastAsia="宋体"/>
          <w:sz w:val="20"/>
        </w:rPr>
        <w:tab/>
      </w:r>
      <w:proofErr w:type="spellStart"/>
      <w:proofErr w:type="gramStart"/>
      <w:r>
        <w:rPr>
          <w:rFonts w:eastAsia="宋体"/>
          <w:sz w:val="20"/>
        </w:rPr>
        <w:t>asm</w:t>
      </w:r>
      <w:proofErr w:type="spellEnd"/>
      <w:r>
        <w:rPr>
          <w:rFonts w:eastAsia="宋体"/>
          <w:sz w:val="20"/>
        </w:rPr>
        <w:t>(</w:t>
      </w:r>
      <w:proofErr w:type="gramEnd"/>
      <w:r>
        <w:rPr>
          <w:rFonts w:eastAsia="宋体"/>
          <w:sz w:val="20"/>
        </w:rPr>
        <w:t xml:space="preserve">" </w:t>
      </w:r>
      <w:proofErr w:type="spellStart"/>
      <w:r>
        <w:rPr>
          <w:rFonts w:eastAsia="宋体"/>
          <w:sz w:val="20"/>
        </w:rPr>
        <w:t>jalr</w:t>
      </w:r>
      <w:proofErr w:type="spellEnd"/>
      <w:r>
        <w:rPr>
          <w:rFonts w:eastAsia="宋体"/>
          <w:sz w:val="20"/>
        </w:rPr>
        <w:t xml:space="preserve"> t2 ");</w:t>
      </w:r>
    </w:p>
    <w:p w:rsidR="003A318C" w:rsidRDefault="000F2928">
      <w:pPr>
        <w:pStyle w:val="afe"/>
        <w:framePr w:wrap="around"/>
        <w:spacing w:line="276" w:lineRule="auto"/>
        <w:rPr>
          <w:rFonts w:eastAsia="宋体"/>
          <w:sz w:val="20"/>
        </w:rPr>
      </w:pPr>
      <w:r>
        <w:rPr>
          <w:rFonts w:eastAsia="宋体"/>
          <w:sz w:val="20"/>
        </w:rPr>
        <w:t>}</w:t>
      </w:r>
    </w:p>
    <w:p w:rsidR="003A318C" w:rsidRDefault="000F2928">
      <w:pPr>
        <w:pStyle w:val="20"/>
      </w:pPr>
      <w:r>
        <w:t>上位机</w:t>
      </w:r>
      <w:r>
        <w:rPr>
          <w:rFonts w:hint="eastAsia"/>
        </w:rPr>
        <w:t>与</w:t>
      </w:r>
      <w:proofErr w:type="spellStart"/>
      <w:r>
        <w:rPr>
          <w:rFonts w:hint="eastAsia"/>
        </w:rPr>
        <w:t>b</w:t>
      </w:r>
      <w:r>
        <w:t>ootloader</w:t>
      </w:r>
      <w:proofErr w:type="spellEnd"/>
      <w:r>
        <w:t>通讯异常</w:t>
      </w:r>
      <w:r>
        <w:rPr>
          <w:rFonts w:hint="eastAsia"/>
        </w:rPr>
        <w:t>，</w:t>
      </w:r>
      <w:r>
        <w:t>不能正常收发数据</w:t>
      </w:r>
    </w:p>
    <w:p w:rsidR="003A318C" w:rsidRDefault="000F2928">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hint="eastAsia"/>
          <w:sz w:val="20"/>
          <w:szCs w:val="21"/>
        </w:rPr>
        <w:t>首先检查</w:t>
      </w:r>
      <w:r>
        <w:rPr>
          <w:rFonts w:ascii="Arial" w:eastAsia="宋体" w:hAnsi="Arial"/>
          <w:sz w:val="20"/>
          <w:szCs w:val="21"/>
        </w:rPr>
        <w:t>UART</w:t>
      </w:r>
      <w:r>
        <w:rPr>
          <w:rFonts w:ascii="Arial" w:eastAsia="宋体" w:hAnsi="Arial"/>
          <w:sz w:val="20"/>
          <w:szCs w:val="21"/>
        </w:rPr>
        <w:t>线是否连接正确</w:t>
      </w:r>
      <w:r>
        <w:rPr>
          <w:rFonts w:ascii="Arial" w:eastAsia="宋体" w:hAnsi="Arial" w:hint="eastAsia"/>
          <w:sz w:val="20"/>
          <w:szCs w:val="21"/>
        </w:rPr>
        <w:t>，主机的</w:t>
      </w:r>
      <w:r>
        <w:rPr>
          <w:rFonts w:ascii="Arial" w:eastAsia="宋体" w:hAnsi="Arial" w:hint="eastAsia"/>
          <w:sz w:val="20"/>
          <w:szCs w:val="21"/>
        </w:rPr>
        <w:t>T</w:t>
      </w:r>
      <w:r>
        <w:rPr>
          <w:rFonts w:ascii="Arial" w:eastAsia="宋体" w:hAnsi="Arial"/>
          <w:sz w:val="20"/>
          <w:szCs w:val="21"/>
        </w:rPr>
        <w:t>X</w:t>
      </w:r>
      <w:r>
        <w:rPr>
          <w:rFonts w:ascii="Arial" w:eastAsia="宋体" w:hAnsi="Arial"/>
          <w:sz w:val="20"/>
          <w:szCs w:val="21"/>
        </w:rPr>
        <w:t>连接从机的</w:t>
      </w:r>
      <w:r>
        <w:rPr>
          <w:rFonts w:ascii="Arial" w:eastAsia="宋体" w:hAnsi="Arial" w:hint="eastAsia"/>
          <w:sz w:val="20"/>
          <w:szCs w:val="21"/>
        </w:rPr>
        <w:t>R</w:t>
      </w:r>
      <w:r>
        <w:rPr>
          <w:rFonts w:ascii="Arial" w:eastAsia="宋体" w:hAnsi="Arial"/>
          <w:sz w:val="20"/>
          <w:szCs w:val="21"/>
        </w:rPr>
        <w:t>X,</w:t>
      </w:r>
      <w:r>
        <w:rPr>
          <w:rFonts w:ascii="Arial" w:eastAsia="宋体" w:hAnsi="Arial"/>
          <w:sz w:val="20"/>
          <w:szCs w:val="21"/>
        </w:rPr>
        <w:t>主机的</w:t>
      </w:r>
      <w:r>
        <w:rPr>
          <w:rFonts w:ascii="Arial" w:eastAsia="宋体" w:hAnsi="Arial" w:hint="eastAsia"/>
          <w:sz w:val="20"/>
          <w:szCs w:val="21"/>
        </w:rPr>
        <w:t>R</w:t>
      </w:r>
      <w:r>
        <w:rPr>
          <w:rFonts w:ascii="Arial" w:eastAsia="宋体" w:hAnsi="Arial"/>
          <w:sz w:val="20"/>
          <w:szCs w:val="21"/>
        </w:rPr>
        <w:t>X</w:t>
      </w:r>
      <w:r>
        <w:rPr>
          <w:rFonts w:ascii="Arial" w:eastAsia="宋体" w:hAnsi="Arial"/>
          <w:sz w:val="20"/>
          <w:szCs w:val="21"/>
        </w:rPr>
        <w:t>连接从机的</w:t>
      </w:r>
      <w:r>
        <w:rPr>
          <w:rFonts w:ascii="Arial" w:eastAsia="宋体" w:hAnsi="Arial"/>
          <w:sz w:val="20"/>
          <w:szCs w:val="21"/>
        </w:rPr>
        <w:t>TX</w:t>
      </w:r>
    </w:p>
    <w:p w:rsidR="003A318C" w:rsidRDefault="000F2928">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sz w:val="20"/>
          <w:szCs w:val="21"/>
        </w:rPr>
        <w:t>查看程序中</w:t>
      </w:r>
      <w:proofErr w:type="gramStart"/>
      <w:r>
        <w:rPr>
          <w:rFonts w:ascii="Arial" w:eastAsia="宋体" w:hAnsi="Arial"/>
          <w:sz w:val="20"/>
          <w:szCs w:val="21"/>
        </w:rPr>
        <w:t>主从机</w:t>
      </w:r>
      <w:proofErr w:type="gramEnd"/>
      <w:r>
        <w:rPr>
          <w:rFonts w:ascii="Arial" w:eastAsia="宋体" w:hAnsi="Arial"/>
          <w:sz w:val="20"/>
          <w:szCs w:val="21"/>
        </w:rPr>
        <w:t>波特率是否配置一致</w:t>
      </w:r>
    </w:p>
    <w:p w:rsidR="003A318C" w:rsidRDefault="000F2928">
      <w:pPr>
        <w:ind w:firstLineChars="400" w:firstLine="800"/>
        <w:rPr>
          <w:rFonts w:eastAsia="宋体"/>
          <w:szCs w:val="21"/>
        </w:rPr>
      </w:pPr>
      <w:r>
        <w:rPr>
          <w:rFonts w:eastAsia="宋体"/>
          <w:szCs w:val="21"/>
        </w:rPr>
        <w:t>波特率从机配置部分</w:t>
      </w:r>
      <w:r>
        <w:rPr>
          <w:rFonts w:eastAsia="宋体" w:hint="eastAsia"/>
          <w:szCs w:val="21"/>
        </w:rPr>
        <w:t>：</w:t>
      </w:r>
    </w:p>
    <w:p w:rsidR="003A318C" w:rsidRDefault="000F2928">
      <w:pPr>
        <w:pStyle w:val="afe"/>
        <w:framePr w:wrap="around"/>
        <w:spacing w:line="276" w:lineRule="auto"/>
        <w:rPr>
          <w:rFonts w:eastAsia="宋体"/>
          <w:sz w:val="20"/>
        </w:rPr>
      </w:pPr>
      <w:r>
        <w:rPr>
          <w:rFonts w:eastAsia="宋体"/>
          <w:sz w:val="20"/>
        </w:rPr>
        <w:t>#define BOOTLOADER_PROG_BORD   115200</w:t>
      </w:r>
    </w:p>
    <w:p w:rsidR="003A318C" w:rsidRDefault="000F2928">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sz w:val="20"/>
          <w:szCs w:val="21"/>
        </w:rPr>
        <w:lastRenderedPageBreak/>
        <w:t>查看</w:t>
      </w:r>
      <w:proofErr w:type="gramStart"/>
      <w:r>
        <w:rPr>
          <w:rFonts w:ascii="Arial" w:eastAsia="宋体" w:hAnsi="Arial"/>
          <w:sz w:val="20"/>
          <w:szCs w:val="21"/>
        </w:rPr>
        <w:t>主从机</w:t>
      </w:r>
      <w:proofErr w:type="gramEnd"/>
      <w:r>
        <w:rPr>
          <w:rFonts w:ascii="Arial" w:eastAsia="宋体" w:hAnsi="Arial"/>
          <w:sz w:val="20"/>
          <w:szCs w:val="21"/>
        </w:rPr>
        <w:t>升级命令是否一致</w:t>
      </w:r>
      <w:r>
        <w:rPr>
          <w:rFonts w:ascii="Arial" w:eastAsia="宋体" w:hAnsi="Arial" w:hint="eastAsia"/>
          <w:sz w:val="20"/>
          <w:szCs w:val="21"/>
        </w:rPr>
        <w:t>。</w:t>
      </w:r>
    </w:p>
    <w:p w:rsidR="003A318C" w:rsidRDefault="000F2928">
      <w:pPr>
        <w:ind w:firstLineChars="413" w:firstLine="826"/>
        <w:rPr>
          <w:rFonts w:eastAsia="宋体"/>
          <w:szCs w:val="21"/>
        </w:rPr>
      </w:pPr>
      <w:r>
        <w:rPr>
          <w:rFonts w:eastAsia="宋体"/>
          <w:szCs w:val="21"/>
        </w:rPr>
        <w:t>升级命令如下</w:t>
      </w:r>
      <w:r>
        <w:rPr>
          <w:rFonts w:eastAsia="宋体" w:hint="eastAsia"/>
          <w:szCs w:val="21"/>
        </w:rPr>
        <w:t>：</w:t>
      </w:r>
    </w:p>
    <w:p w:rsidR="003A318C" w:rsidRDefault="000F2928">
      <w:pPr>
        <w:pStyle w:val="afe"/>
        <w:framePr w:wrap="around"/>
        <w:spacing w:line="276" w:lineRule="auto"/>
        <w:rPr>
          <w:rFonts w:eastAsia="宋体"/>
          <w:sz w:val="20"/>
        </w:rPr>
      </w:pPr>
      <w:r>
        <w:rPr>
          <w:rFonts w:eastAsia="宋体"/>
          <w:sz w:val="20"/>
        </w:rPr>
        <w:t xml:space="preserve">#define BOOTLOADER_PROG_CHECK   </w:t>
      </w:r>
      <w:r>
        <w:rPr>
          <w:rFonts w:eastAsia="宋体"/>
          <w:sz w:val="20"/>
        </w:rPr>
        <w:t>0xF2F3F4F5</w:t>
      </w:r>
    </w:p>
    <w:p w:rsidR="003A318C" w:rsidRDefault="000F2928">
      <w:pPr>
        <w:pStyle w:val="afe"/>
        <w:framePr w:wrap="around"/>
        <w:spacing w:line="276" w:lineRule="auto"/>
        <w:rPr>
          <w:rFonts w:eastAsia="宋体"/>
          <w:sz w:val="20"/>
        </w:rPr>
      </w:pPr>
      <w:r>
        <w:rPr>
          <w:rFonts w:eastAsia="宋体"/>
          <w:sz w:val="20"/>
        </w:rPr>
        <w:t>#define BOOT_CMD_CHECK             0xEF</w:t>
      </w:r>
    </w:p>
    <w:p w:rsidR="003A318C" w:rsidRDefault="000F2928">
      <w:pPr>
        <w:pStyle w:val="afe"/>
        <w:framePr w:wrap="around"/>
        <w:spacing w:line="276" w:lineRule="auto"/>
        <w:rPr>
          <w:rFonts w:eastAsia="宋体"/>
          <w:sz w:val="20"/>
        </w:rPr>
      </w:pPr>
      <w:r>
        <w:rPr>
          <w:rFonts w:eastAsia="宋体"/>
          <w:sz w:val="20"/>
        </w:rPr>
        <w:t>#define BOOT_CMD_ACK_CHECK        0xA5</w:t>
      </w:r>
    </w:p>
    <w:p w:rsidR="003A318C" w:rsidRDefault="003A318C">
      <w:pPr>
        <w:pStyle w:val="afe"/>
        <w:framePr w:wrap="around"/>
        <w:spacing w:line="276" w:lineRule="auto"/>
        <w:rPr>
          <w:rFonts w:eastAsia="宋体"/>
          <w:sz w:val="20"/>
        </w:rPr>
      </w:pPr>
    </w:p>
    <w:p w:rsidR="003A318C" w:rsidRDefault="000F2928">
      <w:pPr>
        <w:pStyle w:val="afe"/>
        <w:framePr w:wrap="around"/>
        <w:spacing w:line="276" w:lineRule="auto"/>
        <w:rPr>
          <w:rFonts w:eastAsia="宋体"/>
          <w:sz w:val="20"/>
        </w:rPr>
      </w:pPr>
      <w:r>
        <w:rPr>
          <w:rFonts w:eastAsia="宋体"/>
          <w:sz w:val="20"/>
        </w:rPr>
        <w:t>#define ID_START_CHK               0xF5</w:t>
      </w:r>
    </w:p>
    <w:p w:rsidR="003A318C" w:rsidRDefault="000F2928">
      <w:pPr>
        <w:pStyle w:val="afe"/>
        <w:framePr w:wrap="around"/>
        <w:spacing w:line="276" w:lineRule="auto"/>
        <w:rPr>
          <w:rFonts w:eastAsia="宋体"/>
          <w:sz w:val="20"/>
        </w:rPr>
      </w:pPr>
      <w:r>
        <w:rPr>
          <w:rFonts w:eastAsia="宋体"/>
          <w:sz w:val="20"/>
        </w:rPr>
        <w:t>#define ID_JUMP_BOOT               0x9F</w:t>
      </w:r>
    </w:p>
    <w:p w:rsidR="003A318C" w:rsidRDefault="000F2928">
      <w:pPr>
        <w:pStyle w:val="afe"/>
        <w:framePr w:wrap="around"/>
        <w:spacing w:line="276" w:lineRule="auto"/>
        <w:rPr>
          <w:rFonts w:eastAsia="宋体"/>
          <w:sz w:val="20"/>
        </w:rPr>
      </w:pPr>
      <w:r>
        <w:rPr>
          <w:rFonts w:eastAsia="宋体"/>
          <w:sz w:val="20"/>
        </w:rPr>
        <w:t>#define ID_START_ADD               0x10</w:t>
      </w:r>
    </w:p>
    <w:p w:rsidR="003A318C" w:rsidRDefault="000F2928">
      <w:pPr>
        <w:pStyle w:val="afe"/>
        <w:framePr w:wrap="around"/>
        <w:spacing w:line="276" w:lineRule="auto"/>
        <w:rPr>
          <w:rFonts w:eastAsia="宋体"/>
          <w:sz w:val="20"/>
        </w:rPr>
      </w:pPr>
      <w:r>
        <w:rPr>
          <w:rFonts w:eastAsia="宋体"/>
          <w:sz w:val="20"/>
        </w:rPr>
        <w:t xml:space="preserve">#define ID_END_ADD                 0x20 </w:t>
      </w:r>
    </w:p>
    <w:p w:rsidR="003A318C" w:rsidRDefault="000F2928">
      <w:pPr>
        <w:pStyle w:val="afe"/>
        <w:framePr w:wrap="around"/>
        <w:spacing w:line="276" w:lineRule="auto"/>
        <w:rPr>
          <w:rFonts w:eastAsia="宋体"/>
          <w:sz w:val="20"/>
        </w:rPr>
      </w:pPr>
      <w:r>
        <w:rPr>
          <w:rFonts w:eastAsia="宋体"/>
          <w:sz w:val="20"/>
        </w:rPr>
        <w:t xml:space="preserve">#define ID_JUMP_ADD                0x30 </w:t>
      </w:r>
    </w:p>
    <w:p w:rsidR="003A318C" w:rsidRDefault="000F2928">
      <w:pPr>
        <w:pStyle w:val="afe"/>
        <w:framePr w:wrap="around"/>
        <w:spacing w:line="276" w:lineRule="auto"/>
        <w:rPr>
          <w:rFonts w:eastAsia="宋体"/>
          <w:sz w:val="20"/>
        </w:rPr>
      </w:pPr>
      <w:r>
        <w:rPr>
          <w:rFonts w:eastAsia="宋体"/>
          <w:sz w:val="20"/>
        </w:rPr>
        <w:t xml:space="preserve">#define ID_CHECK_NUM              0x40 </w:t>
      </w:r>
    </w:p>
    <w:p w:rsidR="003A318C" w:rsidRDefault="000F2928">
      <w:pPr>
        <w:pStyle w:val="afe"/>
        <w:framePr w:wrap="around"/>
        <w:spacing w:line="276" w:lineRule="auto"/>
        <w:rPr>
          <w:rFonts w:eastAsia="宋体"/>
          <w:sz w:val="20"/>
        </w:rPr>
      </w:pPr>
      <w:r>
        <w:rPr>
          <w:rFonts w:eastAsia="宋体"/>
          <w:sz w:val="20"/>
        </w:rPr>
        <w:t xml:space="preserve">#define ID_PROG_DATA              0x80    </w:t>
      </w:r>
    </w:p>
    <w:p w:rsidR="003A318C" w:rsidRDefault="003A318C">
      <w:pPr>
        <w:pStyle w:val="1"/>
        <w:numPr>
          <w:ilvl w:val="0"/>
          <w:numId w:val="0"/>
        </w:numPr>
        <w:rPr>
          <w:rStyle w:val="14"/>
          <w:b/>
          <w:bCs w:val="0"/>
          <w:i w:val="0"/>
          <w:iCs w:val="0"/>
          <w:spacing w:val="0"/>
        </w:rPr>
      </w:pPr>
    </w:p>
    <w:sectPr w:rsidR="003A318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928" w:rsidRDefault="000F2928">
      <w:pPr>
        <w:spacing w:after="0" w:line="240" w:lineRule="auto"/>
      </w:pPr>
      <w:r>
        <w:separator/>
      </w:r>
    </w:p>
  </w:endnote>
  <w:endnote w:type="continuationSeparator" w:id="0">
    <w:p w:rsidR="000F2928" w:rsidRDefault="000F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amsungImaginationBold">
    <w:altName w:val="Arial"/>
    <w:charset w:val="00"/>
    <w:family w:val="modern"/>
    <w:pitch w:val="default"/>
    <w:sig w:usb0="00000000" w:usb1="00000000" w:usb2="00000000" w:usb3="00000000" w:csb0="00000003" w:csb1="00000000"/>
  </w:font>
  <w:font w:name="산돌광수 L">
    <w:altName w:val="Malgun Gothic"/>
    <w:charset w:val="81"/>
    <w:family w:val="roman"/>
    <w:pitch w:val="default"/>
    <w:sig w:usb0="00000000" w:usb1="00000000" w:usb2="00000010" w:usb3="00000000" w:csb0="00080000" w:csb1="00000000"/>
  </w:font>
  <w:font w:name="BatangChe">
    <w:altName w:val="Malgun Gothic"/>
    <w:charset w:val="81"/>
    <w:family w:val="modern"/>
    <w:pitch w:val="default"/>
    <w:sig w:usb0="00000000" w:usb1="00000000" w:usb2="00000030" w:usb3="00000000" w:csb0="0008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18C" w:rsidRDefault="003A318C">
    <w:pPr>
      <w:pStyle w:val="ab"/>
    </w:pPr>
  </w:p>
  <w:p w:rsidR="003A318C" w:rsidRDefault="000F2928">
    <w:pPr>
      <w:pStyle w:val="Footer2"/>
    </w:pPr>
    <w:r>
      <w:rPr>
        <w:rFonts w:hint="eastAsia"/>
      </w:rPr>
      <w:t>APT</w:t>
    </w:r>
    <w:r>
      <w:t>CHIP</w:t>
    </w:r>
    <w:r>
      <w:rPr>
        <w:rFonts w:hint="eastAsia"/>
      </w:rPr>
      <w:t xml:space="preserve"> MICROELECTRONICS</w:t>
    </w:r>
    <w:r>
      <w:tab/>
    </w:r>
    <w:r>
      <w:fldChar w:fldCharType="begin"/>
    </w:r>
    <w:r>
      <w:instrText xml:space="preserve"> PAGE  \* SBCHAR  \* MERGEFORMAT </w:instrText>
    </w:r>
    <w:r>
      <w:fldChar w:fldCharType="separate"/>
    </w:r>
    <w:r w:rsidR="00C33498">
      <w:rPr>
        <w:noProof/>
      </w:rPr>
      <w:t>15</w:t>
    </w:r>
    <w:r>
      <w:fldChar w:fldCharType="end"/>
    </w:r>
    <w:r>
      <w:rPr>
        <w:rFonts w:hint="eastAsia"/>
      </w:rPr>
      <w:tab/>
    </w:r>
    <w:r>
      <w:rPr>
        <w:rFonts w:hint="eastAsia"/>
        <w:noProof/>
        <w:lang w:eastAsia="zh-CN"/>
      </w:rPr>
      <w:drawing>
        <wp:inline distT="0" distB="0" distL="0" distR="0">
          <wp:extent cx="941705" cy="191135"/>
          <wp:effectExtent l="0" t="0" r="0" b="0"/>
          <wp:docPr id="6" name="图片 6"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ptc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191135"/>
                  </a:xfrm>
                  <a:prstGeom prst="rect">
                    <a:avLst/>
                  </a:prstGeom>
                  <a:noFill/>
                  <a:ln>
                    <a:noFill/>
                  </a:ln>
                </pic:spPr>
              </pic:pic>
            </a:graphicData>
          </a:graphic>
        </wp:inline>
      </w:drawing>
    </w:r>
  </w:p>
  <w:p w:rsidR="003A318C" w:rsidRDefault="003A318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928" w:rsidRDefault="000F2928">
      <w:pPr>
        <w:spacing w:after="0" w:line="240" w:lineRule="auto"/>
      </w:pPr>
      <w:r>
        <w:separator/>
      </w:r>
    </w:p>
  </w:footnote>
  <w:footnote w:type="continuationSeparator" w:id="0">
    <w:p w:rsidR="000F2928" w:rsidRDefault="000F2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18C" w:rsidRDefault="000F2928">
    <w:pPr>
      <w:pStyle w:val="Header2"/>
      <w:rPr>
        <w:rFonts w:ascii="宋体" w:hAnsi="宋体" w:cs="宋体"/>
        <w:lang w:eastAsia="zh-CN"/>
      </w:rPr>
    </w:pPr>
    <w:proofErr w:type="spellStart"/>
    <w:r>
      <w:rPr>
        <w:lang w:eastAsia="zh-CN"/>
      </w:rPr>
      <w:t>B</w:t>
    </w:r>
    <w:r>
      <w:rPr>
        <w:rFonts w:hint="eastAsia"/>
        <w:lang w:eastAsia="zh-CN"/>
      </w:rPr>
      <w:t>oot</w:t>
    </w:r>
    <w:r>
      <w:rPr>
        <w:lang w:eastAsia="zh-CN"/>
      </w:rPr>
      <w:t>loader</w:t>
    </w:r>
    <w:proofErr w:type="spellEnd"/>
    <w:r>
      <w:rPr>
        <w:lang w:eastAsia="zh-CN"/>
      </w:rPr>
      <w:t>方案</w:t>
    </w:r>
    <w:r>
      <w:rPr>
        <w:rFonts w:hint="eastAsia"/>
      </w:rPr>
      <w:t xml:space="preserve">                                                               </w:t>
    </w:r>
    <w:r>
      <w:t xml:space="preserve">             Application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FFFFF80"/>
    <w:lvl w:ilvl="0">
      <w:start w:val="1"/>
      <w:numFmt w:val="bullet"/>
      <w:pStyle w:val="5"/>
      <w:lvlText w:val=""/>
      <w:lvlJc w:val="left"/>
      <w:pPr>
        <w:tabs>
          <w:tab w:val="left" w:pos="2062"/>
        </w:tabs>
        <w:ind w:left="2062" w:hanging="360"/>
      </w:pPr>
      <w:rPr>
        <w:rFonts w:ascii="Wingdings" w:hAnsi="Wingdings" w:cs="Wingdings" w:hint="default"/>
      </w:rPr>
    </w:lvl>
  </w:abstractNum>
  <w:abstractNum w:abstractNumId="1">
    <w:nsid w:val="FFFFFF81"/>
    <w:multiLevelType w:val="singleLevel"/>
    <w:tmpl w:val="FFFFFF81"/>
    <w:lvl w:ilvl="0">
      <w:start w:val="1"/>
      <w:numFmt w:val="bullet"/>
      <w:pStyle w:val="4"/>
      <w:lvlText w:val=""/>
      <w:lvlJc w:val="left"/>
      <w:pPr>
        <w:tabs>
          <w:tab w:val="left" w:pos="1637"/>
        </w:tabs>
        <w:ind w:left="1637" w:hanging="360"/>
      </w:pPr>
      <w:rPr>
        <w:rFonts w:ascii="Wingdings" w:hAnsi="Wingdings" w:cs="Wingdings" w:hint="default"/>
      </w:rPr>
    </w:lvl>
  </w:abstractNum>
  <w:abstractNum w:abstractNumId="2">
    <w:nsid w:val="FFFFFF83"/>
    <w:multiLevelType w:val="singleLevel"/>
    <w:tmpl w:val="FFFFFF83"/>
    <w:lvl w:ilvl="0">
      <w:start w:val="1"/>
      <w:numFmt w:val="bullet"/>
      <w:pStyle w:val="2"/>
      <w:lvlText w:val=""/>
      <w:lvlJc w:val="left"/>
      <w:pPr>
        <w:tabs>
          <w:tab w:val="left" w:pos="786"/>
        </w:tabs>
        <w:ind w:left="786" w:hanging="360"/>
      </w:pPr>
      <w:rPr>
        <w:rFonts w:ascii="Wingdings" w:hAnsi="Wingdings" w:cs="Wingdings" w:hint="default"/>
      </w:rPr>
    </w:lvl>
  </w:abstractNum>
  <w:abstractNum w:abstractNumId="3">
    <w:nsid w:val="FFFFFF88"/>
    <w:multiLevelType w:val="singleLevel"/>
    <w:tmpl w:val="FFFFFF88"/>
    <w:lvl w:ilvl="0">
      <w:start w:val="1"/>
      <w:numFmt w:val="decimal"/>
      <w:pStyle w:val="a"/>
      <w:lvlText w:val="%1."/>
      <w:lvlJc w:val="left"/>
      <w:pPr>
        <w:tabs>
          <w:tab w:val="left" w:pos="361"/>
        </w:tabs>
        <w:ind w:left="361" w:hanging="360"/>
      </w:pPr>
    </w:lvl>
  </w:abstractNum>
  <w:abstractNum w:abstractNumId="4">
    <w:nsid w:val="03632D20"/>
    <w:multiLevelType w:val="multilevel"/>
    <w:tmpl w:val="03632D20"/>
    <w:lvl w:ilvl="0">
      <w:start w:val="1"/>
      <w:numFmt w:val="bullet"/>
      <w:pStyle w:val="TableList"/>
      <w:lvlText w:val=""/>
      <w:lvlJc w:val="left"/>
      <w:pPr>
        <w:tabs>
          <w:tab w:val="left" w:pos="240"/>
        </w:tabs>
        <w:ind w:left="240" w:hanging="240"/>
      </w:pPr>
      <w:rPr>
        <w:rFonts w:ascii="Symbol" w:hAnsi="Symbol" w:cs="Symbol" w:hint="default"/>
        <w:sz w:val="18"/>
        <w:szCs w:val="18"/>
      </w:rPr>
    </w:lvl>
    <w:lvl w:ilvl="1">
      <w:start w:val="1"/>
      <w:numFmt w:val="bullet"/>
      <w:lvlText w:val=""/>
      <w:lvlJc w:val="left"/>
      <w:pPr>
        <w:tabs>
          <w:tab w:val="left" w:pos="1200"/>
        </w:tabs>
        <w:ind w:left="1200" w:hanging="400"/>
      </w:pPr>
      <w:rPr>
        <w:rFonts w:ascii="Wingdings" w:hAnsi="Wingdings" w:cs="Wingdings" w:hint="default"/>
      </w:rPr>
    </w:lvl>
    <w:lvl w:ilvl="2">
      <w:start w:val="1"/>
      <w:numFmt w:val="bullet"/>
      <w:lvlText w:val=""/>
      <w:lvlJc w:val="left"/>
      <w:pPr>
        <w:tabs>
          <w:tab w:val="left" w:pos="1600"/>
        </w:tabs>
        <w:ind w:left="1600" w:hanging="400"/>
      </w:pPr>
      <w:rPr>
        <w:rFonts w:ascii="Wingdings" w:hAnsi="Wingdings" w:cs="Wingdings" w:hint="default"/>
      </w:rPr>
    </w:lvl>
    <w:lvl w:ilvl="3">
      <w:start w:val="1"/>
      <w:numFmt w:val="bullet"/>
      <w:lvlText w:val=""/>
      <w:lvlJc w:val="left"/>
      <w:pPr>
        <w:tabs>
          <w:tab w:val="left" w:pos="2000"/>
        </w:tabs>
        <w:ind w:left="2000" w:hanging="400"/>
      </w:pPr>
      <w:rPr>
        <w:rFonts w:ascii="Wingdings" w:hAnsi="Wingdings" w:cs="Wingdings" w:hint="default"/>
      </w:rPr>
    </w:lvl>
    <w:lvl w:ilvl="4">
      <w:start w:val="1"/>
      <w:numFmt w:val="bullet"/>
      <w:lvlText w:val=""/>
      <w:lvlJc w:val="left"/>
      <w:pPr>
        <w:tabs>
          <w:tab w:val="left" w:pos="2400"/>
        </w:tabs>
        <w:ind w:left="2400" w:hanging="400"/>
      </w:pPr>
      <w:rPr>
        <w:rFonts w:ascii="Wingdings" w:hAnsi="Wingdings" w:cs="Wingdings" w:hint="default"/>
      </w:rPr>
    </w:lvl>
    <w:lvl w:ilvl="5">
      <w:start w:val="1"/>
      <w:numFmt w:val="bullet"/>
      <w:lvlText w:val=""/>
      <w:lvlJc w:val="left"/>
      <w:pPr>
        <w:tabs>
          <w:tab w:val="left" w:pos="2800"/>
        </w:tabs>
        <w:ind w:left="2800" w:hanging="400"/>
      </w:pPr>
      <w:rPr>
        <w:rFonts w:ascii="Wingdings" w:hAnsi="Wingdings" w:cs="Wingdings" w:hint="default"/>
      </w:rPr>
    </w:lvl>
    <w:lvl w:ilvl="6">
      <w:start w:val="1"/>
      <w:numFmt w:val="bullet"/>
      <w:lvlText w:val=""/>
      <w:lvlJc w:val="left"/>
      <w:pPr>
        <w:tabs>
          <w:tab w:val="left" w:pos="3200"/>
        </w:tabs>
        <w:ind w:left="3200" w:hanging="400"/>
      </w:pPr>
      <w:rPr>
        <w:rFonts w:ascii="Wingdings" w:hAnsi="Wingdings" w:cs="Wingdings" w:hint="default"/>
      </w:rPr>
    </w:lvl>
    <w:lvl w:ilvl="7">
      <w:start w:val="1"/>
      <w:numFmt w:val="bullet"/>
      <w:lvlText w:val=""/>
      <w:lvlJc w:val="left"/>
      <w:pPr>
        <w:tabs>
          <w:tab w:val="left" w:pos="3600"/>
        </w:tabs>
        <w:ind w:left="3600" w:hanging="400"/>
      </w:pPr>
      <w:rPr>
        <w:rFonts w:ascii="Wingdings" w:hAnsi="Wingdings" w:cs="Wingdings" w:hint="default"/>
      </w:rPr>
    </w:lvl>
    <w:lvl w:ilvl="8">
      <w:start w:val="1"/>
      <w:numFmt w:val="bullet"/>
      <w:lvlText w:val=""/>
      <w:lvlJc w:val="left"/>
      <w:pPr>
        <w:tabs>
          <w:tab w:val="left" w:pos="4000"/>
        </w:tabs>
        <w:ind w:left="4000" w:hanging="400"/>
      </w:pPr>
      <w:rPr>
        <w:rFonts w:ascii="Wingdings" w:hAnsi="Wingdings" w:cs="Wingdings" w:hint="default"/>
      </w:rPr>
    </w:lvl>
  </w:abstractNum>
  <w:abstractNum w:abstractNumId="5">
    <w:nsid w:val="03E87C83"/>
    <w:multiLevelType w:val="multilevel"/>
    <w:tmpl w:val="03E87C83"/>
    <w:lvl w:ilvl="0">
      <w:start w:val="1"/>
      <w:numFmt w:val="decimal"/>
      <w:lvlText w:val="%1）"/>
      <w:lvlJc w:val="left"/>
      <w:pPr>
        <w:ind w:left="1483"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22431190"/>
    <w:multiLevelType w:val="multilevel"/>
    <w:tmpl w:val="22431190"/>
    <w:lvl w:ilvl="0">
      <w:start w:val="1"/>
      <w:numFmt w:val="decimal"/>
      <w:lvlText w:val="%1）"/>
      <w:lvlJc w:val="left"/>
      <w:pPr>
        <w:ind w:left="1003" w:hanging="72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7">
    <w:nsid w:val="343167E2"/>
    <w:multiLevelType w:val="multilevel"/>
    <w:tmpl w:val="343167E2"/>
    <w:lvl w:ilvl="0">
      <w:start w:val="1"/>
      <w:numFmt w:val="bullet"/>
      <w:pStyle w:val="ListMultiLevel2"/>
      <w:lvlText w:val=""/>
      <w:lvlJc w:val="left"/>
      <w:pPr>
        <w:tabs>
          <w:tab w:val="left" w:pos="0"/>
        </w:tabs>
        <w:ind w:left="720" w:hanging="360"/>
      </w:pPr>
      <w:rPr>
        <w:rFonts w:ascii="Symbol" w:hAnsi="Symbol" w:cs="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8">
    <w:nsid w:val="3A935F67"/>
    <w:multiLevelType w:val="multilevel"/>
    <w:tmpl w:val="3A935F67"/>
    <w:lvl w:ilvl="0">
      <w:start w:val="1"/>
      <w:numFmt w:val="bullet"/>
      <w:pStyle w:val="ListMultiLevel3"/>
      <w:lvlText w:val="o"/>
      <w:lvlJc w:val="left"/>
      <w:pPr>
        <w:tabs>
          <w:tab w:val="left" w:pos="360"/>
        </w:tabs>
        <w:ind w:left="1080" w:hanging="360"/>
      </w:pPr>
      <w:rPr>
        <w:rFonts w:ascii="Courier New" w:hAnsi="Courier New"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9">
    <w:nsid w:val="3F6D72E8"/>
    <w:multiLevelType w:val="singleLevel"/>
    <w:tmpl w:val="3F6D72E8"/>
    <w:lvl w:ilvl="0">
      <w:start w:val="1"/>
      <w:numFmt w:val="decimal"/>
      <w:pStyle w:val="BodyTextNumbered"/>
      <w:lvlText w:val="%1."/>
      <w:lvlJc w:val="left"/>
      <w:pPr>
        <w:tabs>
          <w:tab w:val="left" w:pos="0"/>
        </w:tabs>
        <w:ind w:left="360" w:hanging="360"/>
      </w:pPr>
      <w:rPr>
        <w:rFonts w:ascii="Arial" w:hAnsi="Arial" w:cs="Arial" w:hint="default"/>
        <w:b w:val="0"/>
        <w:bCs w:val="0"/>
        <w:i w:val="0"/>
        <w:iCs w:val="0"/>
        <w:kern w:val="32"/>
        <w:sz w:val="20"/>
        <w:szCs w:val="20"/>
      </w:rPr>
    </w:lvl>
  </w:abstractNum>
  <w:abstractNum w:abstractNumId="10">
    <w:nsid w:val="44C615C9"/>
    <w:multiLevelType w:val="multilevel"/>
    <w:tmpl w:val="44C615C9"/>
    <w:lvl w:ilvl="0">
      <w:start w:val="1"/>
      <w:numFmt w:val="none"/>
      <w:pStyle w:val="Caution"/>
      <w:lvlText w:val="Caution:"/>
      <w:lvlJc w:val="left"/>
      <w:pPr>
        <w:tabs>
          <w:tab w:val="left" w:pos="1080"/>
        </w:tabs>
        <w:ind w:left="1080" w:hanging="1080"/>
      </w:pPr>
      <w:rPr>
        <w:rFonts w:ascii="Arial" w:hAnsi="Arial" w:cs="Arial" w:hint="default"/>
        <w:b/>
        <w:bCs/>
        <w:i w:val="0"/>
        <w:iCs w:val="0"/>
        <w:strike w:val="0"/>
        <w:dstrike w:val="0"/>
        <w:color w:val="FF0000"/>
        <w:sz w:val="20"/>
        <w:szCs w:val="20"/>
      </w:r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11">
    <w:nsid w:val="457565CF"/>
    <w:multiLevelType w:val="multilevel"/>
    <w:tmpl w:val="457565CF"/>
    <w:lvl w:ilvl="0">
      <w:start w:val="1"/>
      <w:numFmt w:val="bullet"/>
      <w:pStyle w:val="ListMultiLevel1"/>
      <w:lvlText w:val=""/>
      <w:lvlJc w:val="left"/>
      <w:pPr>
        <w:tabs>
          <w:tab w:val="left" w:pos="360"/>
        </w:tabs>
        <w:ind w:left="360" w:hanging="360"/>
      </w:pPr>
      <w:rPr>
        <w:rFonts w:ascii="Symbol" w:hAnsi="Symbol" w:cs="Symbol" w:hint="default"/>
      </w:rPr>
    </w:lvl>
    <w:lvl w:ilvl="1">
      <w:start w:val="9"/>
      <w:numFmt w:val="bullet"/>
      <w:lvlText w:val="-"/>
      <w:lvlJc w:val="left"/>
      <w:pPr>
        <w:tabs>
          <w:tab w:val="left" w:pos="1440"/>
        </w:tabs>
        <w:ind w:left="1440" w:hanging="360"/>
      </w:pPr>
      <w:rPr>
        <w:rFonts w:ascii="Arial" w:eastAsia="宋体" w:hAnsi="Arial" w:cs="Aria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2">
    <w:nsid w:val="4C3D0E7C"/>
    <w:multiLevelType w:val="multilevel"/>
    <w:tmpl w:val="4C3D0E7C"/>
    <w:lvl w:ilvl="0">
      <w:start w:val="1"/>
      <w:numFmt w:val="bullet"/>
      <w:pStyle w:val="ListMultiLevel1End"/>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3">
    <w:nsid w:val="4D7537EC"/>
    <w:multiLevelType w:val="multilevel"/>
    <w:tmpl w:val="4D7537EC"/>
    <w:lvl w:ilvl="0">
      <w:start w:val="1"/>
      <w:numFmt w:val="none"/>
      <w:pStyle w:val="GUIDE"/>
      <w:lvlText w:val="Guide:"/>
      <w:lvlJc w:val="left"/>
      <w:pPr>
        <w:tabs>
          <w:tab w:val="left" w:pos="1080"/>
        </w:tabs>
        <w:ind w:left="1080" w:hanging="1080"/>
      </w:pPr>
      <w:rPr>
        <w:rFonts w:ascii="Arial" w:hAnsi="Arial" w:cs="Arial" w:hint="default"/>
        <w:b/>
        <w:bCs/>
        <w:i w:val="0"/>
        <w:iCs w:val="0"/>
        <w:strike w:val="0"/>
        <w:dstrike w:val="0"/>
        <w:color w:val="000080"/>
        <w:sz w:val="20"/>
        <w:szCs w:val="20"/>
      </w:r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14">
    <w:nsid w:val="51A32D1F"/>
    <w:multiLevelType w:val="multilevel"/>
    <w:tmpl w:val="51A32D1F"/>
    <w:lvl w:ilvl="0">
      <w:start w:val="1"/>
      <w:numFmt w:val="none"/>
      <w:pStyle w:val="FigureCaption"/>
      <w:lvlText w:val="   "/>
      <w:lvlJc w:val="center"/>
      <w:pPr>
        <w:tabs>
          <w:tab w:val="left" w:pos="480"/>
        </w:tabs>
      </w:pPr>
      <w:rPr>
        <w:rFonts w:ascii="Arial" w:hAnsi="Arial" w:cs="Arial" w:hint="default"/>
        <w:b/>
        <w:bCs/>
        <w:i w:val="0"/>
        <w:iCs w:val="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nsid w:val="593625BC"/>
    <w:multiLevelType w:val="multilevel"/>
    <w:tmpl w:val="593625BC"/>
    <w:lvl w:ilvl="0">
      <w:start w:val="1"/>
      <w:numFmt w:val="decimal"/>
      <w:lvlText w:val="%1）"/>
      <w:lvlJc w:val="left"/>
      <w:pPr>
        <w:ind w:left="1483"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nsid w:val="59B82DF1"/>
    <w:multiLevelType w:val="multilevel"/>
    <w:tmpl w:val="59B82DF1"/>
    <w:lvl w:ilvl="0">
      <w:start w:val="1"/>
      <w:numFmt w:val="decimal"/>
      <w:lvlText w:val="%1）"/>
      <w:lvlJc w:val="left"/>
      <w:pPr>
        <w:ind w:left="1375" w:hanging="72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7">
    <w:nsid w:val="5B853525"/>
    <w:multiLevelType w:val="multilevel"/>
    <w:tmpl w:val="5B853525"/>
    <w:lvl w:ilvl="0">
      <w:start w:val="1"/>
      <w:numFmt w:val="none"/>
      <w:pStyle w:val="NoteHeading"/>
      <w:lvlText w:val="NOTE:"/>
      <w:lvlJc w:val="left"/>
      <w:pPr>
        <w:tabs>
          <w:tab w:val="left" w:pos="0"/>
        </w:tabs>
        <w:ind w:left="720" w:hanging="720"/>
      </w:pPr>
      <w:rPr>
        <w:rFonts w:ascii="Arial" w:hAnsi="Arial" w:cs="Arial" w:hint="default"/>
        <w:b/>
        <w:bCs/>
        <w:i w:val="0"/>
        <w:iCs w:val="0"/>
        <w:strike w:val="0"/>
        <w:dstrike w:val="0"/>
        <w:color w:val="00000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nsid w:val="5FE76D0E"/>
    <w:multiLevelType w:val="multilevel"/>
    <w:tmpl w:val="5FE76D0E"/>
    <w:lvl w:ilvl="0">
      <w:start w:val="1"/>
      <w:numFmt w:val="none"/>
      <w:pStyle w:val="Warning"/>
      <w:lvlText w:val="Warning:"/>
      <w:lvlJc w:val="left"/>
      <w:pPr>
        <w:tabs>
          <w:tab w:val="left" w:pos="1080"/>
        </w:tabs>
        <w:ind w:left="1080" w:hanging="1080"/>
      </w:pPr>
      <w:rPr>
        <w:rFonts w:ascii="Arial" w:hAnsi="Arial" w:cs="Arial" w:hint="default"/>
        <w:b/>
        <w:bCs/>
        <w:i w:val="0"/>
        <w:iCs w:val="0"/>
        <w:strike w:val="0"/>
        <w:dstrike w:val="0"/>
        <w:color w:val="FF000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nsid w:val="6CC75CC7"/>
    <w:multiLevelType w:val="multilevel"/>
    <w:tmpl w:val="6CC75CC7"/>
    <w:lvl w:ilvl="0">
      <w:start w:val="1"/>
      <w:numFmt w:val="decimal"/>
      <w:pStyle w:val="1"/>
      <w:lvlText w:val="%1."/>
      <w:lvlJc w:val="left"/>
      <w:pPr>
        <w:ind w:left="420" w:hanging="420"/>
      </w:pPr>
      <w:rPr>
        <w:rFonts w:ascii="Arial" w:hAnsi="Arial" w:cs="Arial" w:hint="default"/>
        <w:b/>
        <w:i w:val="0"/>
        <w:sz w:val="32"/>
      </w:rPr>
    </w:lvl>
    <w:lvl w:ilvl="1">
      <w:start w:val="1"/>
      <w:numFmt w:val="decimal"/>
      <w:pStyle w:val="20"/>
      <w:suff w:val="space"/>
      <w:lvlText w:val="%1.%2"/>
      <w:lvlJc w:val="left"/>
      <w:pPr>
        <w:ind w:left="0" w:firstLine="0"/>
      </w:pPr>
      <w:rPr>
        <w:rFonts w:ascii="Arial" w:eastAsia="Gulim" w:hAnsi="Arial" w:hint="default"/>
        <w:b/>
        <w:i w:val="0"/>
        <w:sz w:val="24"/>
      </w:rPr>
    </w:lvl>
    <w:lvl w:ilvl="2">
      <w:start w:val="1"/>
      <w:numFmt w:val="decimal"/>
      <w:pStyle w:val="3"/>
      <w:suff w:val="space"/>
      <w:lvlText w:val="%1.%2.%3"/>
      <w:lvlJc w:val="left"/>
      <w:pPr>
        <w:ind w:left="0" w:firstLine="0"/>
      </w:pPr>
      <w:rPr>
        <w:rFonts w:ascii="Arial" w:eastAsia="Gulim" w:hAnsi="Arial" w:hint="default"/>
        <w:b/>
        <w:i w:val="0"/>
        <w:sz w:val="20"/>
      </w:rPr>
    </w:lvl>
    <w:lvl w:ilvl="3">
      <w:start w:val="1"/>
      <w:numFmt w:val="decimal"/>
      <w:pStyle w:val="40"/>
      <w:suff w:val="space"/>
      <w:lvlText w:val="%1.%2.%3.%4"/>
      <w:lvlJc w:val="left"/>
      <w:pPr>
        <w:ind w:left="0" w:firstLine="0"/>
      </w:pPr>
      <w:rPr>
        <w:rFonts w:ascii="Arial" w:eastAsia="Gulim" w:hAnsi="Arial" w:hint="default"/>
        <w:b/>
        <w:i w:val="0"/>
        <w:sz w:val="20"/>
      </w:rPr>
    </w:lvl>
    <w:lvl w:ilvl="4">
      <w:start w:val="1"/>
      <w:numFmt w:val="decimal"/>
      <w:pStyle w:val="50"/>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ascii="Arial" w:eastAsia="Gulim"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0">
    <w:nsid w:val="736B1B1B"/>
    <w:multiLevelType w:val="multilevel"/>
    <w:tmpl w:val="736B1B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432756A"/>
    <w:multiLevelType w:val="multilevel"/>
    <w:tmpl w:val="7432756A"/>
    <w:lvl w:ilvl="0">
      <w:start w:val="1"/>
      <w:numFmt w:val="bullet"/>
      <w:pStyle w:val="TableList2"/>
      <w:lvlText w:val="–"/>
      <w:lvlJc w:val="left"/>
      <w:pPr>
        <w:tabs>
          <w:tab w:val="left" w:pos="240"/>
        </w:tabs>
        <w:ind w:left="240" w:hanging="240"/>
      </w:pPr>
      <w:rPr>
        <w:rFonts w:ascii="Arial" w:hAnsi="Arial" w:cs="Arial" w:hint="default"/>
        <w:sz w:val="18"/>
        <w:szCs w:val="18"/>
      </w:rPr>
    </w:lvl>
    <w:lvl w:ilvl="1">
      <w:start w:val="1"/>
      <w:numFmt w:val="bullet"/>
      <w:lvlText w:val=""/>
      <w:lvlJc w:val="left"/>
      <w:pPr>
        <w:tabs>
          <w:tab w:val="left" w:pos="1200"/>
        </w:tabs>
        <w:ind w:left="1200" w:hanging="400"/>
      </w:pPr>
      <w:rPr>
        <w:rFonts w:ascii="Wingdings" w:hAnsi="Wingdings" w:cs="Wingdings" w:hint="default"/>
      </w:rPr>
    </w:lvl>
    <w:lvl w:ilvl="2">
      <w:start w:val="1"/>
      <w:numFmt w:val="bullet"/>
      <w:lvlText w:val=""/>
      <w:lvlJc w:val="left"/>
      <w:pPr>
        <w:tabs>
          <w:tab w:val="left" w:pos="1600"/>
        </w:tabs>
        <w:ind w:left="1600" w:hanging="400"/>
      </w:pPr>
      <w:rPr>
        <w:rFonts w:ascii="Wingdings" w:hAnsi="Wingdings" w:cs="Wingdings" w:hint="default"/>
      </w:rPr>
    </w:lvl>
    <w:lvl w:ilvl="3">
      <w:start w:val="1"/>
      <w:numFmt w:val="bullet"/>
      <w:lvlText w:val=""/>
      <w:lvlJc w:val="left"/>
      <w:pPr>
        <w:tabs>
          <w:tab w:val="left" w:pos="2000"/>
        </w:tabs>
        <w:ind w:left="2000" w:hanging="400"/>
      </w:pPr>
      <w:rPr>
        <w:rFonts w:ascii="Wingdings" w:hAnsi="Wingdings" w:cs="Wingdings" w:hint="default"/>
      </w:rPr>
    </w:lvl>
    <w:lvl w:ilvl="4">
      <w:start w:val="1"/>
      <w:numFmt w:val="bullet"/>
      <w:lvlText w:val=""/>
      <w:lvlJc w:val="left"/>
      <w:pPr>
        <w:tabs>
          <w:tab w:val="left" w:pos="2400"/>
        </w:tabs>
        <w:ind w:left="2400" w:hanging="400"/>
      </w:pPr>
      <w:rPr>
        <w:rFonts w:ascii="Wingdings" w:hAnsi="Wingdings" w:cs="Wingdings" w:hint="default"/>
      </w:rPr>
    </w:lvl>
    <w:lvl w:ilvl="5">
      <w:start w:val="1"/>
      <w:numFmt w:val="bullet"/>
      <w:lvlText w:val=""/>
      <w:lvlJc w:val="left"/>
      <w:pPr>
        <w:tabs>
          <w:tab w:val="left" w:pos="2800"/>
        </w:tabs>
        <w:ind w:left="2800" w:hanging="400"/>
      </w:pPr>
      <w:rPr>
        <w:rFonts w:ascii="Wingdings" w:hAnsi="Wingdings" w:cs="Wingdings" w:hint="default"/>
      </w:rPr>
    </w:lvl>
    <w:lvl w:ilvl="6">
      <w:start w:val="1"/>
      <w:numFmt w:val="bullet"/>
      <w:lvlText w:val=""/>
      <w:lvlJc w:val="left"/>
      <w:pPr>
        <w:tabs>
          <w:tab w:val="left" w:pos="3200"/>
        </w:tabs>
        <w:ind w:left="3200" w:hanging="400"/>
      </w:pPr>
      <w:rPr>
        <w:rFonts w:ascii="Wingdings" w:hAnsi="Wingdings" w:cs="Wingdings" w:hint="default"/>
      </w:rPr>
    </w:lvl>
    <w:lvl w:ilvl="7">
      <w:start w:val="1"/>
      <w:numFmt w:val="bullet"/>
      <w:lvlText w:val=""/>
      <w:lvlJc w:val="left"/>
      <w:pPr>
        <w:tabs>
          <w:tab w:val="left" w:pos="3600"/>
        </w:tabs>
        <w:ind w:left="3600" w:hanging="400"/>
      </w:pPr>
      <w:rPr>
        <w:rFonts w:ascii="Wingdings" w:hAnsi="Wingdings" w:cs="Wingdings" w:hint="default"/>
      </w:rPr>
    </w:lvl>
    <w:lvl w:ilvl="8">
      <w:start w:val="1"/>
      <w:numFmt w:val="bullet"/>
      <w:lvlText w:val=""/>
      <w:lvlJc w:val="left"/>
      <w:pPr>
        <w:tabs>
          <w:tab w:val="left" w:pos="4000"/>
        </w:tabs>
        <w:ind w:left="4000" w:hanging="400"/>
      </w:pPr>
      <w:rPr>
        <w:rFonts w:ascii="Wingdings" w:hAnsi="Wingdings" w:cs="Wingdings" w:hint="default"/>
      </w:rPr>
    </w:lvl>
  </w:abstractNum>
  <w:num w:numId="1">
    <w:abstractNumId w:val="19"/>
  </w:num>
  <w:num w:numId="2">
    <w:abstractNumId w:val="1"/>
  </w:num>
  <w:num w:numId="3">
    <w:abstractNumId w:val="3"/>
  </w:num>
  <w:num w:numId="4">
    <w:abstractNumId w:val="2"/>
  </w:num>
  <w:num w:numId="5">
    <w:abstractNumId w:val="0"/>
  </w:num>
  <w:num w:numId="6">
    <w:abstractNumId w:val="10"/>
  </w:num>
  <w:num w:numId="7">
    <w:abstractNumId w:val="11"/>
  </w:num>
  <w:num w:numId="8">
    <w:abstractNumId w:val="7"/>
  </w:num>
  <w:num w:numId="9">
    <w:abstractNumId w:val="8"/>
  </w:num>
  <w:num w:numId="10">
    <w:abstractNumId w:val="12"/>
  </w:num>
  <w:num w:numId="11">
    <w:abstractNumId w:val="17"/>
  </w:num>
  <w:num w:numId="12">
    <w:abstractNumId w:val="14"/>
  </w:num>
  <w:num w:numId="13">
    <w:abstractNumId w:val="18"/>
  </w:num>
  <w:num w:numId="14">
    <w:abstractNumId w:val="9"/>
  </w:num>
  <w:num w:numId="15">
    <w:abstractNumId w:val="4"/>
  </w:num>
  <w:num w:numId="16">
    <w:abstractNumId w:val="21"/>
  </w:num>
  <w:num w:numId="17">
    <w:abstractNumId w:val="13"/>
  </w:num>
  <w:num w:numId="18">
    <w:abstractNumId w:val="16"/>
  </w:num>
  <w:num w:numId="19">
    <w:abstractNumId w:val="20"/>
  </w:num>
  <w:num w:numId="20">
    <w:abstractNumId w:val="6"/>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proofState w:spelling="clean" w:grammar="clean"/>
  <w:attachedTemplate r:id="rId1"/>
  <w:documentProtection w:formatting="1" w:enforcement="0"/>
  <w:defaultTabStop w:val="720"/>
  <w:doNotHyphenateCaps/>
  <w:drawingGridHorizontalSpacing w:val="100"/>
  <w:displayHorizontalDrawingGridEvery w:val="0"/>
  <w:displayVerticalDrawingGridEvery w:val="2"/>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5A"/>
    <w:rsid w:val="0000061D"/>
    <w:rsid w:val="00000640"/>
    <w:rsid w:val="00000E41"/>
    <w:rsid w:val="00002306"/>
    <w:rsid w:val="0000230F"/>
    <w:rsid w:val="00002815"/>
    <w:rsid w:val="00002F06"/>
    <w:rsid w:val="00003724"/>
    <w:rsid w:val="00004C45"/>
    <w:rsid w:val="00004C55"/>
    <w:rsid w:val="00005AB6"/>
    <w:rsid w:val="00006019"/>
    <w:rsid w:val="0000652E"/>
    <w:rsid w:val="00007CA5"/>
    <w:rsid w:val="000111AC"/>
    <w:rsid w:val="00011A10"/>
    <w:rsid w:val="00011E99"/>
    <w:rsid w:val="000120DB"/>
    <w:rsid w:val="0001274F"/>
    <w:rsid w:val="00012A9E"/>
    <w:rsid w:val="00012AE1"/>
    <w:rsid w:val="000133E1"/>
    <w:rsid w:val="00013DA9"/>
    <w:rsid w:val="00014002"/>
    <w:rsid w:val="0001412C"/>
    <w:rsid w:val="000144D8"/>
    <w:rsid w:val="000150EB"/>
    <w:rsid w:val="00015622"/>
    <w:rsid w:val="00015C8B"/>
    <w:rsid w:val="00016801"/>
    <w:rsid w:val="000171DD"/>
    <w:rsid w:val="00017C14"/>
    <w:rsid w:val="00020768"/>
    <w:rsid w:val="00020CAC"/>
    <w:rsid w:val="00020D93"/>
    <w:rsid w:val="000215B5"/>
    <w:rsid w:val="0002186A"/>
    <w:rsid w:val="00021D63"/>
    <w:rsid w:val="00021E57"/>
    <w:rsid w:val="00022C20"/>
    <w:rsid w:val="00023C54"/>
    <w:rsid w:val="00023E59"/>
    <w:rsid w:val="00023FDC"/>
    <w:rsid w:val="000241E2"/>
    <w:rsid w:val="000272DF"/>
    <w:rsid w:val="00027914"/>
    <w:rsid w:val="0003017E"/>
    <w:rsid w:val="0003022C"/>
    <w:rsid w:val="00030D42"/>
    <w:rsid w:val="00031440"/>
    <w:rsid w:val="0003197E"/>
    <w:rsid w:val="00031C18"/>
    <w:rsid w:val="00032097"/>
    <w:rsid w:val="00032B09"/>
    <w:rsid w:val="0003317A"/>
    <w:rsid w:val="00033396"/>
    <w:rsid w:val="00033DAA"/>
    <w:rsid w:val="00033E6B"/>
    <w:rsid w:val="0003446F"/>
    <w:rsid w:val="00034BA4"/>
    <w:rsid w:val="00035435"/>
    <w:rsid w:val="00036046"/>
    <w:rsid w:val="00036623"/>
    <w:rsid w:val="00036878"/>
    <w:rsid w:val="00036C99"/>
    <w:rsid w:val="00037985"/>
    <w:rsid w:val="00037B91"/>
    <w:rsid w:val="000415F8"/>
    <w:rsid w:val="00041E67"/>
    <w:rsid w:val="00041E6D"/>
    <w:rsid w:val="000422E7"/>
    <w:rsid w:val="00042732"/>
    <w:rsid w:val="00042F8B"/>
    <w:rsid w:val="000432A8"/>
    <w:rsid w:val="0004398C"/>
    <w:rsid w:val="00043A39"/>
    <w:rsid w:val="000442A4"/>
    <w:rsid w:val="000442DA"/>
    <w:rsid w:val="00044821"/>
    <w:rsid w:val="00045281"/>
    <w:rsid w:val="00047BE2"/>
    <w:rsid w:val="00047D9D"/>
    <w:rsid w:val="000503BB"/>
    <w:rsid w:val="00051485"/>
    <w:rsid w:val="0005238E"/>
    <w:rsid w:val="00053033"/>
    <w:rsid w:val="00053F7E"/>
    <w:rsid w:val="00054357"/>
    <w:rsid w:val="0005451E"/>
    <w:rsid w:val="0005468B"/>
    <w:rsid w:val="000551B9"/>
    <w:rsid w:val="0005586F"/>
    <w:rsid w:val="00056199"/>
    <w:rsid w:val="00056DF0"/>
    <w:rsid w:val="00057082"/>
    <w:rsid w:val="00057B6A"/>
    <w:rsid w:val="00057EF3"/>
    <w:rsid w:val="0006006E"/>
    <w:rsid w:val="00060580"/>
    <w:rsid w:val="00060672"/>
    <w:rsid w:val="00060692"/>
    <w:rsid w:val="000621EE"/>
    <w:rsid w:val="00063B3F"/>
    <w:rsid w:val="00063C6A"/>
    <w:rsid w:val="0006429B"/>
    <w:rsid w:val="00064966"/>
    <w:rsid w:val="00064D40"/>
    <w:rsid w:val="00065727"/>
    <w:rsid w:val="00065730"/>
    <w:rsid w:val="00066F84"/>
    <w:rsid w:val="000670C4"/>
    <w:rsid w:val="0007037A"/>
    <w:rsid w:val="000714BF"/>
    <w:rsid w:val="000735E5"/>
    <w:rsid w:val="00073643"/>
    <w:rsid w:val="00074DF4"/>
    <w:rsid w:val="0007549D"/>
    <w:rsid w:val="00075765"/>
    <w:rsid w:val="00076BD3"/>
    <w:rsid w:val="00077BCC"/>
    <w:rsid w:val="0008089C"/>
    <w:rsid w:val="00081DC1"/>
    <w:rsid w:val="00082266"/>
    <w:rsid w:val="00082668"/>
    <w:rsid w:val="00082B00"/>
    <w:rsid w:val="000830FE"/>
    <w:rsid w:val="0008462A"/>
    <w:rsid w:val="00085B22"/>
    <w:rsid w:val="00086B02"/>
    <w:rsid w:val="000870DE"/>
    <w:rsid w:val="000879F3"/>
    <w:rsid w:val="00087A85"/>
    <w:rsid w:val="000900D4"/>
    <w:rsid w:val="000905F1"/>
    <w:rsid w:val="00090B91"/>
    <w:rsid w:val="00090FAF"/>
    <w:rsid w:val="0009119E"/>
    <w:rsid w:val="00091582"/>
    <w:rsid w:val="00091AC9"/>
    <w:rsid w:val="00091F6E"/>
    <w:rsid w:val="000927FD"/>
    <w:rsid w:val="00092C3D"/>
    <w:rsid w:val="000935F0"/>
    <w:rsid w:val="000947B1"/>
    <w:rsid w:val="00094EE0"/>
    <w:rsid w:val="00095A59"/>
    <w:rsid w:val="00096B8E"/>
    <w:rsid w:val="00096BE7"/>
    <w:rsid w:val="00097BFC"/>
    <w:rsid w:val="00097C59"/>
    <w:rsid w:val="000A011B"/>
    <w:rsid w:val="000A029D"/>
    <w:rsid w:val="000A036D"/>
    <w:rsid w:val="000A07D8"/>
    <w:rsid w:val="000A0DF5"/>
    <w:rsid w:val="000A11A2"/>
    <w:rsid w:val="000A19D0"/>
    <w:rsid w:val="000A1A3D"/>
    <w:rsid w:val="000A2730"/>
    <w:rsid w:val="000A2E64"/>
    <w:rsid w:val="000A3449"/>
    <w:rsid w:val="000A3918"/>
    <w:rsid w:val="000A5893"/>
    <w:rsid w:val="000A6724"/>
    <w:rsid w:val="000A7679"/>
    <w:rsid w:val="000A7EE1"/>
    <w:rsid w:val="000B0126"/>
    <w:rsid w:val="000B031A"/>
    <w:rsid w:val="000B0C31"/>
    <w:rsid w:val="000B0FB4"/>
    <w:rsid w:val="000B1400"/>
    <w:rsid w:val="000B1403"/>
    <w:rsid w:val="000B1644"/>
    <w:rsid w:val="000B19C1"/>
    <w:rsid w:val="000B1F65"/>
    <w:rsid w:val="000B2388"/>
    <w:rsid w:val="000B25F4"/>
    <w:rsid w:val="000B2AFA"/>
    <w:rsid w:val="000B2CAE"/>
    <w:rsid w:val="000B320C"/>
    <w:rsid w:val="000B38C7"/>
    <w:rsid w:val="000B5221"/>
    <w:rsid w:val="000B5A04"/>
    <w:rsid w:val="000B5D1F"/>
    <w:rsid w:val="000B5DBF"/>
    <w:rsid w:val="000C00DD"/>
    <w:rsid w:val="000C07FF"/>
    <w:rsid w:val="000C1644"/>
    <w:rsid w:val="000C1E62"/>
    <w:rsid w:val="000C2EE1"/>
    <w:rsid w:val="000C34B6"/>
    <w:rsid w:val="000C3B7F"/>
    <w:rsid w:val="000C568E"/>
    <w:rsid w:val="000C570E"/>
    <w:rsid w:val="000C5889"/>
    <w:rsid w:val="000C6082"/>
    <w:rsid w:val="000C65CE"/>
    <w:rsid w:val="000C785C"/>
    <w:rsid w:val="000D0157"/>
    <w:rsid w:val="000D015E"/>
    <w:rsid w:val="000D09FF"/>
    <w:rsid w:val="000D1C09"/>
    <w:rsid w:val="000D1D79"/>
    <w:rsid w:val="000D1EF4"/>
    <w:rsid w:val="000D2125"/>
    <w:rsid w:val="000D2F13"/>
    <w:rsid w:val="000D3162"/>
    <w:rsid w:val="000D3938"/>
    <w:rsid w:val="000D3A2A"/>
    <w:rsid w:val="000D4263"/>
    <w:rsid w:val="000D44E7"/>
    <w:rsid w:val="000D459A"/>
    <w:rsid w:val="000D593C"/>
    <w:rsid w:val="000D6DEA"/>
    <w:rsid w:val="000D6E44"/>
    <w:rsid w:val="000D758D"/>
    <w:rsid w:val="000D7B28"/>
    <w:rsid w:val="000E0182"/>
    <w:rsid w:val="000E085C"/>
    <w:rsid w:val="000E1C3D"/>
    <w:rsid w:val="000E25B2"/>
    <w:rsid w:val="000E2F1C"/>
    <w:rsid w:val="000E3523"/>
    <w:rsid w:val="000E3EAA"/>
    <w:rsid w:val="000E43A8"/>
    <w:rsid w:val="000E4B3E"/>
    <w:rsid w:val="000E5965"/>
    <w:rsid w:val="000E6052"/>
    <w:rsid w:val="000E60AF"/>
    <w:rsid w:val="000E62A1"/>
    <w:rsid w:val="000E7C0A"/>
    <w:rsid w:val="000F10E3"/>
    <w:rsid w:val="000F264F"/>
    <w:rsid w:val="000F2928"/>
    <w:rsid w:val="000F398E"/>
    <w:rsid w:val="000F46E0"/>
    <w:rsid w:val="000F4E68"/>
    <w:rsid w:val="000F5421"/>
    <w:rsid w:val="000F6293"/>
    <w:rsid w:val="000F62A7"/>
    <w:rsid w:val="000F77EC"/>
    <w:rsid w:val="000F7936"/>
    <w:rsid w:val="000F79D7"/>
    <w:rsid w:val="0010052A"/>
    <w:rsid w:val="00101F55"/>
    <w:rsid w:val="00102230"/>
    <w:rsid w:val="001022EF"/>
    <w:rsid w:val="00103056"/>
    <w:rsid w:val="00103E3B"/>
    <w:rsid w:val="0010706F"/>
    <w:rsid w:val="001075D8"/>
    <w:rsid w:val="00110146"/>
    <w:rsid w:val="001103CC"/>
    <w:rsid w:val="001106BF"/>
    <w:rsid w:val="00111FE4"/>
    <w:rsid w:val="00112A66"/>
    <w:rsid w:val="001132F6"/>
    <w:rsid w:val="0011371D"/>
    <w:rsid w:val="0011381A"/>
    <w:rsid w:val="00114854"/>
    <w:rsid w:val="001178BB"/>
    <w:rsid w:val="001204F6"/>
    <w:rsid w:val="00120652"/>
    <w:rsid w:val="00120A7F"/>
    <w:rsid w:val="001211B6"/>
    <w:rsid w:val="00121354"/>
    <w:rsid w:val="00121703"/>
    <w:rsid w:val="00122C8D"/>
    <w:rsid w:val="00123088"/>
    <w:rsid w:val="00123D4B"/>
    <w:rsid w:val="001243EB"/>
    <w:rsid w:val="00124777"/>
    <w:rsid w:val="00124F83"/>
    <w:rsid w:val="00125DB0"/>
    <w:rsid w:val="00126913"/>
    <w:rsid w:val="00127CA7"/>
    <w:rsid w:val="00131740"/>
    <w:rsid w:val="00131DE0"/>
    <w:rsid w:val="00132204"/>
    <w:rsid w:val="001329DD"/>
    <w:rsid w:val="00132F3C"/>
    <w:rsid w:val="001331F3"/>
    <w:rsid w:val="00133B68"/>
    <w:rsid w:val="00133EEA"/>
    <w:rsid w:val="00134448"/>
    <w:rsid w:val="001344F9"/>
    <w:rsid w:val="00134679"/>
    <w:rsid w:val="00135748"/>
    <w:rsid w:val="00136332"/>
    <w:rsid w:val="00136E54"/>
    <w:rsid w:val="00137D83"/>
    <w:rsid w:val="00140595"/>
    <w:rsid w:val="001407E0"/>
    <w:rsid w:val="0014445C"/>
    <w:rsid w:val="0014498D"/>
    <w:rsid w:val="00145501"/>
    <w:rsid w:val="00145D05"/>
    <w:rsid w:val="00146919"/>
    <w:rsid w:val="00147EC4"/>
    <w:rsid w:val="00147F47"/>
    <w:rsid w:val="0015082D"/>
    <w:rsid w:val="00150B26"/>
    <w:rsid w:val="001519EF"/>
    <w:rsid w:val="001524C0"/>
    <w:rsid w:val="00152533"/>
    <w:rsid w:val="00152DF1"/>
    <w:rsid w:val="00154002"/>
    <w:rsid w:val="00154794"/>
    <w:rsid w:val="00154AE0"/>
    <w:rsid w:val="0015508E"/>
    <w:rsid w:val="001554FF"/>
    <w:rsid w:val="0015690C"/>
    <w:rsid w:val="00157428"/>
    <w:rsid w:val="0015752D"/>
    <w:rsid w:val="00157EF2"/>
    <w:rsid w:val="00160247"/>
    <w:rsid w:val="00161CC4"/>
    <w:rsid w:val="00161FB5"/>
    <w:rsid w:val="00162016"/>
    <w:rsid w:val="001620F0"/>
    <w:rsid w:val="00163020"/>
    <w:rsid w:val="001635D3"/>
    <w:rsid w:val="001658B3"/>
    <w:rsid w:val="00166AE0"/>
    <w:rsid w:val="00167544"/>
    <w:rsid w:val="0017035C"/>
    <w:rsid w:val="00171793"/>
    <w:rsid w:val="0017184F"/>
    <w:rsid w:val="00171C10"/>
    <w:rsid w:val="00171C85"/>
    <w:rsid w:val="00172415"/>
    <w:rsid w:val="001725E6"/>
    <w:rsid w:val="001732C9"/>
    <w:rsid w:val="00173D44"/>
    <w:rsid w:val="00174926"/>
    <w:rsid w:val="00174F64"/>
    <w:rsid w:val="00175B5E"/>
    <w:rsid w:val="00175C4D"/>
    <w:rsid w:val="00175CC3"/>
    <w:rsid w:val="00176A36"/>
    <w:rsid w:val="00176B03"/>
    <w:rsid w:val="00177180"/>
    <w:rsid w:val="001773A3"/>
    <w:rsid w:val="00177F8F"/>
    <w:rsid w:val="001803F8"/>
    <w:rsid w:val="00180B03"/>
    <w:rsid w:val="00181946"/>
    <w:rsid w:val="00181D31"/>
    <w:rsid w:val="00181FF8"/>
    <w:rsid w:val="00182057"/>
    <w:rsid w:val="00182CDC"/>
    <w:rsid w:val="00183122"/>
    <w:rsid w:val="00183206"/>
    <w:rsid w:val="001836DE"/>
    <w:rsid w:val="0018392A"/>
    <w:rsid w:val="0018396C"/>
    <w:rsid w:val="001844C1"/>
    <w:rsid w:val="001848DE"/>
    <w:rsid w:val="001850E4"/>
    <w:rsid w:val="00185F4A"/>
    <w:rsid w:val="00186407"/>
    <w:rsid w:val="0018743E"/>
    <w:rsid w:val="00190173"/>
    <w:rsid w:val="0019093E"/>
    <w:rsid w:val="00192214"/>
    <w:rsid w:val="001934C4"/>
    <w:rsid w:val="001948A9"/>
    <w:rsid w:val="001957A9"/>
    <w:rsid w:val="00195CB2"/>
    <w:rsid w:val="0019699A"/>
    <w:rsid w:val="00196CF2"/>
    <w:rsid w:val="001A038F"/>
    <w:rsid w:val="001A1417"/>
    <w:rsid w:val="001A1F9D"/>
    <w:rsid w:val="001A2888"/>
    <w:rsid w:val="001A33DF"/>
    <w:rsid w:val="001A5D89"/>
    <w:rsid w:val="001A6181"/>
    <w:rsid w:val="001A63FA"/>
    <w:rsid w:val="001A7069"/>
    <w:rsid w:val="001A72CD"/>
    <w:rsid w:val="001A76CE"/>
    <w:rsid w:val="001A7A55"/>
    <w:rsid w:val="001A7A56"/>
    <w:rsid w:val="001A7A62"/>
    <w:rsid w:val="001A7D06"/>
    <w:rsid w:val="001B0EED"/>
    <w:rsid w:val="001B12BC"/>
    <w:rsid w:val="001B169A"/>
    <w:rsid w:val="001B2BF3"/>
    <w:rsid w:val="001B3024"/>
    <w:rsid w:val="001B3F92"/>
    <w:rsid w:val="001B46CF"/>
    <w:rsid w:val="001B4972"/>
    <w:rsid w:val="001B643D"/>
    <w:rsid w:val="001C0390"/>
    <w:rsid w:val="001C04C0"/>
    <w:rsid w:val="001C09F6"/>
    <w:rsid w:val="001C3347"/>
    <w:rsid w:val="001C3D26"/>
    <w:rsid w:val="001C3E33"/>
    <w:rsid w:val="001C41AB"/>
    <w:rsid w:val="001C4BF5"/>
    <w:rsid w:val="001C4CE1"/>
    <w:rsid w:val="001C5BC7"/>
    <w:rsid w:val="001C5E6C"/>
    <w:rsid w:val="001C63B9"/>
    <w:rsid w:val="001C6751"/>
    <w:rsid w:val="001C73EC"/>
    <w:rsid w:val="001D0450"/>
    <w:rsid w:val="001D226D"/>
    <w:rsid w:val="001D399A"/>
    <w:rsid w:val="001D3AB9"/>
    <w:rsid w:val="001D4125"/>
    <w:rsid w:val="001D6454"/>
    <w:rsid w:val="001E1ED6"/>
    <w:rsid w:val="001E271D"/>
    <w:rsid w:val="001E3069"/>
    <w:rsid w:val="001E327C"/>
    <w:rsid w:val="001E43E5"/>
    <w:rsid w:val="001E46CB"/>
    <w:rsid w:val="001E4872"/>
    <w:rsid w:val="001E48F0"/>
    <w:rsid w:val="001E5F9D"/>
    <w:rsid w:val="001E6444"/>
    <w:rsid w:val="001E68C0"/>
    <w:rsid w:val="001E72D1"/>
    <w:rsid w:val="001E7FC9"/>
    <w:rsid w:val="001F0692"/>
    <w:rsid w:val="001F0839"/>
    <w:rsid w:val="001F0990"/>
    <w:rsid w:val="001F2693"/>
    <w:rsid w:val="001F2B14"/>
    <w:rsid w:val="001F3A80"/>
    <w:rsid w:val="001F3C02"/>
    <w:rsid w:val="001F433C"/>
    <w:rsid w:val="001F43E9"/>
    <w:rsid w:val="001F4EFA"/>
    <w:rsid w:val="001F5018"/>
    <w:rsid w:val="001F5F7B"/>
    <w:rsid w:val="001F79CA"/>
    <w:rsid w:val="001F7CB9"/>
    <w:rsid w:val="0020050C"/>
    <w:rsid w:val="00200E76"/>
    <w:rsid w:val="0020144F"/>
    <w:rsid w:val="002019D0"/>
    <w:rsid w:val="00202113"/>
    <w:rsid w:val="0020281B"/>
    <w:rsid w:val="00202CD3"/>
    <w:rsid w:val="00203A53"/>
    <w:rsid w:val="002040F2"/>
    <w:rsid w:val="00204422"/>
    <w:rsid w:val="002048BD"/>
    <w:rsid w:val="00205815"/>
    <w:rsid w:val="00205FD7"/>
    <w:rsid w:val="002060E6"/>
    <w:rsid w:val="00206663"/>
    <w:rsid w:val="002071AA"/>
    <w:rsid w:val="00207379"/>
    <w:rsid w:val="00210D8A"/>
    <w:rsid w:val="002119B4"/>
    <w:rsid w:val="002131E6"/>
    <w:rsid w:val="0021395F"/>
    <w:rsid w:val="00213CBE"/>
    <w:rsid w:val="00213DA0"/>
    <w:rsid w:val="00213EA7"/>
    <w:rsid w:val="00214940"/>
    <w:rsid w:val="0021533F"/>
    <w:rsid w:val="00217553"/>
    <w:rsid w:val="00221A2B"/>
    <w:rsid w:val="00222039"/>
    <w:rsid w:val="00222A48"/>
    <w:rsid w:val="002236D7"/>
    <w:rsid w:val="002277CA"/>
    <w:rsid w:val="00230010"/>
    <w:rsid w:val="00231932"/>
    <w:rsid w:val="0023240C"/>
    <w:rsid w:val="00232B8A"/>
    <w:rsid w:val="00233A72"/>
    <w:rsid w:val="0023417E"/>
    <w:rsid w:val="00235493"/>
    <w:rsid w:val="00236116"/>
    <w:rsid w:val="00236415"/>
    <w:rsid w:val="002374B1"/>
    <w:rsid w:val="002402B4"/>
    <w:rsid w:val="002402F5"/>
    <w:rsid w:val="002408F7"/>
    <w:rsid w:val="002419AE"/>
    <w:rsid w:val="00242339"/>
    <w:rsid w:val="0024249C"/>
    <w:rsid w:val="00242E3F"/>
    <w:rsid w:val="00243316"/>
    <w:rsid w:val="00243965"/>
    <w:rsid w:val="00243ABD"/>
    <w:rsid w:val="002446BF"/>
    <w:rsid w:val="00244A56"/>
    <w:rsid w:val="00244CC7"/>
    <w:rsid w:val="00245282"/>
    <w:rsid w:val="002461E0"/>
    <w:rsid w:val="00246A70"/>
    <w:rsid w:val="00247B27"/>
    <w:rsid w:val="00251056"/>
    <w:rsid w:val="00251CB5"/>
    <w:rsid w:val="002523B9"/>
    <w:rsid w:val="00252817"/>
    <w:rsid w:val="00252D8D"/>
    <w:rsid w:val="0025300F"/>
    <w:rsid w:val="00253748"/>
    <w:rsid w:val="002537C3"/>
    <w:rsid w:val="002538AE"/>
    <w:rsid w:val="00253E25"/>
    <w:rsid w:val="00254AF3"/>
    <w:rsid w:val="00254D81"/>
    <w:rsid w:val="00254F5C"/>
    <w:rsid w:val="00255417"/>
    <w:rsid w:val="00255B8D"/>
    <w:rsid w:val="002561B5"/>
    <w:rsid w:val="00256D5C"/>
    <w:rsid w:val="0025791D"/>
    <w:rsid w:val="00257E70"/>
    <w:rsid w:val="00260257"/>
    <w:rsid w:val="00260DD3"/>
    <w:rsid w:val="0026245E"/>
    <w:rsid w:val="00262D1C"/>
    <w:rsid w:val="00262EA3"/>
    <w:rsid w:val="00264D6C"/>
    <w:rsid w:val="00265A25"/>
    <w:rsid w:val="00265AE8"/>
    <w:rsid w:val="00265BC4"/>
    <w:rsid w:val="0026706E"/>
    <w:rsid w:val="00267AAF"/>
    <w:rsid w:val="00267C33"/>
    <w:rsid w:val="00267E59"/>
    <w:rsid w:val="00270245"/>
    <w:rsid w:val="00270276"/>
    <w:rsid w:val="00271035"/>
    <w:rsid w:val="002712BF"/>
    <w:rsid w:val="0027179E"/>
    <w:rsid w:val="00271B43"/>
    <w:rsid w:val="002742B7"/>
    <w:rsid w:val="002745AC"/>
    <w:rsid w:val="00274674"/>
    <w:rsid w:val="00274AB9"/>
    <w:rsid w:val="00274DED"/>
    <w:rsid w:val="00274E47"/>
    <w:rsid w:val="00275136"/>
    <w:rsid w:val="00275975"/>
    <w:rsid w:val="00275C32"/>
    <w:rsid w:val="00276471"/>
    <w:rsid w:val="0027712A"/>
    <w:rsid w:val="0027793E"/>
    <w:rsid w:val="00277F99"/>
    <w:rsid w:val="002802EE"/>
    <w:rsid w:val="002803AB"/>
    <w:rsid w:val="0028269F"/>
    <w:rsid w:val="00282CB7"/>
    <w:rsid w:val="00282F40"/>
    <w:rsid w:val="0028415B"/>
    <w:rsid w:val="002842DD"/>
    <w:rsid w:val="00284499"/>
    <w:rsid w:val="00284E1F"/>
    <w:rsid w:val="00284E39"/>
    <w:rsid w:val="002858F5"/>
    <w:rsid w:val="00286729"/>
    <w:rsid w:val="00286757"/>
    <w:rsid w:val="00286B04"/>
    <w:rsid w:val="0028784C"/>
    <w:rsid w:val="002914ED"/>
    <w:rsid w:val="00291C29"/>
    <w:rsid w:val="0029233A"/>
    <w:rsid w:val="002925EA"/>
    <w:rsid w:val="002927D4"/>
    <w:rsid w:val="002937E8"/>
    <w:rsid w:val="002944A7"/>
    <w:rsid w:val="002946FF"/>
    <w:rsid w:val="0029522C"/>
    <w:rsid w:val="00295244"/>
    <w:rsid w:val="0029527C"/>
    <w:rsid w:val="002957BA"/>
    <w:rsid w:val="00296205"/>
    <w:rsid w:val="00296482"/>
    <w:rsid w:val="0029723E"/>
    <w:rsid w:val="002A0428"/>
    <w:rsid w:val="002A0CF7"/>
    <w:rsid w:val="002A235E"/>
    <w:rsid w:val="002A481F"/>
    <w:rsid w:val="002A4FD5"/>
    <w:rsid w:val="002A56C0"/>
    <w:rsid w:val="002A5956"/>
    <w:rsid w:val="002A5D51"/>
    <w:rsid w:val="002A66B4"/>
    <w:rsid w:val="002A7374"/>
    <w:rsid w:val="002A7836"/>
    <w:rsid w:val="002A78BF"/>
    <w:rsid w:val="002B0901"/>
    <w:rsid w:val="002B17BA"/>
    <w:rsid w:val="002B19F4"/>
    <w:rsid w:val="002B2043"/>
    <w:rsid w:val="002B208A"/>
    <w:rsid w:val="002B24D4"/>
    <w:rsid w:val="002B2873"/>
    <w:rsid w:val="002B2A91"/>
    <w:rsid w:val="002B3919"/>
    <w:rsid w:val="002B3A4C"/>
    <w:rsid w:val="002B43DB"/>
    <w:rsid w:val="002B4934"/>
    <w:rsid w:val="002B5A9A"/>
    <w:rsid w:val="002B6E31"/>
    <w:rsid w:val="002C00BB"/>
    <w:rsid w:val="002C01D4"/>
    <w:rsid w:val="002C0563"/>
    <w:rsid w:val="002C0673"/>
    <w:rsid w:val="002C07EC"/>
    <w:rsid w:val="002C0BA8"/>
    <w:rsid w:val="002C2847"/>
    <w:rsid w:val="002C297C"/>
    <w:rsid w:val="002C2989"/>
    <w:rsid w:val="002C3296"/>
    <w:rsid w:val="002C33A6"/>
    <w:rsid w:val="002C33CF"/>
    <w:rsid w:val="002C4483"/>
    <w:rsid w:val="002C4AA4"/>
    <w:rsid w:val="002C4ACA"/>
    <w:rsid w:val="002C6351"/>
    <w:rsid w:val="002C63F0"/>
    <w:rsid w:val="002C654A"/>
    <w:rsid w:val="002C6990"/>
    <w:rsid w:val="002C7E10"/>
    <w:rsid w:val="002D0170"/>
    <w:rsid w:val="002D0934"/>
    <w:rsid w:val="002D0A0F"/>
    <w:rsid w:val="002D0E03"/>
    <w:rsid w:val="002D0E53"/>
    <w:rsid w:val="002D1499"/>
    <w:rsid w:val="002D1DB0"/>
    <w:rsid w:val="002D25DB"/>
    <w:rsid w:val="002D27D2"/>
    <w:rsid w:val="002D2955"/>
    <w:rsid w:val="002D2EED"/>
    <w:rsid w:val="002D329B"/>
    <w:rsid w:val="002D33D8"/>
    <w:rsid w:val="002D3492"/>
    <w:rsid w:val="002D34F4"/>
    <w:rsid w:val="002D3850"/>
    <w:rsid w:val="002D649D"/>
    <w:rsid w:val="002D6A15"/>
    <w:rsid w:val="002D6F6C"/>
    <w:rsid w:val="002D6F86"/>
    <w:rsid w:val="002E0280"/>
    <w:rsid w:val="002E0672"/>
    <w:rsid w:val="002E26F3"/>
    <w:rsid w:val="002E3DA4"/>
    <w:rsid w:val="002E48EA"/>
    <w:rsid w:val="002E4F78"/>
    <w:rsid w:val="002E562C"/>
    <w:rsid w:val="002E5E28"/>
    <w:rsid w:val="002E60BE"/>
    <w:rsid w:val="002E63A4"/>
    <w:rsid w:val="002E64E8"/>
    <w:rsid w:val="002E6B89"/>
    <w:rsid w:val="002E6CC9"/>
    <w:rsid w:val="002E715C"/>
    <w:rsid w:val="002E770C"/>
    <w:rsid w:val="002F037F"/>
    <w:rsid w:val="002F162D"/>
    <w:rsid w:val="002F32C6"/>
    <w:rsid w:val="002F3EE2"/>
    <w:rsid w:val="002F3FC3"/>
    <w:rsid w:val="002F42D3"/>
    <w:rsid w:val="002F42E3"/>
    <w:rsid w:val="002F477C"/>
    <w:rsid w:val="002F56E8"/>
    <w:rsid w:val="002F5ACC"/>
    <w:rsid w:val="002F6477"/>
    <w:rsid w:val="002F6479"/>
    <w:rsid w:val="002F73A5"/>
    <w:rsid w:val="002F75AC"/>
    <w:rsid w:val="002F7952"/>
    <w:rsid w:val="00300DF0"/>
    <w:rsid w:val="00301BB3"/>
    <w:rsid w:val="0030211B"/>
    <w:rsid w:val="003035DF"/>
    <w:rsid w:val="00303DB5"/>
    <w:rsid w:val="00303E96"/>
    <w:rsid w:val="003045EC"/>
    <w:rsid w:val="00306D7D"/>
    <w:rsid w:val="003071D0"/>
    <w:rsid w:val="00307ACF"/>
    <w:rsid w:val="00307CDA"/>
    <w:rsid w:val="00310020"/>
    <w:rsid w:val="003101DE"/>
    <w:rsid w:val="00310668"/>
    <w:rsid w:val="00311ABD"/>
    <w:rsid w:val="00311C3A"/>
    <w:rsid w:val="003120DA"/>
    <w:rsid w:val="003128DD"/>
    <w:rsid w:val="00312929"/>
    <w:rsid w:val="003140C3"/>
    <w:rsid w:val="00314BF8"/>
    <w:rsid w:val="00316615"/>
    <w:rsid w:val="0031774F"/>
    <w:rsid w:val="003203AB"/>
    <w:rsid w:val="00320494"/>
    <w:rsid w:val="003208A1"/>
    <w:rsid w:val="00320C94"/>
    <w:rsid w:val="00321BAE"/>
    <w:rsid w:val="0032324C"/>
    <w:rsid w:val="003235B2"/>
    <w:rsid w:val="003240C0"/>
    <w:rsid w:val="00325E3A"/>
    <w:rsid w:val="0032602D"/>
    <w:rsid w:val="0032649B"/>
    <w:rsid w:val="00326689"/>
    <w:rsid w:val="00326C54"/>
    <w:rsid w:val="00327137"/>
    <w:rsid w:val="00327907"/>
    <w:rsid w:val="00327BF5"/>
    <w:rsid w:val="00327C26"/>
    <w:rsid w:val="003305EE"/>
    <w:rsid w:val="00331261"/>
    <w:rsid w:val="003312AE"/>
    <w:rsid w:val="00331440"/>
    <w:rsid w:val="0033186C"/>
    <w:rsid w:val="00331B5D"/>
    <w:rsid w:val="00332D3A"/>
    <w:rsid w:val="003342ED"/>
    <w:rsid w:val="003349B8"/>
    <w:rsid w:val="00334B72"/>
    <w:rsid w:val="00336835"/>
    <w:rsid w:val="003369CD"/>
    <w:rsid w:val="00336A4B"/>
    <w:rsid w:val="00337533"/>
    <w:rsid w:val="00337569"/>
    <w:rsid w:val="00337C57"/>
    <w:rsid w:val="003400FB"/>
    <w:rsid w:val="00340FF7"/>
    <w:rsid w:val="00341804"/>
    <w:rsid w:val="00341B7C"/>
    <w:rsid w:val="00343F9A"/>
    <w:rsid w:val="003446B6"/>
    <w:rsid w:val="00345214"/>
    <w:rsid w:val="003456A5"/>
    <w:rsid w:val="003467DF"/>
    <w:rsid w:val="00346936"/>
    <w:rsid w:val="00347134"/>
    <w:rsid w:val="0034752E"/>
    <w:rsid w:val="003477DA"/>
    <w:rsid w:val="00347A7F"/>
    <w:rsid w:val="00347FFD"/>
    <w:rsid w:val="00350004"/>
    <w:rsid w:val="00350236"/>
    <w:rsid w:val="00351BF4"/>
    <w:rsid w:val="00351CD9"/>
    <w:rsid w:val="00351DC8"/>
    <w:rsid w:val="0035246D"/>
    <w:rsid w:val="00354514"/>
    <w:rsid w:val="00355082"/>
    <w:rsid w:val="00357245"/>
    <w:rsid w:val="003572AB"/>
    <w:rsid w:val="00357B46"/>
    <w:rsid w:val="003619D4"/>
    <w:rsid w:val="003631B2"/>
    <w:rsid w:val="00363CDF"/>
    <w:rsid w:val="00364181"/>
    <w:rsid w:val="00364544"/>
    <w:rsid w:val="003668C9"/>
    <w:rsid w:val="00367C34"/>
    <w:rsid w:val="00367E1A"/>
    <w:rsid w:val="00370067"/>
    <w:rsid w:val="0037017D"/>
    <w:rsid w:val="00370183"/>
    <w:rsid w:val="0037049B"/>
    <w:rsid w:val="00371093"/>
    <w:rsid w:val="00371C99"/>
    <w:rsid w:val="00372ECB"/>
    <w:rsid w:val="003740FF"/>
    <w:rsid w:val="00374126"/>
    <w:rsid w:val="0037414D"/>
    <w:rsid w:val="00374320"/>
    <w:rsid w:val="003755F0"/>
    <w:rsid w:val="003769FE"/>
    <w:rsid w:val="00376B48"/>
    <w:rsid w:val="00376FDE"/>
    <w:rsid w:val="00377127"/>
    <w:rsid w:val="0038041B"/>
    <w:rsid w:val="00380617"/>
    <w:rsid w:val="00380F46"/>
    <w:rsid w:val="00381306"/>
    <w:rsid w:val="00381ABD"/>
    <w:rsid w:val="00381F7B"/>
    <w:rsid w:val="0038207D"/>
    <w:rsid w:val="003830F2"/>
    <w:rsid w:val="003842C2"/>
    <w:rsid w:val="00385821"/>
    <w:rsid w:val="00385836"/>
    <w:rsid w:val="00385A43"/>
    <w:rsid w:val="00385BDF"/>
    <w:rsid w:val="00385FEA"/>
    <w:rsid w:val="0038614B"/>
    <w:rsid w:val="00386216"/>
    <w:rsid w:val="003863C5"/>
    <w:rsid w:val="0038715F"/>
    <w:rsid w:val="00387DEE"/>
    <w:rsid w:val="00393298"/>
    <w:rsid w:val="00393AE4"/>
    <w:rsid w:val="00394734"/>
    <w:rsid w:val="003956C8"/>
    <w:rsid w:val="00395861"/>
    <w:rsid w:val="003959BF"/>
    <w:rsid w:val="00395B4B"/>
    <w:rsid w:val="003968DC"/>
    <w:rsid w:val="00396A3D"/>
    <w:rsid w:val="00397862"/>
    <w:rsid w:val="003A0441"/>
    <w:rsid w:val="003A0560"/>
    <w:rsid w:val="003A092E"/>
    <w:rsid w:val="003A0B7D"/>
    <w:rsid w:val="003A0F81"/>
    <w:rsid w:val="003A0F96"/>
    <w:rsid w:val="003A1013"/>
    <w:rsid w:val="003A17C9"/>
    <w:rsid w:val="003A318C"/>
    <w:rsid w:val="003A372E"/>
    <w:rsid w:val="003A3BC3"/>
    <w:rsid w:val="003A3DEC"/>
    <w:rsid w:val="003A42D0"/>
    <w:rsid w:val="003A45F7"/>
    <w:rsid w:val="003A4FAA"/>
    <w:rsid w:val="003A5F68"/>
    <w:rsid w:val="003A5FD3"/>
    <w:rsid w:val="003A66B6"/>
    <w:rsid w:val="003A6880"/>
    <w:rsid w:val="003A6F90"/>
    <w:rsid w:val="003A7431"/>
    <w:rsid w:val="003B09D1"/>
    <w:rsid w:val="003B10DB"/>
    <w:rsid w:val="003B11BA"/>
    <w:rsid w:val="003B13AE"/>
    <w:rsid w:val="003B1D94"/>
    <w:rsid w:val="003B259A"/>
    <w:rsid w:val="003B2BBE"/>
    <w:rsid w:val="003B3AE2"/>
    <w:rsid w:val="003B3DC8"/>
    <w:rsid w:val="003B42F4"/>
    <w:rsid w:val="003B4A60"/>
    <w:rsid w:val="003B4B10"/>
    <w:rsid w:val="003B57DA"/>
    <w:rsid w:val="003B5845"/>
    <w:rsid w:val="003B6FF6"/>
    <w:rsid w:val="003B7146"/>
    <w:rsid w:val="003B7C80"/>
    <w:rsid w:val="003B7FBB"/>
    <w:rsid w:val="003C1814"/>
    <w:rsid w:val="003C1B1D"/>
    <w:rsid w:val="003C3041"/>
    <w:rsid w:val="003C388A"/>
    <w:rsid w:val="003C4FBB"/>
    <w:rsid w:val="003C5BA7"/>
    <w:rsid w:val="003C7692"/>
    <w:rsid w:val="003D01E9"/>
    <w:rsid w:val="003D024D"/>
    <w:rsid w:val="003D07D8"/>
    <w:rsid w:val="003D1109"/>
    <w:rsid w:val="003D11D4"/>
    <w:rsid w:val="003D2108"/>
    <w:rsid w:val="003D2F60"/>
    <w:rsid w:val="003D36E3"/>
    <w:rsid w:val="003D3705"/>
    <w:rsid w:val="003D4F6F"/>
    <w:rsid w:val="003D5539"/>
    <w:rsid w:val="003D58C7"/>
    <w:rsid w:val="003D5B7D"/>
    <w:rsid w:val="003D7506"/>
    <w:rsid w:val="003E067D"/>
    <w:rsid w:val="003E2383"/>
    <w:rsid w:val="003E27AC"/>
    <w:rsid w:val="003E2FA4"/>
    <w:rsid w:val="003E3C9F"/>
    <w:rsid w:val="003E5A53"/>
    <w:rsid w:val="003E6777"/>
    <w:rsid w:val="003E73E0"/>
    <w:rsid w:val="003E7AC2"/>
    <w:rsid w:val="003E7D31"/>
    <w:rsid w:val="003F064B"/>
    <w:rsid w:val="003F0B9C"/>
    <w:rsid w:val="003F0F16"/>
    <w:rsid w:val="003F1AFF"/>
    <w:rsid w:val="003F1F95"/>
    <w:rsid w:val="003F384E"/>
    <w:rsid w:val="003F39B9"/>
    <w:rsid w:val="003F4835"/>
    <w:rsid w:val="003F498A"/>
    <w:rsid w:val="003F599A"/>
    <w:rsid w:val="003F5CC3"/>
    <w:rsid w:val="00400081"/>
    <w:rsid w:val="004001D2"/>
    <w:rsid w:val="0040020C"/>
    <w:rsid w:val="00402A91"/>
    <w:rsid w:val="00402B7C"/>
    <w:rsid w:val="00402F07"/>
    <w:rsid w:val="00403552"/>
    <w:rsid w:val="0040563C"/>
    <w:rsid w:val="00405710"/>
    <w:rsid w:val="00405E97"/>
    <w:rsid w:val="0040691E"/>
    <w:rsid w:val="0040717F"/>
    <w:rsid w:val="0040783F"/>
    <w:rsid w:val="00407EE7"/>
    <w:rsid w:val="00411900"/>
    <w:rsid w:val="0041234B"/>
    <w:rsid w:val="004143F5"/>
    <w:rsid w:val="00415194"/>
    <w:rsid w:val="00415F0D"/>
    <w:rsid w:val="004168D8"/>
    <w:rsid w:val="00416C67"/>
    <w:rsid w:val="004202E6"/>
    <w:rsid w:val="00421133"/>
    <w:rsid w:val="00421515"/>
    <w:rsid w:val="00424597"/>
    <w:rsid w:val="004247ED"/>
    <w:rsid w:val="004254F3"/>
    <w:rsid w:val="004259AA"/>
    <w:rsid w:val="00426104"/>
    <w:rsid w:val="00426449"/>
    <w:rsid w:val="00427018"/>
    <w:rsid w:val="00427E82"/>
    <w:rsid w:val="0043185E"/>
    <w:rsid w:val="00431950"/>
    <w:rsid w:val="00433905"/>
    <w:rsid w:val="004347D6"/>
    <w:rsid w:val="00435C2C"/>
    <w:rsid w:val="00436071"/>
    <w:rsid w:val="00436255"/>
    <w:rsid w:val="00437C72"/>
    <w:rsid w:val="0044089F"/>
    <w:rsid w:val="004417C3"/>
    <w:rsid w:val="00441856"/>
    <w:rsid w:val="00441AF0"/>
    <w:rsid w:val="00442893"/>
    <w:rsid w:val="00442E1E"/>
    <w:rsid w:val="004430EF"/>
    <w:rsid w:val="004434C3"/>
    <w:rsid w:val="0044431B"/>
    <w:rsid w:val="00444584"/>
    <w:rsid w:val="00445E34"/>
    <w:rsid w:val="00446D2D"/>
    <w:rsid w:val="00447221"/>
    <w:rsid w:val="004476CE"/>
    <w:rsid w:val="004504D7"/>
    <w:rsid w:val="004509A3"/>
    <w:rsid w:val="0045107C"/>
    <w:rsid w:val="004513D0"/>
    <w:rsid w:val="00452592"/>
    <w:rsid w:val="004530D8"/>
    <w:rsid w:val="004539A8"/>
    <w:rsid w:val="00455208"/>
    <w:rsid w:val="0045536F"/>
    <w:rsid w:val="00455A72"/>
    <w:rsid w:val="00455B86"/>
    <w:rsid w:val="00456E6F"/>
    <w:rsid w:val="00460AA3"/>
    <w:rsid w:val="00460AAE"/>
    <w:rsid w:val="00460F21"/>
    <w:rsid w:val="0046276B"/>
    <w:rsid w:val="004636F5"/>
    <w:rsid w:val="00463C64"/>
    <w:rsid w:val="0046415F"/>
    <w:rsid w:val="00466165"/>
    <w:rsid w:val="0046736D"/>
    <w:rsid w:val="004676FC"/>
    <w:rsid w:val="00467FD4"/>
    <w:rsid w:val="0047023D"/>
    <w:rsid w:val="0047182F"/>
    <w:rsid w:val="00471B90"/>
    <w:rsid w:val="00471D3A"/>
    <w:rsid w:val="0047329E"/>
    <w:rsid w:val="00473418"/>
    <w:rsid w:val="004735E6"/>
    <w:rsid w:val="00473BB4"/>
    <w:rsid w:val="004747AD"/>
    <w:rsid w:val="00475664"/>
    <w:rsid w:val="004763F6"/>
    <w:rsid w:val="00476F74"/>
    <w:rsid w:val="00477357"/>
    <w:rsid w:val="004773E4"/>
    <w:rsid w:val="004775B1"/>
    <w:rsid w:val="00477E9B"/>
    <w:rsid w:val="00480AA5"/>
    <w:rsid w:val="004816C9"/>
    <w:rsid w:val="00481A16"/>
    <w:rsid w:val="00482843"/>
    <w:rsid w:val="00482BB3"/>
    <w:rsid w:val="00482DDA"/>
    <w:rsid w:val="00483A41"/>
    <w:rsid w:val="00483B58"/>
    <w:rsid w:val="00484431"/>
    <w:rsid w:val="00485122"/>
    <w:rsid w:val="00485A50"/>
    <w:rsid w:val="00485FF0"/>
    <w:rsid w:val="00486033"/>
    <w:rsid w:val="00486EBB"/>
    <w:rsid w:val="00487362"/>
    <w:rsid w:val="00487AF4"/>
    <w:rsid w:val="00490EB7"/>
    <w:rsid w:val="00491707"/>
    <w:rsid w:val="00491BAC"/>
    <w:rsid w:val="00491D57"/>
    <w:rsid w:val="004935A4"/>
    <w:rsid w:val="00495C9E"/>
    <w:rsid w:val="00496F1B"/>
    <w:rsid w:val="004976AA"/>
    <w:rsid w:val="004A04D7"/>
    <w:rsid w:val="004A0895"/>
    <w:rsid w:val="004A0A6C"/>
    <w:rsid w:val="004A0CA8"/>
    <w:rsid w:val="004A293D"/>
    <w:rsid w:val="004A3355"/>
    <w:rsid w:val="004A3C97"/>
    <w:rsid w:val="004A4858"/>
    <w:rsid w:val="004A4CCC"/>
    <w:rsid w:val="004A5571"/>
    <w:rsid w:val="004A5ADA"/>
    <w:rsid w:val="004A6871"/>
    <w:rsid w:val="004A72BF"/>
    <w:rsid w:val="004A7405"/>
    <w:rsid w:val="004A7E5F"/>
    <w:rsid w:val="004A7EC7"/>
    <w:rsid w:val="004B0BBB"/>
    <w:rsid w:val="004B1373"/>
    <w:rsid w:val="004B1409"/>
    <w:rsid w:val="004B1B43"/>
    <w:rsid w:val="004B2004"/>
    <w:rsid w:val="004B2312"/>
    <w:rsid w:val="004B2367"/>
    <w:rsid w:val="004B28F3"/>
    <w:rsid w:val="004B28F8"/>
    <w:rsid w:val="004B34B1"/>
    <w:rsid w:val="004B3E3B"/>
    <w:rsid w:val="004B48E7"/>
    <w:rsid w:val="004B53C0"/>
    <w:rsid w:val="004B59EC"/>
    <w:rsid w:val="004B6743"/>
    <w:rsid w:val="004C1789"/>
    <w:rsid w:val="004C23C8"/>
    <w:rsid w:val="004C2DE9"/>
    <w:rsid w:val="004C2EA9"/>
    <w:rsid w:val="004C30CD"/>
    <w:rsid w:val="004C315C"/>
    <w:rsid w:val="004C3A81"/>
    <w:rsid w:val="004C4A6B"/>
    <w:rsid w:val="004C4BD9"/>
    <w:rsid w:val="004C5BB2"/>
    <w:rsid w:val="004C66A7"/>
    <w:rsid w:val="004C6C34"/>
    <w:rsid w:val="004C70A1"/>
    <w:rsid w:val="004C7BC0"/>
    <w:rsid w:val="004C7C98"/>
    <w:rsid w:val="004D0D82"/>
    <w:rsid w:val="004D0DA7"/>
    <w:rsid w:val="004D12DE"/>
    <w:rsid w:val="004D2987"/>
    <w:rsid w:val="004D2A3C"/>
    <w:rsid w:val="004D2F21"/>
    <w:rsid w:val="004D3136"/>
    <w:rsid w:val="004D36DE"/>
    <w:rsid w:val="004D393A"/>
    <w:rsid w:val="004D4007"/>
    <w:rsid w:val="004D44B6"/>
    <w:rsid w:val="004D53D5"/>
    <w:rsid w:val="004D6337"/>
    <w:rsid w:val="004D6992"/>
    <w:rsid w:val="004D7529"/>
    <w:rsid w:val="004D7C14"/>
    <w:rsid w:val="004E0AF5"/>
    <w:rsid w:val="004E0D0C"/>
    <w:rsid w:val="004E297A"/>
    <w:rsid w:val="004E341A"/>
    <w:rsid w:val="004E39E5"/>
    <w:rsid w:val="004E4561"/>
    <w:rsid w:val="004E5F28"/>
    <w:rsid w:val="004E6DA1"/>
    <w:rsid w:val="004E75E1"/>
    <w:rsid w:val="004F0123"/>
    <w:rsid w:val="004F0EE0"/>
    <w:rsid w:val="004F12B0"/>
    <w:rsid w:val="004F18C9"/>
    <w:rsid w:val="004F20F3"/>
    <w:rsid w:val="004F325C"/>
    <w:rsid w:val="004F3853"/>
    <w:rsid w:val="004F4551"/>
    <w:rsid w:val="004F4626"/>
    <w:rsid w:val="004F5A00"/>
    <w:rsid w:val="004F7141"/>
    <w:rsid w:val="0050105A"/>
    <w:rsid w:val="005012AC"/>
    <w:rsid w:val="0050245B"/>
    <w:rsid w:val="005035DB"/>
    <w:rsid w:val="005038D6"/>
    <w:rsid w:val="00503E3D"/>
    <w:rsid w:val="00503E69"/>
    <w:rsid w:val="005040F7"/>
    <w:rsid w:val="00504245"/>
    <w:rsid w:val="00504275"/>
    <w:rsid w:val="005057CB"/>
    <w:rsid w:val="00506EAC"/>
    <w:rsid w:val="00506ED3"/>
    <w:rsid w:val="00511D5B"/>
    <w:rsid w:val="00512072"/>
    <w:rsid w:val="00512FC5"/>
    <w:rsid w:val="0051335D"/>
    <w:rsid w:val="0051401E"/>
    <w:rsid w:val="00514327"/>
    <w:rsid w:val="00514606"/>
    <w:rsid w:val="0051560A"/>
    <w:rsid w:val="00516F28"/>
    <w:rsid w:val="00517232"/>
    <w:rsid w:val="00517457"/>
    <w:rsid w:val="00520280"/>
    <w:rsid w:val="005209CE"/>
    <w:rsid w:val="00520E1C"/>
    <w:rsid w:val="00521569"/>
    <w:rsid w:val="00521E91"/>
    <w:rsid w:val="00522C28"/>
    <w:rsid w:val="00523DEB"/>
    <w:rsid w:val="00524136"/>
    <w:rsid w:val="005242CB"/>
    <w:rsid w:val="00525B29"/>
    <w:rsid w:val="00526658"/>
    <w:rsid w:val="00526E95"/>
    <w:rsid w:val="00526F2B"/>
    <w:rsid w:val="00527669"/>
    <w:rsid w:val="00527ECF"/>
    <w:rsid w:val="00527FDA"/>
    <w:rsid w:val="00530436"/>
    <w:rsid w:val="0053112B"/>
    <w:rsid w:val="0053177C"/>
    <w:rsid w:val="00531870"/>
    <w:rsid w:val="0053201D"/>
    <w:rsid w:val="00533C61"/>
    <w:rsid w:val="0053439D"/>
    <w:rsid w:val="00534657"/>
    <w:rsid w:val="0053489D"/>
    <w:rsid w:val="00535AA7"/>
    <w:rsid w:val="00535EF8"/>
    <w:rsid w:val="005371C2"/>
    <w:rsid w:val="005372FF"/>
    <w:rsid w:val="00540120"/>
    <w:rsid w:val="00540B14"/>
    <w:rsid w:val="005415A6"/>
    <w:rsid w:val="00541CCF"/>
    <w:rsid w:val="005424B4"/>
    <w:rsid w:val="00543305"/>
    <w:rsid w:val="00543C48"/>
    <w:rsid w:val="00543C98"/>
    <w:rsid w:val="005440C5"/>
    <w:rsid w:val="0054537F"/>
    <w:rsid w:val="00545717"/>
    <w:rsid w:val="005457E7"/>
    <w:rsid w:val="0054589E"/>
    <w:rsid w:val="00545FE4"/>
    <w:rsid w:val="00546B50"/>
    <w:rsid w:val="005474A4"/>
    <w:rsid w:val="005478E6"/>
    <w:rsid w:val="00550A24"/>
    <w:rsid w:val="00551A89"/>
    <w:rsid w:val="005525B8"/>
    <w:rsid w:val="00553195"/>
    <w:rsid w:val="005535C4"/>
    <w:rsid w:val="00553A91"/>
    <w:rsid w:val="00553F8C"/>
    <w:rsid w:val="005543F1"/>
    <w:rsid w:val="0055468F"/>
    <w:rsid w:val="005546F8"/>
    <w:rsid w:val="0055481F"/>
    <w:rsid w:val="00554938"/>
    <w:rsid w:val="0055497A"/>
    <w:rsid w:val="00554C81"/>
    <w:rsid w:val="00555800"/>
    <w:rsid w:val="00555AA3"/>
    <w:rsid w:val="00555F20"/>
    <w:rsid w:val="0055668E"/>
    <w:rsid w:val="00556A9A"/>
    <w:rsid w:val="005573B0"/>
    <w:rsid w:val="005574C3"/>
    <w:rsid w:val="00557EE0"/>
    <w:rsid w:val="00560D25"/>
    <w:rsid w:val="00561167"/>
    <w:rsid w:val="005611A3"/>
    <w:rsid w:val="00561319"/>
    <w:rsid w:val="0056160B"/>
    <w:rsid w:val="00561943"/>
    <w:rsid w:val="0056257A"/>
    <w:rsid w:val="00562DE0"/>
    <w:rsid w:val="005632C0"/>
    <w:rsid w:val="00563543"/>
    <w:rsid w:val="00563D54"/>
    <w:rsid w:val="00563DB4"/>
    <w:rsid w:val="0056487F"/>
    <w:rsid w:val="0056549A"/>
    <w:rsid w:val="005661F4"/>
    <w:rsid w:val="005662C8"/>
    <w:rsid w:val="005665A5"/>
    <w:rsid w:val="0056772D"/>
    <w:rsid w:val="00567902"/>
    <w:rsid w:val="00567C46"/>
    <w:rsid w:val="005701C0"/>
    <w:rsid w:val="005715B0"/>
    <w:rsid w:val="00571600"/>
    <w:rsid w:val="00571D65"/>
    <w:rsid w:val="005721AF"/>
    <w:rsid w:val="00573DC7"/>
    <w:rsid w:val="005753FC"/>
    <w:rsid w:val="00577017"/>
    <w:rsid w:val="00580481"/>
    <w:rsid w:val="0058098A"/>
    <w:rsid w:val="00580EB9"/>
    <w:rsid w:val="00581B94"/>
    <w:rsid w:val="00581E53"/>
    <w:rsid w:val="0058252B"/>
    <w:rsid w:val="00582F3B"/>
    <w:rsid w:val="00583973"/>
    <w:rsid w:val="00584387"/>
    <w:rsid w:val="0058459C"/>
    <w:rsid w:val="00584F0A"/>
    <w:rsid w:val="005850C1"/>
    <w:rsid w:val="00585B03"/>
    <w:rsid w:val="00585C93"/>
    <w:rsid w:val="00586A98"/>
    <w:rsid w:val="00586F0A"/>
    <w:rsid w:val="00587CE5"/>
    <w:rsid w:val="00587E9A"/>
    <w:rsid w:val="005901BA"/>
    <w:rsid w:val="005906C2"/>
    <w:rsid w:val="00590D1B"/>
    <w:rsid w:val="00590D25"/>
    <w:rsid w:val="005910CA"/>
    <w:rsid w:val="005914DB"/>
    <w:rsid w:val="00591BE7"/>
    <w:rsid w:val="005923D3"/>
    <w:rsid w:val="00592CF1"/>
    <w:rsid w:val="0059566D"/>
    <w:rsid w:val="00596410"/>
    <w:rsid w:val="00596AD2"/>
    <w:rsid w:val="00596DBB"/>
    <w:rsid w:val="00597A0C"/>
    <w:rsid w:val="00597D55"/>
    <w:rsid w:val="00597FBE"/>
    <w:rsid w:val="005A0270"/>
    <w:rsid w:val="005A0929"/>
    <w:rsid w:val="005A09F1"/>
    <w:rsid w:val="005A162E"/>
    <w:rsid w:val="005A1E56"/>
    <w:rsid w:val="005A22B9"/>
    <w:rsid w:val="005A3497"/>
    <w:rsid w:val="005A41A3"/>
    <w:rsid w:val="005A4206"/>
    <w:rsid w:val="005A492D"/>
    <w:rsid w:val="005A6E8C"/>
    <w:rsid w:val="005A7426"/>
    <w:rsid w:val="005A7A96"/>
    <w:rsid w:val="005B01B2"/>
    <w:rsid w:val="005B07DC"/>
    <w:rsid w:val="005B0B4D"/>
    <w:rsid w:val="005B0CFA"/>
    <w:rsid w:val="005B11AF"/>
    <w:rsid w:val="005B17FD"/>
    <w:rsid w:val="005B1BC1"/>
    <w:rsid w:val="005B31F2"/>
    <w:rsid w:val="005B3709"/>
    <w:rsid w:val="005B40D0"/>
    <w:rsid w:val="005B45EF"/>
    <w:rsid w:val="005B4629"/>
    <w:rsid w:val="005B5B8E"/>
    <w:rsid w:val="005B6091"/>
    <w:rsid w:val="005B6110"/>
    <w:rsid w:val="005B6E2B"/>
    <w:rsid w:val="005C05FD"/>
    <w:rsid w:val="005C2C09"/>
    <w:rsid w:val="005C2D9B"/>
    <w:rsid w:val="005C2E34"/>
    <w:rsid w:val="005C34E4"/>
    <w:rsid w:val="005C47DC"/>
    <w:rsid w:val="005C5275"/>
    <w:rsid w:val="005C6244"/>
    <w:rsid w:val="005C6D77"/>
    <w:rsid w:val="005C75C4"/>
    <w:rsid w:val="005D2843"/>
    <w:rsid w:val="005D2F0F"/>
    <w:rsid w:val="005D31D8"/>
    <w:rsid w:val="005D49C4"/>
    <w:rsid w:val="005D75B8"/>
    <w:rsid w:val="005D7D18"/>
    <w:rsid w:val="005E01BF"/>
    <w:rsid w:val="005E0955"/>
    <w:rsid w:val="005E15DF"/>
    <w:rsid w:val="005E17CA"/>
    <w:rsid w:val="005E1FFE"/>
    <w:rsid w:val="005E26F0"/>
    <w:rsid w:val="005E289E"/>
    <w:rsid w:val="005E2A60"/>
    <w:rsid w:val="005E2A88"/>
    <w:rsid w:val="005E2BAF"/>
    <w:rsid w:val="005E2D32"/>
    <w:rsid w:val="005E3201"/>
    <w:rsid w:val="005E4397"/>
    <w:rsid w:val="005E5761"/>
    <w:rsid w:val="005E6287"/>
    <w:rsid w:val="005E6775"/>
    <w:rsid w:val="005E6919"/>
    <w:rsid w:val="005E6D3F"/>
    <w:rsid w:val="005E6F66"/>
    <w:rsid w:val="005E7AC8"/>
    <w:rsid w:val="005F166F"/>
    <w:rsid w:val="005F1A42"/>
    <w:rsid w:val="005F1BA3"/>
    <w:rsid w:val="005F1CC7"/>
    <w:rsid w:val="005F1DA0"/>
    <w:rsid w:val="005F2E61"/>
    <w:rsid w:val="005F2F15"/>
    <w:rsid w:val="005F34C8"/>
    <w:rsid w:val="005F3A88"/>
    <w:rsid w:val="005F3E02"/>
    <w:rsid w:val="005F43C0"/>
    <w:rsid w:val="005F4D1F"/>
    <w:rsid w:val="005F5153"/>
    <w:rsid w:val="005F5308"/>
    <w:rsid w:val="005F6561"/>
    <w:rsid w:val="005F6F19"/>
    <w:rsid w:val="005F7069"/>
    <w:rsid w:val="00600B49"/>
    <w:rsid w:val="00604D9F"/>
    <w:rsid w:val="00605D30"/>
    <w:rsid w:val="006060CA"/>
    <w:rsid w:val="00606695"/>
    <w:rsid w:val="006103FB"/>
    <w:rsid w:val="006110DB"/>
    <w:rsid w:val="00611CF1"/>
    <w:rsid w:val="0061319A"/>
    <w:rsid w:val="00613ABE"/>
    <w:rsid w:val="00615699"/>
    <w:rsid w:val="00615FB0"/>
    <w:rsid w:val="006167D0"/>
    <w:rsid w:val="0061737D"/>
    <w:rsid w:val="006175E0"/>
    <w:rsid w:val="0061781E"/>
    <w:rsid w:val="00617CC1"/>
    <w:rsid w:val="0062031A"/>
    <w:rsid w:val="00621608"/>
    <w:rsid w:val="0062264D"/>
    <w:rsid w:val="00622843"/>
    <w:rsid w:val="00622916"/>
    <w:rsid w:val="00622C48"/>
    <w:rsid w:val="006237CE"/>
    <w:rsid w:val="0062476D"/>
    <w:rsid w:val="006273A1"/>
    <w:rsid w:val="00627C62"/>
    <w:rsid w:val="00631C6C"/>
    <w:rsid w:val="00631D0E"/>
    <w:rsid w:val="00631DFD"/>
    <w:rsid w:val="00633AB2"/>
    <w:rsid w:val="0063455A"/>
    <w:rsid w:val="00634983"/>
    <w:rsid w:val="00636836"/>
    <w:rsid w:val="00636DB0"/>
    <w:rsid w:val="00637667"/>
    <w:rsid w:val="00637743"/>
    <w:rsid w:val="0064067F"/>
    <w:rsid w:val="00641A70"/>
    <w:rsid w:val="00641FED"/>
    <w:rsid w:val="00643654"/>
    <w:rsid w:val="0064380F"/>
    <w:rsid w:val="00643C7E"/>
    <w:rsid w:val="006443EB"/>
    <w:rsid w:val="0064444C"/>
    <w:rsid w:val="00644BF2"/>
    <w:rsid w:val="00645113"/>
    <w:rsid w:val="00645B17"/>
    <w:rsid w:val="006460E0"/>
    <w:rsid w:val="006473F3"/>
    <w:rsid w:val="006500D3"/>
    <w:rsid w:val="006504D8"/>
    <w:rsid w:val="00650CAE"/>
    <w:rsid w:val="00651271"/>
    <w:rsid w:val="0065357E"/>
    <w:rsid w:val="00653CC8"/>
    <w:rsid w:val="00653DB1"/>
    <w:rsid w:val="0065459F"/>
    <w:rsid w:val="00655620"/>
    <w:rsid w:val="006560D1"/>
    <w:rsid w:val="00657167"/>
    <w:rsid w:val="006578FA"/>
    <w:rsid w:val="00657963"/>
    <w:rsid w:val="00657D59"/>
    <w:rsid w:val="0066033E"/>
    <w:rsid w:val="006608CE"/>
    <w:rsid w:val="00660975"/>
    <w:rsid w:val="00660BA2"/>
    <w:rsid w:val="00660FA8"/>
    <w:rsid w:val="0066118B"/>
    <w:rsid w:val="00661B00"/>
    <w:rsid w:val="00662AA9"/>
    <w:rsid w:val="00662F7B"/>
    <w:rsid w:val="00664356"/>
    <w:rsid w:val="00664673"/>
    <w:rsid w:val="006664AE"/>
    <w:rsid w:val="0066651C"/>
    <w:rsid w:val="00666D82"/>
    <w:rsid w:val="0066725D"/>
    <w:rsid w:val="00667772"/>
    <w:rsid w:val="00667B0E"/>
    <w:rsid w:val="00670DA9"/>
    <w:rsid w:val="00670F5D"/>
    <w:rsid w:val="00671062"/>
    <w:rsid w:val="00672A40"/>
    <w:rsid w:val="00672F2D"/>
    <w:rsid w:val="00672FEB"/>
    <w:rsid w:val="00673C1B"/>
    <w:rsid w:val="0067453C"/>
    <w:rsid w:val="006757A7"/>
    <w:rsid w:val="006759CA"/>
    <w:rsid w:val="006766BC"/>
    <w:rsid w:val="0067724C"/>
    <w:rsid w:val="00677791"/>
    <w:rsid w:val="00677CEB"/>
    <w:rsid w:val="00677D7A"/>
    <w:rsid w:val="00680217"/>
    <w:rsid w:val="0068036B"/>
    <w:rsid w:val="00680858"/>
    <w:rsid w:val="00680BEA"/>
    <w:rsid w:val="00680E94"/>
    <w:rsid w:val="006815CF"/>
    <w:rsid w:val="006822DE"/>
    <w:rsid w:val="006825F4"/>
    <w:rsid w:val="00682B63"/>
    <w:rsid w:val="006836E8"/>
    <w:rsid w:val="00684571"/>
    <w:rsid w:val="006857B2"/>
    <w:rsid w:val="00685BFF"/>
    <w:rsid w:val="00685DEF"/>
    <w:rsid w:val="00686C33"/>
    <w:rsid w:val="00687132"/>
    <w:rsid w:val="00687BE1"/>
    <w:rsid w:val="00687C4D"/>
    <w:rsid w:val="00690042"/>
    <w:rsid w:val="0069031B"/>
    <w:rsid w:val="00690D31"/>
    <w:rsid w:val="0069110D"/>
    <w:rsid w:val="00691B37"/>
    <w:rsid w:val="00692906"/>
    <w:rsid w:val="0069313E"/>
    <w:rsid w:val="006936FC"/>
    <w:rsid w:val="00694D2D"/>
    <w:rsid w:val="00695DB2"/>
    <w:rsid w:val="006963E7"/>
    <w:rsid w:val="00696AED"/>
    <w:rsid w:val="00696BDB"/>
    <w:rsid w:val="00697888"/>
    <w:rsid w:val="006979F7"/>
    <w:rsid w:val="00697B40"/>
    <w:rsid w:val="00697C50"/>
    <w:rsid w:val="006A027B"/>
    <w:rsid w:val="006A0450"/>
    <w:rsid w:val="006A0C24"/>
    <w:rsid w:val="006A1935"/>
    <w:rsid w:val="006A19BE"/>
    <w:rsid w:val="006A350A"/>
    <w:rsid w:val="006A56AA"/>
    <w:rsid w:val="006A69A9"/>
    <w:rsid w:val="006A6AB0"/>
    <w:rsid w:val="006A71AF"/>
    <w:rsid w:val="006A7B04"/>
    <w:rsid w:val="006B0090"/>
    <w:rsid w:val="006B04FF"/>
    <w:rsid w:val="006B0BB2"/>
    <w:rsid w:val="006B1701"/>
    <w:rsid w:val="006B30E7"/>
    <w:rsid w:val="006B33F2"/>
    <w:rsid w:val="006B3833"/>
    <w:rsid w:val="006B3C6F"/>
    <w:rsid w:val="006B3E33"/>
    <w:rsid w:val="006B4B34"/>
    <w:rsid w:val="006B51DE"/>
    <w:rsid w:val="006B5857"/>
    <w:rsid w:val="006B61A1"/>
    <w:rsid w:val="006B6436"/>
    <w:rsid w:val="006B68C6"/>
    <w:rsid w:val="006B69E3"/>
    <w:rsid w:val="006B6E91"/>
    <w:rsid w:val="006B6F9A"/>
    <w:rsid w:val="006B6FB7"/>
    <w:rsid w:val="006C003B"/>
    <w:rsid w:val="006C0238"/>
    <w:rsid w:val="006C0A26"/>
    <w:rsid w:val="006C0A5D"/>
    <w:rsid w:val="006C12CE"/>
    <w:rsid w:val="006C2984"/>
    <w:rsid w:val="006C3917"/>
    <w:rsid w:val="006C3B05"/>
    <w:rsid w:val="006C44EF"/>
    <w:rsid w:val="006C494D"/>
    <w:rsid w:val="006C4FF6"/>
    <w:rsid w:val="006C6499"/>
    <w:rsid w:val="006C6671"/>
    <w:rsid w:val="006C6DA3"/>
    <w:rsid w:val="006C7715"/>
    <w:rsid w:val="006C7777"/>
    <w:rsid w:val="006C7B49"/>
    <w:rsid w:val="006C7C05"/>
    <w:rsid w:val="006D012C"/>
    <w:rsid w:val="006D104B"/>
    <w:rsid w:val="006D12F8"/>
    <w:rsid w:val="006D1E5B"/>
    <w:rsid w:val="006D1F97"/>
    <w:rsid w:val="006D209C"/>
    <w:rsid w:val="006D21DB"/>
    <w:rsid w:val="006D2443"/>
    <w:rsid w:val="006D3565"/>
    <w:rsid w:val="006D4354"/>
    <w:rsid w:val="006D4394"/>
    <w:rsid w:val="006D4EC8"/>
    <w:rsid w:val="006D5043"/>
    <w:rsid w:val="006D53BE"/>
    <w:rsid w:val="006D57A1"/>
    <w:rsid w:val="006D5904"/>
    <w:rsid w:val="006D5A9A"/>
    <w:rsid w:val="006D5E05"/>
    <w:rsid w:val="006D5F1F"/>
    <w:rsid w:val="006D6589"/>
    <w:rsid w:val="006D79D2"/>
    <w:rsid w:val="006D7A26"/>
    <w:rsid w:val="006E0843"/>
    <w:rsid w:val="006E1F84"/>
    <w:rsid w:val="006E27B6"/>
    <w:rsid w:val="006E3287"/>
    <w:rsid w:val="006E3368"/>
    <w:rsid w:val="006E33D5"/>
    <w:rsid w:val="006E3465"/>
    <w:rsid w:val="006E378F"/>
    <w:rsid w:val="006E48EE"/>
    <w:rsid w:val="006E5FE7"/>
    <w:rsid w:val="006E7277"/>
    <w:rsid w:val="006F039D"/>
    <w:rsid w:val="006F05EF"/>
    <w:rsid w:val="006F20FE"/>
    <w:rsid w:val="006F2105"/>
    <w:rsid w:val="006F23FE"/>
    <w:rsid w:val="006F4A35"/>
    <w:rsid w:val="006F596B"/>
    <w:rsid w:val="006F617F"/>
    <w:rsid w:val="006F67FD"/>
    <w:rsid w:val="006F6B8F"/>
    <w:rsid w:val="006F72B7"/>
    <w:rsid w:val="00700CBB"/>
    <w:rsid w:val="00700F71"/>
    <w:rsid w:val="00702B55"/>
    <w:rsid w:val="00703206"/>
    <w:rsid w:val="007041BE"/>
    <w:rsid w:val="00704723"/>
    <w:rsid w:val="00704E8A"/>
    <w:rsid w:val="007054F0"/>
    <w:rsid w:val="0070555B"/>
    <w:rsid w:val="0070583F"/>
    <w:rsid w:val="00705845"/>
    <w:rsid w:val="00705A0E"/>
    <w:rsid w:val="00705DA4"/>
    <w:rsid w:val="00705FD8"/>
    <w:rsid w:val="00706EFA"/>
    <w:rsid w:val="00707338"/>
    <w:rsid w:val="007078D7"/>
    <w:rsid w:val="00707F3B"/>
    <w:rsid w:val="0071045C"/>
    <w:rsid w:val="00710A2B"/>
    <w:rsid w:val="007111AE"/>
    <w:rsid w:val="00711E69"/>
    <w:rsid w:val="00711F95"/>
    <w:rsid w:val="007123A7"/>
    <w:rsid w:val="00712BDC"/>
    <w:rsid w:val="007153CD"/>
    <w:rsid w:val="007161DF"/>
    <w:rsid w:val="00716EC8"/>
    <w:rsid w:val="00720542"/>
    <w:rsid w:val="00720DE6"/>
    <w:rsid w:val="00721997"/>
    <w:rsid w:val="007219D7"/>
    <w:rsid w:val="00721F5A"/>
    <w:rsid w:val="007225D1"/>
    <w:rsid w:val="00722D97"/>
    <w:rsid w:val="00722EE3"/>
    <w:rsid w:val="007235BB"/>
    <w:rsid w:val="007238F9"/>
    <w:rsid w:val="00723D04"/>
    <w:rsid w:val="007249E3"/>
    <w:rsid w:val="007265B5"/>
    <w:rsid w:val="007270CC"/>
    <w:rsid w:val="00727541"/>
    <w:rsid w:val="0072789A"/>
    <w:rsid w:val="00730367"/>
    <w:rsid w:val="00730A5B"/>
    <w:rsid w:val="00731ADA"/>
    <w:rsid w:val="00731B44"/>
    <w:rsid w:val="00731F17"/>
    <w:rsid w:val="007321E7"/>
    <w:rsid w:val="00732669"/>
    <w:rsid w:val="00732865"/>
    <w:rsid w:val="0073377D"/>
    <w:rsid w:val="00736AEB"/>
    <w:rsid w:val="00736BED"/>
    <w:rsid w:val="00736DCA"/>
    <w:rsid w:val="00737DB4"/>
    <w:rsid w:val="007410D4"/>
    <w:rsid w:val="007414E0"/>
    <w:rsid w:val="00741B14"/>
    <w:rsid w:val="00741F33"/>
    <w:rsid w:val="00742C02"/>
    <w:rsid w:val="00742E41"/>
    <w:rsid w:val="007433CB"/>
    <w:rsid w:val="00743898"/>
    <w:rsid w:val="00744864"/>
    <w:rsid w:val="00745139"/>
    <w:rsid w:val="00745889"/>
    <w:rsid w:val="00745DC8"/>
    <w:rsid w:val="00746C85"/>
    <w:rsid w:val="00747B49"/>
    <w:rsid w:val="0075066B"/>
    <w:rsid w:val="007507DB"/>
    <w:rsid w:val="00751182"/>
    <w:rsid w:val="0075229F"/>
    <w:rsid w:val="007529C3"/>
    <w:rsid w:val="00753038"/>
    <w:rsid w:val="007535F4"/>
    <w:rsid w:val="007536DB"/>
    <w:rsid w:val="0075403D"/>
    <w:rsid w:val="00756A81"/>
    <w:rsid w:val="0075739E"/>
    <w:rsid w:val="00757990"/>
    <w:rsid w:val="0076043B"/>
    <w:rsid w:val="00760D4F"/>
    <w:rsid w:val="00762088"/>
    <w:rsid w:val="00763317"/>
    <w:rsid w:val="00763EE8"/>
    <w:rsid w:val="007641C4"/>
    <w:rsid w:val="00764714"/>
    <w:rsid w:val="007648F7"/>
    <w:rsid w:val="00764A46"/>
    <w:rsid w:val="00766D80"/>
    <w:rsid w:val="00766F84"/>
    <w:rsid w:val="007677F3"/>
    <w:rsid w:val="00767967"/>
    <w:rsid w:val="00767B0B"/>
    <w:rsid w:val="00767C11"/>
    <w:rsid w:val="007703E2"/>
    <w:rsid w:val="00771784"/>
    <w:rsid w:val="00771D32"/>
    <w:rsid w:val="00771E81"/>
    <w:rsid w:val="00772188"/>
    <w:rsid w:val="00772863"/>
    <w:rsid w:val="007735ED"/>
    <w:rsid w:val="00774B08"/>
    <w:rsid w:val="00774F69"/>
    <w:rsid w:val="00775111"/>
    <w:rsid w:val="00775F7B"/>
    <w:rsid w:val="007778E1"/>
    <w:rsid w:val="00780159"/>
    <w:rsid w:val="00780664"/>
    <w:rsid w:val="007807A6"/>
    <w:rsid w:val="00781E29"/>
    <w:rsid w:val="007843CB"/>
    <w:rsid w:val="00785669"/>
    <w:rsid w:val="00786C7C"/>
    <w:rsid w:val="007875F7"/>
    <w:rsid w:val="00787705"/>
    <w:rsid w:val="00787C43"/>
    <w:rsid w:val="00787FD9"/>
    <w:rsid w:val="00790A06"/>
    <w:rsid w:val="00790DC0"/>
    <w:rsid w:val="00791202"/>
    <w:rsid w:val="007928EB"/>
    <w:rsid w:val="00793BEA"/>
    <w:rsid w:val="00793ED0"/>
    <w:rsid w:val="00794097"/>
    <w:rsid w:val="00794564"/>
    <w:rsid w:val="007947C8"/>
    <w:rsid w:val="00794EE7"/>
    <w:rsid w:val="00795BE4"/>
    <w:rsid w:val="007963FA"/>
    <w:rsid w:val="00796514"/>
    <w:rsid w:val="00796817"/>
    <w:rsid w:val="00796BE2"/>
    <w:rsid w:val="00797CF9"/>
    <w:rsid w:val="007A03F6"/>
    <w:rsid w:val="007A0EF4"/>
    <w:rsid w:val="007A175E"/>
    <w:rsid w:val="007A1C15"/>
    <w:rsid w:val="007A1E21"/>
    <w:rsid w:val="007A244A"/>
    <w:rsid w:val="007A2460"/>
    <w:rsid w:val="007A24D6"/>
    <w:rsid w:val="007A30AE"/>
    <w:rsid w:val="007A31BC"/>
    <w:rsid w:val="007A3D15"/>
    <w:rsid w:val="007A4822"/>
    <w:rsid w:val="007A52FD"/>
    <w:rsid w:val="007A6590"/>
    <w:rsid w:val="007A6A7E"/>
    <w:rsid w:val="007A703F"/>
    <w:rsid w:val="007A79E2"/>
    <w:rsid w:val="007A7AFD"/>
    <w:rsid w:val="007A7D66"/>
    <w:rsid w:val="007B0C8F"/>
    <w:rsid w:val="007B153D"/>
    <w:rsid w:val="007B24ED"/>
    <w:rsid w:val="007B327E"/>
    <w:rsid w:val="007B3961"/>
    <w:rsid w:val="007B4725"/>
    <w:rsid w:val="007B486B"/>
    <w:rsid w:val="007B4F0C"/>
    <w:rsid w:val="007B5FFC"/>
    <w:rsid w:val="007B6B7E"/>
    <w:rsid w:val="007B6D32"/>
    <w:rsid w:val="007B6E90"/>
    <w:rsid w:val="007C00F8"/>
    <w:rsid w:val="007C052E"/>
    <w:rsid w:val="007C0D16"/>
    <w:rsid w:val="007C0DDD"/>
    <w:rsid w:val="007C0F5C"/>
    <w:rsid w:val="007C16B8"/>
    <w:rsid w:val="007C1B04"/>
    <w:rsid w:val="007C203A"/>
    <w:rsid w:val="007C3965"/>
    <w:rsid w:val="007C3CC2"/>
    <w:rsid w:val="007C485E"/>
    <w:rsid w:val="007C5489"/>
    <w:rsid w:val="007C564E"/>
    <w:rsid w:val="007C56C5"/>
    <w:rsid w:val="007C5881"/>
    <w:rsid w:val="007C5E7F"/>
    <w:rsid w:val="007C61AE"/>
    <w:rsid w:val="007D0344"/>
    <w:rsid w:val="007D0406"/>
    <w:rsid w:val="007D0FFC"/>
    <w:rsid w:val="007D1924"/>
    <w:rsid w:val="007D28C2"/>
    <w:rsid w:val="007D4010"/>
    <w:rsid w:val="007D46FD"/>
    <w:rsid w:val="007D66C1"/>
    <w:rsid w:val="007D692C"/>
    <w:rsid w:val="007E0094"/>
    <w:rsid w:val="007E129E"/>
    <w:rsid w:val="007E1DBE"/>
    <w:rsid w:val="007E1FED"/>
    <w:rsid w:val="007E2217"/>
    <w:rsid w:val="007E248C"/>
    <w:rsid w:val="007E309F"/>
    <w:rsid w:val="007E4186"/>
    <w:rsid w:val="007E4286"/>
    <w:rsid w:val="007E52D0"/>
    <w:rsid w:val="007E5D96"/>
    <w:rsid w:val="007E5F92"/>
    <w:rsid w:val="007E6783"/>
    <w:rsid w:val="007E73C0"/>
    <w:rsid w:val="007E7B1D"/>
    <w:rsid w:val="007F1294"/>
    <w:rsid w:val="007F21E5"/>
    <w:rsid w:val="007F2C70"/>
    <w:rsid w:val="007F330B"/>
    <w:rsid w:val="007F52BB"/>
    <w:rsid w:val="007F5C54"/>
    <w:rsid w:val="007F70FA"/>
    <w:rsid w:val="00800261"/>
    <w:rsid w:val="008026B7"/>
    <w:rsid w:val="00803129"/>
    <w:rsid w:val="00803436"/>
    <w:rsid w:val="0080383A"/>
    <w:rsid w:val="00804E8A"/>
    <w:rsid w:val="0080581A"/>
    <w:rsid w:val="0080654A"/>
    <w:rsid w:val="008067ED"/>
    <w:rsid w:val="008069B3"/>
    <w:rsid w:val="00806ED7"/>
    <w:rsid w:val="00807B5B"/>
    <w:rsid w:val="0081122E"/>
    <w:rsid w:val="00811234"/>
    <w:rsid w:val="0081133E"/>
    <w:rsid w:val="008119BE"/>
    <w:rsid w:val="008129CB"/>
    <w:rsid w:val="00813D2E"/>
    <w:rsid w:val="00814989"/>
    <w:rsid w:val="00814F0A"/>
    <w:rsid w:val="008154D2"/>
    <w:rsid w:val="0081569F"/>
    <w:rsid w:val="00815E96"/>
    <w:rsid w:val="0081641F"/>
    <w:rsid w:val="008164E6"/>
    <w:rsid w:val="008208FC"/>
    <w:rsid w:val="00820C21"/>
    <w:rsid w:val="00821488"/>
    <w:rsid w:val="0082229B"/>
    <w:rsid w:val="008222D0"/>
    <w:rsid w:val="00822E41"/>
    <w:rsid w:val="008236B0"/>
    <w:rsid w:val="00823C6E"/>
    <w:rsid w:val="0082472D"/>
    <w:rsid w:val="00824870"/>
    <w:rsid w:val="0082575D"/>
    <w:rsid w:val="008257C6"/>
    <w:rsid w:val="00826CCA"/>
    <w:rsid w:val="00830855"/>
    <w:rsid w:val="00830A73"/>
    <w:rsid w:val="00830F82"/>
    <w:rsid w:val="00831977"/>
    <w:rsid w:val="00831BFA"/>
    <w:rsid w:val="00832070"/>
    <w:rsid w:val="008326A9"/>
    <w:rsid w:val="00832CBB"/>
    <w:rsid w:val="008343D0"/>
    <w:rsid w:val="00834B0C"/>
    <w:rsid w:val="00834B29"/>
    <w:rsid w:val="00834EB3"/>
    <w:rsid w:val="008359E2"/>
    <w:rsid w:val="00835F19"/>
    <w:rsid w:val="00836471"/>
    <w:rsid w:val="008370AC"/>
    <w:rsid w:val="0083746D"/>
    <w:rsid w:val="00837C6E"/>
    <w:rsid w:val="0084037C"/>
    <w:rsid w:val="00840D53"/>
    <w:rsid w:val="00840E96"/>
    <w:rsid w:val="0084145B"/>
    <w:rsid w:val="008414ED"/>
    <w:rsid w:val="008419B4"/>
    <w:rsid w:val="008424AE"/>
    <w:rsid w:val="00844A60"/>
    <w:rsid w:val="00844E30"/>
    <w:rsid w:val="00844F02"/>
    <w:rsid w:val="00845892"/>
    <w:rsid w:val="00845B16"/>
    <w:rsid w:val="0084631B"/>
    <w:rsid w:val="00846521"/>
    <w:rsid w:val="0084660E"/>
    <w:rsid w:val="00846A4B"/>
    <w:rsid w:val="00846C81"/>
    <w:rsid w:val="00847A43"/>
    <w:rsid w:val="008501F0"/>
    <w:rsid w:val="0085106E"/>
    <w:rsid w:val="00851556"/>
    <w:rsid w:val="00851C5C"/>
    <w:rsid w:val="008525D9"/>
    <w:rsid w:val="008527AC"/>
    <w:rsid w:val="00852D98"/>
    <w:rsid w:val="00853045"/>
    <w:rsid w:val="00853B29"/>
    <w:rsid w:val="00857042"/>
    <w:rsid w:val="00857B95"/>
    <w:rsid w:val="00860B6D"/>
    <w:rsid w:val="00860DC8"/>
    <w:rsid w:val="00861E42"/>
    <w:rsid w:val="00862D70"/>
    <w:rsid w:val="00862E96"/>
    <w:rsid w:val="00863350"/>
    <w:rsid w:val="008633B1"/>
    <w:rsid w:val="0086365D"/>
    <w:rsid w:val="008651BE"/>
    <w:rsid w:val="00865C65"/>
    <w:rsid w:val="00865D42"/>
    <w:rsid w:val="008667F1"/>
    <w:rsid w:val="00867481"/>
    <w:rsid w:val="00870093"/>
    <w:rsid w:val="008708A1"/>
    <w:rsid w:val="00870DB4"/>
    <w:rsid w:val="00871401"/>
    <w:rsid w:val="00871CEC"/>
    <w:rsid w:val="00871EC6"/>
    <w:rsid w:val="0087342A"/>
    <w:rsid w:val="008738A1"/>
    <w:rsid w:val="008739DA"/>
    <w:rsid w:val="008741B2"/>
    <w:rsid w:val="0087458B"/>
    <w:rsid w:val="00875313"/>
    <w:rsid w:val="00876C3B"/>
    <w:rsid w:val="00877FCB"/>
    <w:rsid w:val="008806AA"/>
    <w:rsid w:val="00880AD6"/>
    <w:rsid w:val="008815B0"/>
    <w:rsid w:val="00881A59"/>
    <w:rsid w:val="00881AF4"/>
    <w:rsid w:val="0088220F"/>
    <w:rsid w:val="00882424"/>
    <w:rsid w:val="00882744"/>
    <w:rsid w:val="008827C2"/>
    <w:rsid w:val="008829CC"/>
    <w:rsid w:val="0088332F"/>
    <w:rsid w:val="0088353B"/>
    <w:rsid w:val="00884674"/>
    <w:rsid w:val="00884806"/>
    <w:rsid w:val="00885AB0"/>
    <w:rsid w:val="008863BA"/>
    <w:rsid w:val="0088740E"/>
    <w:rsid w:val="00887589"/>
    <w:rsid w:val="00887634"/>
    <w:rsid w:val="00887AC3"/>
    <w:rsid w:val="00887DF0"/>
    <w:rsid w:val="00890192"/>
    <w:rsid w:val="008907CB"/>
    <w:rsid w:val="00890F01"/>
    <w:rsid w:val="00891CDA"/>
    <w:rsid w:val="00892629"/>
    <w:rsid w:val="0089283E"/>
    <w:rsid w:val="00892A02"/>
    <w:rsid w:val="008935FD"/>
    <w:rsid w:val="00893C08"/>
    <w:rsid w:val="00893E27"/>
    <w:rsid w:val="008944B9"/>
    <w:rsid w:val="00894CC9"/>
    <w:rsid w:val="00894D26"/>
    <w:rsid w:val="00895B6C"/>
    <w:rsid w:val="00895D47"/>
    <w:rsid w:val="00895D77"/>
    <w:rsid w:val="0089749F"/>
    <w:rsid w:val="008A0591"/>
    <w:rsid w:val="008A2D5A"/>
    <w:rsid w:val="008A3631"/>
    <w:rsid w:val="008A4486"/>
    <w:rsid w:val="008A50D1"/>
    <w:rsid w:val="008A52D9"/>
    <w:rsid w:val="008A5707"/>
    <w:rsid w:val="008A5A96"/>
    <w:rsid w:val="008A5B46"/>
    <w:rsid w:val="008A5E0E"/>
    <w:rsid w:val="008A600E"/>
    <w:rsid w:val="008A6F8F"/>
    <w:rsid w:val="008A7146"/>
    <w:rsid w:val="008A72D5"/>
    <w:rsid w:val="008A75A2"/>
    <w:rsid w:val="008A7FB2"/>
    <w:rsid w:val="008B098A"/>
    <w:rsid w:val="008B2258"/>
    <w:rsid w:val="008B2592"/>
    <w:rsid w:val="008B3896"/>
    <w:rsid w:val="008B4719"/>
    <w:rsid w:val="008B4FBB"/>
    <w:rsid w:val="008B5A99"/>
    <w:rsid w:val="008B5BFE"/>
    <w:rsid w:val="008B5CAD"/>
    <w:rsid w:val="008B6489"/>
    <w:rsid w:val="008B68E9"/>
    <w:rsid w:val="008B70D6"/>
    <w:rsid w:val="008B760F"/>
    <w:rsid w:val="008B774D"/>
    <w:rsid w:val="008B799A"/>
    <w:rsid w:val="008B7B20"/>
    <w:rsid w:val="008C1186"/>
    <w:rsid w:val="008C24D4"/>
    <w:rsid w:val="008C2584"/>
    <w:rsid w:val="008C25C1"/>
    <w:rsid w:val="008C3584"/>
    <w:rsid w:val="008C36E9"/>
    <w:rsid w:val="008C3FB2"/>
    <w:rsid w:val="008C4CF1"/>
    <w:rsid w:val="008C5BF1"/>
    <w:rsid w:val="008C7AD4"/>
    <w:rsid w:val="008D0733"/>
    <w:rsid w:val="008D12EA"/>
    <w:rsid w:val="008D16BD"/>
    <w:rsid w:val="008D18EE"/>
    <w:rsid w:val="008D2D6B"/>
    <w:rsid w:val="008D49EA"/>
    <w:rsid w:val="008D54B9"/>
    <w:rsid w:val="008D5EFC"/>
    <w:rsid w:val="008D68DA"/>
    <w:rsid w:val="008D69F4"/>
    <w:rsid w:val="008D7440"/>
    <w:rsid w:val="008D7906"/>
    <w:rsid w:val="008D7E72"/>
    <w:rsid w:val="008E0C19"/>
    <w:rsid w:val="008E11C5"/>
    <w:rsid w:val="008E1A71"/>
    <w:rsid w:val="008E1C5D"/>
    <w:rsid w:val="008E1DED"/>
    <w:rsid w:val="008E28E2"/>
    <w:rsid w:val="008E2E0B"/>
    <w:rsid w:val="008E3125"/>
    <w:rsid w:val="008E385C"/>
    <w:rsid w:val="008E3975"/>
    <w:rsid w:val="008E3981"/>
    <w:rsid w:val="008E3B46"/>
    <w:rsid w:val="008E5EE7"/>
    <w:rsid w:val="008E6C15"/>
    <w:rsid w:val="008E7E06"/>
    <w:rsid w:val="008F092D"/>
    <w:rsid w:val="008F0D65"/>
    <w:rsid w:val="008F169C"/>
    <w:rsid w:val="008F17C0"/>
    <w:rsid w:val="008F2665"/>
    <w:rsid w:val="008F2CDD"/>
    <w:rsid w:val="008F2E00"/>
    <w:rsid w:val="008F4310"/>
    <w:rsid w:val="008F4373"/>
    <w:rsid w:val="008F4617"/>
    <w:rsid w:val="008F46C7"/>
    <w:rsid w:val="008F48A7"/>
    <w:rsid w:val="008F52BA"/>
    <w:rsid w:val="008F581D"/>
    <w:rsid w:val="008F5F2E"/>
    <w:rsid w:val="008F64BC"/>
    <w:rsid w:val="008F6C84"/>
    <w:rsid w:val="008F7291"/>
    <w:rsid w:val="008F7BF9"/>
    <w:rsid w:val="00900F11"/>
    <w:rsid w:val="009027D0"/>
    <w:rsid w:val="00903DC5"/>
    <w:rsid w:val="0090415C"/>
    <w:rsid w:val="00904DDE"/>
    <w:rsid w:val="00906779"/>
    <w:rsid w:val="0090689D"/>
    <w:rsid w:val="00907584"/>
    <w:rsid w:val="009104FB"/>
    <w:rsid w:val="0091085C"/>
    <w:rsid w:val="00911B38"/>
    <w:rsid w:val="009138E7"/>
    <w:rsid w:val="00913F81"/>
    <w:rsid w:val="00914EF5"/>
    <w:rsid w:val="00914F76"/>
    <w:rsid w:val="0091526E"/>
    <w:rsid w:val="00915521"/>
    <w:rsid w:val="009176AE"/>
    <w:rsid w:val="009203BF"/>
    <w:rsid w:val="009208EA"/>
    <w:rsid w:val="0092146C"/>
    <w:rsid w:val="0092296C"/>
    <w:rsid w:val="00922AE2"/>
    <w:rsid w:val="00922F1F"/>
    <w:rsid w:val="00923F9A"/>
    <w:rsid w:val="009241AF"/>
    <w:rsid w:val="0092662F"/>
    <w:rsid w:val="00926DA8"/>
    <w:rsid w:val="00930D7E"/>
    <w:rsid w:val="0093233B"/>
    <w:rsid w:val="00932ADD"/>
    <w:rsid w:val="00932B74"/>
    <w:rsid w:val="00933073"/>
    <w:rsid w:val="00934153"/>
    <w:rsid w:val="00934580"/>
    <w:rsid w:val="009347CC"/>
    <w:rsid w:val="0093487B"/>
    <w:rsid w:val="009349F6"/>
    <w:rsid w:val="00934D99"/>
    <w:rsid w:val="00935F8B"/>
    <w:rsid w:val="009365FD"/>
    <w:rsid w:val="0093691F"/>
    <w:rsid w:val="0093733F"/>
    <w:rsid w:val="00937F3B"/>
    <w:rsid w:val="009411AE"/>
    <w:rsid w:val="0094152C"/>
    <w:rsid w:val="00943AB0"/>
    <w:rsid w:val="00943D24"/>
    <w:rsid w:val="009461C0"/>
    <w:rsid w:val="009462AB"/>
    <w:rsid w:val="00950492"/>
    <w:rsid w:val="009507B6"/>
    <w:rsid w:val="00950A66"/>
    <w:rsid w:val="00950EA8"/>
    <w:rsid w:val="00951195"/>
    <w:rsid w:val="00951E43"/>
    <w:rsid w:val="009527E4"/>
    <w:rsid w:val="00952FF5"/>
    <w:rsid w:val="0095389D"/>
    <w:rsid w:val="00953E55"/>
    <w:rsid w:val="009545AF"/>
    <w:rsid w:val="00954730"/>
    <w:rsid w:val="00954F59"/>
    <w:rsid w:val="00956E16"/>
    <w:rsid w:val="00956E5D"/>
    <w:rsid w:val="00957453"/>
    <w:rsid w:val="0095779A"/>
    <w:rsid w:val="00960B37"/>
    <w:rsid w:val="009612C4"/>
    <w:rsid w:val="009612CF"/>
    <w:rsid w:val="0096138B"/>
    <w:rsid w:val="00961AC9"/>
    <w:rsid w:val="00961E96"/>
    <w:rsid w:val="00962A98"/>
    <w:rsid w:val="00963CAE"/>
    <w:rsid w:val="0096423E"/>
    <w:rsid w:val="00964535"/>
    <w:rsid w:val="00972058"/>
    <w:rsid w:val="00972597"/>
    <w:rsid w:val="00972DB4"/>
    <w:rsid w:val="009735FA"/>
    <w:rsid w:val="009739D7"/>
    <w:rsid w:val="00973C92"/>
    <w:rsid w:val="0097432F"/>
    <w:rsid w:val="00974652"/>
    <w:rsid w:val="00975632"/>
    <w:rsid w:val="0097636A"/>
    <w:rsid w:val="009767BF"/>
    <w:rsid w:val="00976995"/>
    <w:rsid w:val="00977576"/>
    <w:rsid w:val="00977674"/>
    <w:rsid w:val="009800C4"/>
    <w:rsid w:val="009804AA"/>
    <w:rsid w:val="00980861"/>
    <w:rsid w:val="009808FB"/>
    <w:rsid w:val="00980DA2"/>
    <w:rsid w:val="00981B53"/>
    <w:rsid w:val="0098208E"/>
    <w:rsid w:val="00982242"/>
    <w:rsid w:val="009832C2"/>
    <w:rsid w:val="0098361D"/>
    <w:rsid w:val="00984059"/>
    <w:rsid w:val="00984C4E"/>
    <w:rsid w:val="00984D34"/>
    <w:rsid w:val="0098500F"/>
    <w:rsid w:val="00986982"/>
    <w:rsid w:val="00987255"/>
    <w:rsid w:val="0099066A"/>
    <w:rsid w:val="00990923"/>
    <w:rsid w:val="00990B2F"/>
    <w:rsid w:val="00990BA6"/>
    <w:rsid w:val="009915BB"/>
    <w:rsid w:val="00994119"/>
    <w:rsid w:val="009942BE"/>
    <w:rsid w:val="009944FF"/>
    <w:rsid w:val="009945E8"/>
    <w:rsid w:val="00994DA4"/>
    <w:rsid w:val="00994F7C"/>
    <w:rsid w:val="00995667"/>
    <w:rsid w:val="00995F4E"/>
    <w:rsid w:val="00997D51"/>
    <w:rsid w:val="00997D7E"/>
    <w:rsid w:val="009A144F"/>
    <w:rsid w:val="009A159C"/>
    <w:rsid w:val="009A4190"/>
    <w:rsid w:val="009A4C08"/>
    <w:rsid w:val="009A627D"/>
    <w:rsid w:val="009A6C43"/>
    <w:rsid w:val="009A762F"/>
    <w:rsid w:val="009A7805"/>
    <w:rsid w:val="009B111B"/>
    <w:rsid w:val="009B1548"/>
    <w:rsid w:val="009B2142"/>
    <w:rsid w:val="009B230F"/>
    <w:rsid w:val="009B2ACB"/>
    <w:rsid w:val="009B32EC"/>
    <w:rsid w:val="009B3425"/>
    <w:rsid w:val="009B3BF5"/>
    <w:rsid w:val="009B4363"/>
    <w:rsid w:val="009B455B"/>
    <w:rsid w:val="009B49D3"/>
    <w:rsid w:val="009B4D6E"/>
    <w:rsid w:val="009B57CA"/>
    <w:rsid w:val="009B5C79"/>
    <w:rsid w:val="009B5FF4"/>
    <w:rsid w:val="009B6126"/>
    <w:rsid w:val="009B6275"/>
    <w:rsid w:val="009B72FF"/>
    <w:rsid w:val="009C0019"/>
    <w:rsid w:val="009C009B"/>
    <w:rsid w:val="009C1619"/>
    <w:rsid w:val="009C225D"/>
    <w:rsid w:val="009C23F6"/>
    <w:rsid w:val="009C257A"/>
    <w:rsid w:val="009C302A"/>
    <w:rsid w:val="009C40E4"/>
    <w:rsid w:val="009C41C2"/>
    <w:rsid w:val="009C4895"/>
    <w:rsid w:val="009C4C5D"/>
    <w:rsid w:val="009C4C84"/>
    <w:rsid w:val="009C510F"/>
    <w:rsid w:val="009C6136"/>
    <w:rsid w:val="009C61A7"/>
    <w:rsid w:val="009C6651"/>
    <w:rsid w:val="009C6883"/>
    <w:rsid w:val="009C6D5E"/>
    <w:rsid w:val="009D0E84"/>
    <w:rsid w:val="009D10D8"/>
    <w:rsid w:val="009D183F"/>
    <w:rsid w:val="009D1CFE"/>
    <w:rsid w:val="009D2080"/>
    <w:rsid w:val="009D302A"/>
    <w:rsid w:val="009D34B8"/>
    <w:rsid w:val="009D3584"/>
    <w:rsid w:val="009D449C"/>
    <w:rsid w:val="009D49AE"/>
    <w:rsid w:val="009D4AFF"/>
    <w:rsid w:val="009D55FD"/>
    <w:rsid w:val="009D59B8"/>
    <w:rsid w:val="009D5EC9"/>
    <w:rsid w:val="009D79F9"/>
    <w:rsid w:val="009E03E3"/>
    <w:rsid w:val="009E08C9"/>
    <w:rsid w:val="009E1218"/>
    <w:rsid w:val="009E1F7D"/>
    <w:rsid w:val="009E20D1"/>
    <w:rsid w:val="009E2861"/>
    <w:rsid w:val="009E2CFC"/>
    <w:rsid w:val="009E32A0"/>
    <w:rsid w:val="009E3882"/>
    <w:rsid w:val="009E512D"/>
    <w:rsid w:val="009E5300"/>
    <w:rsid w:val="009E573F"/>
    <w:rsid w:val="009E62BE"/>
    <w:rsid w:val="009E6798"/>
    <w:rsid w:val="009E6933"/>
    <w:rsid w:val="009E7325"/>
    <w:rsid w:val="009E7614"/>
    <w:rsid w:val="009E7A73"/>
    <w:rsid w:val="009F0DD5"/>
    <w:rsid w:val="009F137F"/>
    <w:rsid w:val="009F29A2"/>
    <w:rsid w:val="009F30E4"/>
    <w:rsid w:val="009F3E5E"/>
    <w:rsid w:val="009F5F6D"/>
    <w:rsid w:val="009F7322"/>
    <w:rsid w:val="00A00302"/>
    <w:rsid w:val="00A007CC"/>
    <w:rsid w:val="00A010B5"/>
    <w:rsid w:val="00A01DEB"/>
    <w:rsid w:val="00A02E48"/>
    <w:rsid w:val="00A034A4"/>
    <w:rsid w:val="00A03537"/>
    <w:rsid w:val="00A035A4"/>
    <w:rsid w:val="00A0563A"/>
    <w:rsid w:val="00A05A84"/>
    <w:rsid w:val="00A061E1"/>
    <w:rsid w:val="00A06543"/>
    <w:rsid w:val="00A07690"/>
    <w:rsid w:val="00A1109F"/>
    <w:rsid w:val="00A112E7"/>
    <w:rsid w:val="00A11743"/>
    <w:rsid w:val="00A143D6"/>
    <w:rsid w:val="00A15E17"/>
    <w:rsid w:val="00A16258"/>
    <w:rsid w:val="00A1675F"/>
    <w:rsid w:val="00A167C0"/>
    <w:rsid w:val="00A16AEF"/>
    <w:rsid w:val="00A16EB2"/>
    <w:rsid w:val="00A16F2A"/>
    <w:rsid w:val="00A17087"/>
    <w:rsid w:val="00A17486"/>
    <w:rsid w:val="00A20D50"/>
    <w:rsid w:val="00A212A4"/>
    <w:rsid w:val="00A22BF5"/>
    <w:rsid w:val="00A22E71"/>
    <w:rsid w:val="00A23C6B"/>
    <w:rsid w:val="00A23E42"/>
    <w:rsid w:val="00A243BC"/>
    <w:rsid w:val="00A243D5"/>
    <w:rsid w:val="00A24CE0"/>
    <w:rsid w:val="00A25C8E"/>
    <w:rsid w:val="00A26155"/>
    <w:rsid w:val="00A26168"/>
    <w:rsid w:val="00A26470"/>
    <w:rsid w:val="00A26E59"/>
    <w:rsid w:val="00A278F3"/>
    <w:rsid w:val="00A27D27"/>
    <w:rsid w:val="00A31033"/>
    <w:rsid w:val="00A31924"/>
    <w:rsid w:val="00A32264"/>
    <w:rsid w:val="00A3281D"/>
    <w:rsid w:val="00A32AE6"/>
    <w:rsid w:val="00A331D5"/>
    <w:rsid w:val="00A3339D"/>
    <w:rsid w:val="00A334AE"/>
    <w:rsid w:val="00A33ED3"/>
    <w:rsid w:val="00A355AE"/>
    <w:rsid w:val="00A3669E"/>
    <w:rsid w:val="00A377A7"/>
    <w:rsid w:val="00A37A85"/>
    <w:rsid w:val="00A4076D"/>
    <w:rsid w:val="00A41D70"/>
    <w:rsid w:val="00A423CD"/>
    <w:rsid w:val="00A43D27"/>
    <w:rsid w:val="00A44520"/>
    <w:rsid w:val="00A44AC7"/>
    <w:rsid w:val="00A44B8E"/>
    <w:rsid w:val="00A44D4C"/>
    <w:rsid w:val="00A44E64"/>
    <w:rsid w:val="00A45267"/>
    <w:rsid w:val="00A46854"/>
    <w:rsid w:val="00A505A6"/>
    <w:rsid w:val="00A505BC"/>
    <w:rsid w:val="00A50C8F"/>
    <w:rsid w:val="00A519B2"/>
    <w:rsid w:val="00A52BC6"/>
    <w:rsid w:val="00A533BD"/>
    <w:rsid w:val="00A533C9"/>
    <w:rsid w:val="00A5359F"/>
    <w:rsid w:val="00A5391B"/>
    <w:rsid w:val="00A539F2"/>
    <w:rsid w:val="00A546CB"/>
    <w:rsid w:val="00A55464"/>
    <w:rsid w:val="00A5571E"/>
    <w:rsid w:val="00A560EE"/>
    <w:rsid w:val="00A5757B"/>
    <w:rsid w:val="00A604A9"/>
    <w:rsid w:val="00A609E3"/>
    <w:rsid w:val="00A60E5B"/>
    <w:rsid w:val="00A61E90"/>
    <w:rsid w:val="00A63A93"/>
    <w:rsid w:val="00A64EAA"/>
    <w:rsid w:val="00A65204"/>
    <w:rsid w:val="00A65E96"/>
    <w:rsid w:val="00A6626E"/>
    <w:rsid w:val="00A669F5"/>
    <w:rsid w:val="00A66B9E"/>
    <w:rsid w:val="00A66D8F"/>
    <w:rsid w:val="00A66FF2"/>
    <w:rsid w:val="00A676C5"/>
    <w:rsid w:val="00A67A95"/>
    <w:rsid w:val="00A710E4"/>
    <w:rsid w:val="00A71233"/>
    <w:rsid w:val="00A718F4"/>
    <w:rsid w:val="00A71F99"/>
    <w:rsid w:val="00A7257A"/>
    <w:rsid w:val="00A72663"/>
    <w:rsid w:val="00A733B9"/>
    <w:rsid w:val="00A73E0C"/>
    <w:rsid w:val="00A74633"/>
    <w:rsid w:val="00A75053"/>
    <w:rsid w:val="00A7781F"/>
    <w:rsid w:val="00A77FEF"/>
    <w:rsid w:val="00A8125A"/>
    <w:rsid w:val="00A812A4"/>
    <w:rsid w:val="00A814CC"/>
    <w:rsid w:val="00A81547"/>
    <w:rsid w:val="00A81F5A"/>
    <w:rsid w:val="00A82880"/>
    <w:rsid w:val="00A84223"/>
    <w:rsid w:val="00A84F15"/>
    <w:rsid w:val="00A85FD1"/>
    <w:rsid w:val="00A86DD7"/>
    <w:rsid w:val="00A86F59"/>
    <w:rsid w:val="00A87376"/>
    <w:rsid w:val="00A874ED"/>
    <w:rsid w:val="00A876CB"/>
    <w:rsid w:val="00A90DC8"/>
    <w:rsid w:val="00A91132"/>
    <w:rsid w:val="00A91425"/>
    <w:rsid w:val="00A91534"/>
    <w:rsid w:val="00A915D7"/>
    <w:rsid w:val="00A917F9"/>
    <w:rsid w:val="00A918FF"/>
    <w:rsid w:val="00A91FCB"/>
    <w:rsid w:val="00A9251F"/>
    <w:rsid w:val="00A92925"/>
    <w:rsid w:val="00A92A7B"/>
    <w:rsid w:val="00A93699"/>
    <w:rsid w:val="00A94107"/>
    <w:rsid w:val="00A95D7E"/>
    <w:rsid w:val="00A973FC"/>
    <w:rsid w:val="00A9795B"/>
    <w:rsid w:val="00AA0B00"/>
    <w:rsid w:val="00AA0DF1"/>
    <w:rsid w:val="00AA1E81"/>
    <w:rsid w:val="00AA3F41"/>
    <w:rsid w:val="00AA54AC"/>
    <w:rsid w:val="00AA585A"/>
    <w:rsid w:val="00AA5960"/>
    <w:rsid w:val="00AA5BB5"/>
    <w:rsid w:val="00AA6170"/>
    <w:rsid w:val="00AA620D"/>
    <w:rsid w:val="00AA6B12"/>
    <w:rsid w:val="00AA7255"/>
    <w:rsid w:val="00AB031E"/>
    <w:rsid w:val="00AB055A"/>
    <w:rsid w:val="00AB0FCB"/>
    <w:rsid w:val="00AB1BFC"/>
    <w:rsid w:val="00AB1CAE"/>
    <w:rsid w:val="00AB299F"/>
    <w:rsid w:val="00AB377C"/>
    <w:rsid w:val="00AB41D2"/>
    <w:rsid w:val="00AB551E"/>
    <w:rsid w:val="00AB68BA"/>
    <w:rsid w:val="00AB75BE"/>
    <w:rsid w:val="00AC0465"/>
    <w:rsid w:val="00AC1D7F"/>
    <w:rsid w:val="00AC26EE"/>
    <w:rsid w:val="00AC367F"/>
    <w:rsid w:val="00AC385E"/>
    <w:rsid w:val="00AC43F6"/>
    <w:rsid w:val="00AC47AE"/>
    <w:rsid w:val="00AC4E3C"/>
    <w:rsid w:val="00AC50DE"/>
    <w:rsid w:val="00AC53EE"/>
    <w:rsid w:val="00AC5414"/>
    <w:rsid w:val="00AC5648"/>
    <w:rsid w:val="00AC5733"/>
    <w:rsid w:val="00AC59D3"/>
    <w:rsid w:val="00AC69FA"/>
    <w:rsid w:val="00AC6D9D"/>
    <w:rsid w:val="00AC701E"/>
    <w:rsid w:val="00AD0813"/>
    <w:rsid w:val="00AD0D58"/>
    <w:rsid w:val="00AD2344"/>
    <w:rsid w:val="00AD27A3"/>
    <w:rsid w:val="00AD35DF"/>
    <w:rsid w:val="00AD388E"/>
    <w:rsid w:val="00AD4192"/>
    <w:rsid w:val="00AD5A6A"/>
    <w:rsid w:val="00AD6C23"/>
    <w:rsid w:val="00AE08AA"/>
    <w:rsid w:val="00AE08C4"/>
    <w:rsid w:val="00AE1494"/>
    <w:rsid w:val="00AE1946"/>
    <w:rsid w:val="00AE1D84"/>
    <w:rsid w:val="00AE1EA5"/>
    <w:rsid w:val="00AE2662"/>
    <w:rsid w:val="00AE2894"/>
    <w:rsid w:val="00AE31EC"/>
    <w:rsid w:val="00AE342A"/>
    <w:rsid w:val="00AE422C"/>
    <w:rsid w:val="00AE501E"/>
    <w:rsid w:val="00AE5815"/>
    <w:rsid w:val="00AE5ABA"/>
    <w:rsid w:val="00AE61D9"/>
    <w:rsid w:val="00AE6884"/>
    <w:rsid w:val="00AE6E79"/>
    <w:rsid w:val="00AE6F74"/>
    <w:rsid w:val="00AE7264"/>
    <w:rsid w:val="00AE7458"/>
    <w:rsid w:val="00AE7D49"/>
    <w:rsid w:val="00AE7E5B"/>
    <w:rsid w:val="00AF0170"/>
    <w:rsid w:val="00AF0291"/>
    <w:rsid w:val="00AF0516"/>
    <w:rsid w:val="00AF2AAE"/>
    <w:rsid w:val="00AF3C7D"/>
    <w:rsid w:val="00AF3CC4"/>
    <w:rsid w:val="00AF49D4"/>
    <w:rsid w:val="00AF4E3F"/>
    <w:rsid w:val="00AF5A4E"/>
    <w:rsid w:val="00AF5D9E"/>
    <w:rsid w:val="00AF61AB"/>
    <w:rsid w:val="00AF7DE8"/>
    <w:rsid w:val="00AF7F28"/>
    <w:rsid w:val="00B00F80"/>
    <w:rsid w:val="00B011CF"/>
    <w:rsid w:val="00B01BD0"/>
    <w:rsid w:val="00B0221F"/>
    <w:rsid w:val="00B02313"/>
    <w:rsid w:val="00B026C5"/>
    <w:rsid w:val="00B037D0"/>
    <w:rsid w:val="00B05191"/>
    <w:rsid w:val="00B05F29"/>
    <w:rsid w:val="00B065A3"/>
    <w:rsid w:val="00B067C9"/>
    <w:rsid w:val="00B0697D"/>
    <w:rsid w:val="00B101FB"/>
    <w:rsid w:val="00B11453"/>
    <w:rsid w:val="00B115D3"/>
    <w:rsid w:val="00B1241E"/>
    <w:rsid w:val="00B12CA5"/>
    <w:rsid w:val="00B12D41"/>
    <w:rsid w:val="00B13A8C"/>
    <w:rsid w:val="00B13F9F"/>
    <w:rsid w:val="00B14200"/>
    <w:rsid w:val="00B15842"/>
    <w:rsid w:val="00B15E90"/>
    <w:rsid w:val="00B1619F"/>
    <w:rsid w:val="00B16C9A"/>
    <w:rsid w:val="00B17F42"/>
    <w:rsid w:val="00B2043C"/>
    <w:rsid w:val="00B21032"/>
    <w:rsid w:val="00B21C80"/>
    <w:rsid w:val="00B21E58"/>
    <w:rsid w:val="00B224E3"/>
    <w:rsid w:val="00B2394C"/>
    <w:rsid w:val="00B24104"/>
    <w:rsid w:val="00B242E1"/>
    <w:rsid w:val="00B24789"/>
    <w:rsid w:val="00B24BDA"/>
    <w:rsid w:val="00B24E69"/>
    <w:rsid w:val="00B2548F"/>
    <w:rsid w:val="00B25B4B"/>
    <w:rsid w:val="00B25D5D"/>
    <w:rsid w:val="00B27379"/>
    <w:rsid w:val="00B30231"/>
    <w:rsid w:val="00B303F9"/>
    <w:rsid w:val="00B30AFD"/>
    <w:rsid w:val="00B310AA"/>
    <w:rsid w:val="00B31718"/>
    <w:rsid w:val="00B32C3A"/>
    <w:rsid w:val="00B32C47"/>
    <w:rsid w:val="00B33084"/>
    <w:rsid w:val="00B330FA"/>
    <w:rsid w:val="00B3468C"/>
    <w:rsid w:val="00B35195"/>
    <w:rsid w:val="00B35EEA"/>
    <w:rsid w:val="00B360E6"/>
    <w:rsid w:val="00B36F95"/>
    <w:rsid w:val="00B370CB"/>
    <w:rsid w:val="00B37166"/>
    <w:rsid w:val="00B37806"/>
    <w:rsid w:val="00B37DD4"/>
    <w:rsid w:val="00B40266"/>
    <w:rsid w:val="00B407A9"/>
    <w:rsid w:val="00B40D95"/>
    <w:rsid w:val="00B40F56"/>
    <w:rsid w:val="00B42277"/>
    <w:rsid w:val="00B423A1"/>
    <w:rsid w:val="00B423C4"/>
    <w:rsid w:val="00B4250C"/>
    <w:rsid w:val="00B425D2"/>
    <w:rsid w:val="00B427A1"/>
    <w:rsid w:val="00B427FB"/>
    <w:rsid w:val="00B428C6"/>
    <w:rsid w:val="00B429A4"/>
    <w:rsid w:val="00B42EF5"/>
    <w:rsid w:val="00B43333"/>
    <w:rsid w:val="00B43956"/>
    <w:rsid w:val="00B44147"/>
    <w:rsid w:val="00B44559"/>
    <w:rsid w:val="00B44CF5"/>
    <w:rsid w:val="00B45018"/>
    <w:rsid w:val="00B45240"/>
    <w:rsid w:val="00B460E7"/>
    <w:rsid w:val="00B466AC"/>
    <w:rsid w:val="00B4682C"/>
    <w:rsid w:val="00B46B22"/>
    <w:rsid w:val="00B50770"/>
    <w:rsid w:val="00B50C03"/>
    <w:rsid w:val="00B51103"/>
    <w:rsid w:val="00B5141A"/>
    <w:rsid w:val="00B51C7F"/>
    <w:rsid w:val="00B5355D"/>
    <w:rsid w:val="00B535AE"/>
    <w:rsid w:val="00B54412"/>
    <w:rsid w:val="00B54FF2"/>
    <w:rsid w:val="00B553BC"/>
    <w:rsid w:val="00B55C1E"/>
    <w:rsid w:val="00B55E31"/>
    <w:rsid w:val="00B55E58"/>
    <w:rsid w:val="00B55F82"/>
    <w:rsid w:val="00B57081"/>
    <w:rsid w:val="00B600AD"/>
    <w:rsid w:val="00B6017C"/>
    <w:rsid w:val="00B60408"/>
    <w:rsid w:val="00B60F71"/>
    <w:rsid w:val="00B61AB8"/>
    <w:rsid w:val="00B61CA5"/>
    <w:rsid w:val="00B625F4"/>
    <w:rsid w:val="00B62F3A"/>
    <w:rsid w:val="00B64BB7"/>
    <w:rsid w:val="00B64C54"/>
    <w:rsid w:val="00B64CFB"/>
    <w:rsid w:val="00B651E8"/>
    <w:rsid w:val="00B65786"/>
    <w:rsid w:val="00B65A87"/>
    <w:rsid w:val="00B66A7B"/>
    <w:rsid w:val="00B70CCD"/>
    <w:rsid w:val="00B712CA"/>
    <w:rsid w:val="00B71C5F"/>
    <w:rsid w:val="00B71E3B"/>
    <w:rsid w:val="00B720CF"/>
    <w:rsid w:val="00B72FE9"/>
    <w:rsid w:val="00B73449"/>
    <w:rsid w:val="00B73579"/>
    <w:rsid w:val="00B73CEC"/>
    <w:rsid w:val="00B74BE1"/>
    <w:rsid w:val="00B74D68"/>
    <w:rsid w:val="00B755A6"/>
    <w:rsid w:val="00B764E2"/>
    <w:rsid w:val="00B76804"/>
    <w:rsid w:val="00B7722F"/>
    <w:rsid w:val="00B774ED"/>
    <w:rsid w:val="00B8006B"/>
    <w:rsid w:val="00B808FA"/>
    <w:rsid w:val="00B815AA"/>
    <w:rsid w:val="00B81DFB"/>
    <w:rsid w:val="00B82066"/>
    <w:rsid w:val="00B82211"/>
    <w:rsid w:val="00B829B6"/>
    <w:rsid w:val="00B82F02"/>
    <w:rsid w:val="00B84352"/>
    <w:rsid w:val="00B854B8"/>
    <w:rsid w:val="00B85E23"/>
    <w:rsid w:val="00B85E2C"/>
    <w:rsid w:val="00B863E9"/>
    <w:rsid w:val="00B90468"/>
    <w:rsid w:val="00B9112D"/>
    <w:rsid w:val="00B91E3D"/>
    <w:rsid w:val="00B91F1E"/>
    <w:rsid w:val="00B92527"/>
    <w:rsid w:val="00B933F4"/>
    <w:rsid w:val="00B9343C"/>
    <w:rsid w:val="00B93A65"/>
    <w:rsid w:val="00B93F11"/>
    <w:rsid w:val="00B942CB"/>
    <w:rsid w:val="00B9566C"/>
    <w:rsid w:val="00B95D9F"/>
    <w:rsid w:val="00B95EB6"/>
    <w:rsid w:val="00B95EE7"/>
    <w:rsid w:val="00B97421"/>
    <w:rsid w:val="00B97490"/>
    <w:rsid w:val="00B97AEF"/>
    <w:rsid w:val="00BA05F9"/>
    <w:rsid w:val="00BA14F9"/>
    <w:rsid w:val="00BA1978"/>
    <w:rsid w:val="00BA3F75"/>
    <w:rsid w:val="00BA5C9A"/>
    <w:rsid w:val="00BA7152"/>
    <w:rsid w:val="00BB01B8"/>
    <w:rsid w:val="00BB0B66"/>
    <w:rsid w:val="00BB10A2"/>
    <w:rsid w:val="00BB17C6"/>
    <w:rsid w:val="00BB2613"/>
    <w:rsid w:val="00BB2A6E"/>
    <w:rsid w:val="00BB319C"/>
    <w:rsid w:val="00BB36C1"/>
    <w:rsid w:val="00BB380F"/>
    <w:rsid w:val="00BB3B31"/>
    <w:rsid w:val="00BB40B6"/>
    <w:rsid w:val="00BB4800"/>
    <w:rsid w:val="00BB565E"/>
    <w:rsid w:val="00BB585E"/>
    <w:rsid w:val="00BB6015"/>
    <w:rsid w:val="00BB6BC8"/>
    <w:rsid w:val="00BB7D2B"/>
    <w:rsid w:val="00BC03AE"/>
    <w:rsid w:val="00BC049B"/>
    <w:rsid w:val="00BC0FDB"/>
    <w:rsid w:val="00BC1C88"/>
    <w:rsid w:val="00BC2384"/>
    <w:rsid w:val="00BC2A0E"/>
    <w:rsid w:val="00BC3E3C"/>
    <w:rsid w:val="00BC4B3D"/>
    <w:rsid w:val="00BC4B4B"/>
    <w:rsid w:val="00BC4B8A"/>
    <w:rsid w:val="00BC4E0D"/>
    <w:rsid w:val="00BC4E85"/>
    <w:rsid w:val="00BC5448"/>
    <w:rsid w:val="00BC5A6F"/>
    <w:rsid w:val="00BC6061"/>
    <w:rsid w:val="00BD01C0"/>
    <w:rsid w:val="00BD0349"/>
    <w:rsid w:val="00BD2114"/>
    <w:rsid w:val="00BD22FB"/>
    <w:rsid w:val="00BD26E1"/>
    <w:rsid w:val="00BD274B"/>
    <w:rsid w:val="00BD2A32"/>
    <w:rsid w:val="00BD326D"/>
    <w:rsid w:val="00BD4EA0"/>
    <w:rsid w:val="00BD4EF9"/>
    <w:rsid w:val="00BD519A"/>
    <w:rsid w:val="00BD53B3"/>
    <w:rsid w:val="00BD54CF"/>
    <w:rsid w:val="00BD56B5"/>
    <w:rsid w:val="00BD5701"/>
    <w:rsid w:val="00BD6FF1"/>
    <w:rsid w:val="00BD7BF8"/>
    <w:rsid w:val="00BE0AF5"/>
    <w:rsid w:val="00BE1D0D"/>
    <w:rsid w:val="00BE1D75"/>
    <w:rsid w:val="00BE2067"/>
    <w:rsid w:val="00BE2D1D"/>
    <w:rsid w:val="00BE2D7B"/>
    <w:rsid w:val="00BE33A8"/>
    <w:rsid w:val="00BE3AEB"/>
    <w:rsid w:val="00BE4E51"/>
    <w:rsid w:val="00BE50E1"/>
    <w:rsid w:val="00BE5EA4"/>
    <w:rsid w:val="00BE6F02"/>
    <w:rsid w:val="00BE71C0"/>
    <w:rsid w:val="00BE7ABD"/>
    <w:rsid w:val="00BF1555"/>
    <w:rsid w:val="00BF299E"/>
    <w:rsid w:val="00BF30DD"/>
    <w:rsid w:val="00BF3294"/>
    <w:rsid w:val="00BF329E"/>
    <w:rsid w:val="00BF3942"/>
    <w:rsid w:val="00BF57E3"/>
    <w:rsid w:val="00BF59FF"/>
    <w:rsid w:val="00BF5BA0"/>
    <w:rsid w:val="00BF7861"/>
    <w:rsid w:val="00C00794"/>
    <w:rsid w:val="00C00B35"/>
    <w:rsid w:val="00C00F39"/>
    <w:rsid w:val="00C01136"/>
    <w:rsid w:val="00C01C5D"/>
    <w:rsid w:val="00C02F55"/>
    <w:rsid w:val="00C0305D"/>
    <w:rsid w:val="00C0384C"/>
    <w:rsid w:val="00C03D8F"/>
    <w:rsid w:val="00C03ECC"/>
    <w:rsid w:val="00C03F6A"/>
    <w:rsid w:val="00C044AE"/>
    <w:rsid w:val="00C0590D"/>
    <w:rsid w:val="00C05A18"/>
    <w:rsid w:val="00C0656B"/>
    <w:rsid w:val="00C06F24"/>
    <w:rsid w:val="00C07A3E"/>
    <w:rsid w:val="00C07FF9"/>
    <w:rsid w:val="00C105BE"/>
    <w:rsid w:val="00C10A6E"/>
    <w:rsid w:val="00C10C14"/>
    <w:rsid w:val="00C1112D"/>
    <w:rsid w:val="00C11A76"/>
    <w:rsid w:val="00C11F2A"/>
    <w:rsid w:val="00C12C98"/>
    <w:rsid w:val="00C13020"/>
    <w:rsid w:val="00C13693"/>
    <w:rsid w:val="00C13B7F"/>
    <w:rsid w:val="00C147FF"/>
    <w:rsid w:val="00C1522C"/>
    <w:rsid w:val="00C154D0"/>
    <w:rsid w:val="00C155BB"/>
    <w:rsid w:val="00C15B57"/>
    <w:rsid w:val="00C16794"/>
    <w:rsid w:val="00C17192"/>
    <w:rsid w:val="00C17734"/>
    <w:rsid w:val="00C17B9A"/>
    <w:rsid w:val="00C209CE"/>
    <w:rsid w:val="00C20BE1"/>
    <w:rsid w:val="00C20EC6"/>
    <w:rsid w:val="00C21772"/>
    <w:rsid w:val="00C222E6"/>
    <w:rsid w:val="00C225CC"/>
    <w:rsid w:val="00C22ECF"/>
    <w:rsid w:val="00C23ABF"/>
    <w:rsid w:val="00C2513A"/>
    <w:rsid w:val="00C256E9"/>
    <w:rsid w:val="00C25B6A"/>
    <w:rsid w:val="00C27413"/>
    <w:rsid w:val="00C314F3"/>
    <w:rsid w:val="00C31758"/>
    <w:rsid w:val="00C327E5"/>
    <w:rsid w:val="00C333B9"/>
    <w:rsid w:val="00C33498"/>
    <w:rsid w:val="00C3533F"/>
    <w:rsid w:val="00C35A82"/>
    <w:rsid w:val="00C36627"/>
    <w:rsid w:val="00C37188"/>
    <w:rsid w:val="00C3743E"/>
    <w:rsid w:val="00C37FCF"/>
    <w:rsid w:val="00C404BF"/>
    <w:rsid w:val="00C4155A"/>
    <w:rsid w:val="00C416AA"/>
    <w:rsid w:val="00C418A3"/>
    <w:rsid w:val="00C41DE2"/>
    <w:rsid w:val="00C4247E"/>
    <w:rsid w:val="00C4249C"/>
    <w:rsid w:val="00C43000"/>
    <w:rsid w:val="00C435C1"/>
    <w:rsid w:val="00C4423F"/>
    <w:rsid w:val="00C45D5A"/>
    <w:rsid w:val="00C461D5"/>
    <w:rsid w:val="00C46712"/>
    <w:rsid w:val="00C47F54"/>
    <w:rsid w:val="00C507B2"/>
    <w:rsid w:val="00C50D28"/>
    <w:rsid w:val="00C510DD"/>
    <w:rsid w:val="00C518EA"/>
    <w:rsid w:val="00C52346"/>
    <w:rsid w:val="00C53014"/>
    <w:rsid w:val="00C5304D"/>
    <w:rsid w:val="00C5352E"/>
    <w:rsid w:val="00C539F0"/>
    <w:rsid w:val="00C53B2A"/>
    <w:rsid w:val="00C542A1"/>
    <w:rsid w:val="00C5449E"/>
    <w:rsid w:val="00C548DD"/>
    <w:rsid w:val="00C55376"/>
    <w:rsid w:val="00C55442"/>
    <w:rsid w:val="00C55E6D"/>
    <w:rsid w:val="00C565DB"/>
    <w:rsid w:val="00C56BF7"/>
    <w:rsid w:val="00C573C4"/>
    <w:rsid w:val="00C57848"/>
    <w:rsid w:val="00C6017B"/>
    <w:rsid w:val="00C61341"/>
    <w:rsid w:val="00C62240"/>
    <w:rsid w:val="00C63F45"/>
    <w:rsid w:val="00C645AC"/>
    <w:rsid w:val="00C64D4F"/>
    <w:rsid w:val="00C6516A"/>
    <w:rsid w:val="00C65745"/>
    <w:rsid w:val="00C65A49"/>
    <w:rsid w:val="00C67D37"/>
    <w:rsid w:val="00C67E3B"/>
    <w:rsid w:val="00C702CD"/>
    <w:rsid w:val="00C70836"/>
    <w:rsid w:val="00C70C26"/>
    <w:rsid w:val="00C70EEE"/>
    <w:rsid w:val="00C70FE1"/>
    <w:rsid w:val="00C712A9"/>
    <w:rsid w:val="00C71331"/>
    <w:rsid w:val="00C730C8"/>
    <w:rsid w:val="00C736F3"/>
    <w:rsid w:val="00C73A9B"/>
    <w:rsid w:val="00C7529F"/>
    <w:rsid w:val="00C75A6E"/>
    <w:rsid w:val="00C75D01"/>
    <w:rsid w:val="00C762CB"/>
    <w:rsid w:val="00C76678"/>
    <w:rsid w:val="00C7798B"/>
    <w:rsid w:val="00C802CF"/>
    <w:rsid w:val="00C81730"/>
    <w:rsid w:val="00C83F5B"/>
    <w:rsid w:val="00C840CA"/>
    <w:rsid w:val="00C84320"/>
    <w:rsid w:val="00C848A9"/>
    <w:rsid w:val="00C84EF3"/>
    <w:rsid w:val="00C858C8"/>
    <w:rsid w:val="00C859AB"/>
    <w:rsid w:val="00C862EA"/>
    <w:rsid w:val="00C905A7"/>
    <w:rsid w:val="00C91CFE"/>
    <w:rsid w:val="00C92671"/>
    <w:rsid w:val="00C935C2"/>
    <w:rsid w:val="00C950EC"/>
    <w:rsid w:val="00C956E6"/>
    <w:rsid w:val="00C95B28"/>
    <w:rsid w:val="00C9640E"/>
    <w:rsid w:val="00C96BA1"/>
    <w:rsid w:val="00C978BD"/>
    <w:rsid w:val="00C97996"/>
    <w:rsid w:val="00C97C10"/>
    <w:rsid w:val="00CA015C"/>
    <w:rsid w:val="00CA2053"/>
    <w:rsid w:val="00CA2524"/>
    <w:rsid w:val="00CA4128"/>
    <w:rsid w:val="00CA5B4D"/>
    <w:rsid w:val="00CA6788"/>
    <w:rsid w:val="00CA6AED"/>
    <w:rsid w:val="00CB053D"/>
    <w:rsid w:val="00CB111E"/>
    <w:rsid w:val="00CB16A4"/>
    <w:rsid w:val="00CB1A84"/>
    <w:rsid w:val="00CB1B6E"/>
    <w:rsid w:val="00CB1D96"/>
    <w:rsid w:val="00CB23A2"/>
    <w:rsid w:val="00CB3154"/>
    <w:rsid w:val="00CB3824"/>
    <w:rsid w:val="00CB4FB5"/>
    <w:rsid w:val="00CB539E"/>
    <w:rsid w:val="00CB5725"/>
    <w:rsid w:val="00CB7331"/>
    <w:rsid w:val="00CB7449"/>
    <w:rsid w:val="00CB784E"/>
    <w:rsid w:val="00CB7854"/>
    <w:rsid w:val="00CB79FB"/>
    <w:rsid w:val="00CC01CF"/>
    <w:rsid w:val="00CC0249"/>
    <w:rsid w:val="00CC04A0"/>
    <w:rsid w:val="00CC0EF3"/>
    <w:rsid w:val="00CC1575"/>
    <w:rsid w:val="00CC16E6"/>
    <w:rsid w:val="00CC1D80"/>
    <w:rsid w:val="00CC2041"/>
    <w:rsid w:val="00CC2E5A"/>
    <w:rsid w:val="00CC4CA9"/>
    <w:rsid w:val="00CC51D7"/>
    <w:rsid w:val="00CC5CDF"/>
    <w:rsid w:val="00CC67B2"/>
    <w:rsid w:val="00CC6E89"/>
    <w:rsid w:val="00CC715C"/>
    <w:rsid w:val="00CC7540"/>
    <w:rsid w:val="00CC754D"/>
    <w:rsid w:val="00CD19F1"/>
    <w:rsid w:val="00CD225D"/>
    <w:rsid w:val="00CD229D"/>
    <w:rsid w:val="00CD2589"/>
    <w:rsid w:val="00CD2C45"/>
    <w:rsid w:val="00CD3565"/>
    <w:rsid w:val="00CD5140"/>
    <w:rsid w:val="00CD59A7"/>
    <w:rsid w:val="00CD658A"/>
    <w:rsid w:val="00CD7074"/>
    <w:rsid w:val="00CE054F"/>
    <w:rsid w:val="00CE15B4"/>
    <w:rsid w:val="00CE222B"/>
    <w:rsid w:val="00CE25A0"/>
    <w:rsid w:val="00CE2FEF"/>
    <w:rsid w:val="00CE303F"/>
    <w:rsid w:val="00CE3410"/>
    <w:rsid w:val="00CE347C"/>
    <w:rsid w:val="00CE4714"/>
    <w:rsid w:val="00CE4F0D"/>
    <w:rsid w:val="00CE565F"/>
    <w:rsid w:val="00CE5697"/>
    <w:rsid w:val="00CE5969"/>
    <w:rsid w:val="00CE617F"/>
    <w:rsid w:val="00CE6523"/>
    <w:rsid w:val="00CE6614"/>
    <w:rsid w:val="00CE67AD"/>
    <w:rsid w:val="00CE67C5"/>
    <w:rsid w:val="00CE6B55"/>
    <w:rsid w:val="00CE7128"/>
    <w:rsid w:val="00CE76AB"/>
    <w:rsid w:val="00CF07A6"/>
    <w:rsid w:val="00CF0C9D"/>
    <w:rsid w:val="00CF1218"/>
    <w:rsid w:val="00CF15E2"/>
    <w:rsid w:val="00CF1C7A"/>
    <w:rsid w:val="00CF2420"/>
    <w:rsid w:val="00CF3348"/>
    <w:rsid w:val="00CF3B3F"/>
    <w:rsid w:val="00CF3E3D"/>
    <w:rsid w:val="00CF40CF"/>
    <w:rsid w:val="00CF53AF"/>
    <w:rsid w:val="00CF5CCC"/>
    <w:rsid w:val="00CF5E96"/>
    <w:rsid w:val="00CF7277"/>
    <w:rsid w:val="00CF7423"/>
    <w:rsid w:val="00CF79C8"/>
    <w:rsid w:val="00D00179"/>
    <w:rsid w:val="00D015BB"/>
    <w:rsid w:val="00D01666"/>
    <w:rsid w:val="00D01E4F"/>
    <w:rsid w:val="00D01F68"/>
    <w:rsid w:val="00D02077"/>
    <w:rsid w:val="00D02F35"/>
    <w:rsid w:val="00D03330"/>
    <w:rsid w:val="00D053DA"/>
    <w:rsid w:val="00D0578D"/>
    <w:rsid w:val="00D06C6E"/>
    <w:rsid w:val="00D071E5"/>
    <w:rsid w:val="00D076E7"/>
    <w:rsid w:val="00D0778D"/>
    <w:rsid w:val="00D10339"/>
    <w:rsid w:val="00D10913"/>
    <w:rsid w:val="00D12658"/>
    <w:rsid w:val="00D12940"/>
    <w:rsid w:val="00D1313B"/>
    <w:rsid w:val="00D13393"/>
    <w:rsid w:val="00D13BD5"/>
    <w:rsid w:val="00D13F65"/>
    <w:rsid w:val="00D14FA8"/>
    <w:rsid w:val="00D15040"/>
    <w:rsid w:val="00D15460"/>
    <w:rsid w:val="00D16BF9"/>
    <w:rsid w:val="00D16CCA"/>
    <w:rsid w:val="00D170E3"/>
    <w:rsid w:val="00D1774D"/>
    <w:rsid w:val="00D219D5"/>
    <w:rsid w:val="00D21E38"/>
    <w:rsid w:val="00D23BBF"/>
    <w:rsid w:val="00D24043"/>
    <w:rsid w:val="00D2456A"/>
    <w:rsid w:val="00D27305"/>
    <w:rsid w:val="00D30497"/>
    <w:rsid w:val="00D30C1D"/>
    <w:rsid w:val="00D33098"/>
    <w:rsid w:val="00D356D7"/>
    <w:rsid w:val="00D35D6C"/>
    <w:rsid w:val="00D36349"/>
    <w:rsid w:val="00D3692B"/>
    <w:rsid w:val="00D369B6"/>
    <w:rsid w:val="00D36FA0"/>
    <w:rsid w:val="00D37770"/>
    <w:rsid w:val="00D37C34"/>
    <w:rsid w:val="00D41B38"/>
    <w:rsid w:val="00D424EC"/>
    <w:rsid w:val="00D42A08"/>
    <w:rsid w:val="00D43460"/>
    <w:rsid w:val="00D444DE"/>
    <w:rsid w:val="00D45BD7"/>
    <w:rsid w:val="00D46774"/>
    <w:rsid w:val="00D46E2B"/>
    <w:rsid w:val="00D471CB"/>
    <w:rsid w:val="00D47419"/>
    <w:rsid w:val="00D501A7"/>
    <w:rsid w:val="00D501C7"/>
    <w:rsid w:val="00D502D2"/>
    <w:rsid w:val="00D50CF1"/>
    <w:rsid w:val="00D50D94"/>
    <w:rsid w:val="00D51D12"/>
    <w:rsid w:val="00D52D57"/>
    <w:rsid w:val="00D52E43"/>
    <w:rsid w:val="00D538AF"/>
    <w:rsid w:val="00D53986"/>
    <w:rsid w:val="00D53C5C"/>
    <w:rsid w:val="00D543D1"/>
    <w:rsid w:val="00D551B7"/>
    <w:rsid w:val="00D55AA1"/>
    <w:rsid w:val="00D55E7C"/>
    <w:rsid w:val="00D5616D"/>
    <w:rsid w:val="00D569CF"/>
    <w:rsid w:val="00D56E2C"/>
    <w:rsid w:val="00D56F22"/>
    <w:rsid w:val="00D5747F"/>
    <w:rsid w:val="00D5782E"/>
    <w:rsid w:val="00D61048"/>
    <w:rsid w:val="00D622A7"/>
    <w:rsid w:val="00D633A4"/>
    <w:rsid w:val="00D64C52"/>
    <w:rsid w:val="00D66CDC"/>
    <w:rsid w:val="00D67F62"/>
    <w:rsid w:val="00D7118D"/>
    <w:rsid w:val="00D719A6"/>
    <w:rsid w:val="00D72B11"/>
    <w:rsid w:val="00D72E43"/>
    <w:rsid w:val="00D732FD"/>
    <w:rsid w:val="00D73E08"/>
    <w:rsid w:val="00D74710"/>
    <w:rsid w:val="00D75104"/>
    <w:rsid w:val="00D75BFD"/>
    <w:rsid w:val="00D75C3D"/>
    <w:rsid w:val="00D75F0C"/>
    <w:rsid w:val="00D76B94"/>
    <w:rsid w:val="00D76F97"/>
    <w:rsid w:val="00D7796D"/>
    <w:rsid w:val="00D77DC5"/>
    <w:rsid w:val="00D80352"/>
    <w:rsid w:val="00D80A2C"/>
    <w:rsid w:val="00D80C19"/>
    <w:rsid w:val="00D80E14"/>
    <w:rsid w:val="00D810A5"/>
    <w:rsid w:val="00D811F1"/>
    <w:rsid w:val="00D8206A"/>
    <w:rsid w:val="00D82351"/>
    <w:rsid w:val="00D823F5"/>
    <w:rsid w:val="00D838A9"/>
    <w:rsid w:val="00D8396F"/>
    <w:rsid w:val="00D83AA2"/>
    <w:rsid w:val="00D83ABB"/>
    <w:rsid w:val="00D83E69"/>
    <w:rsid w:val="00D8499F"/>
    <w:rsid w:val="00D85FD8"/>
    <w:rsid w:val="00D8608D"/>
    <w:rsid w:val="00D86197"/>
    <w:rsid w:val="00D86E83"/>
    <w:rsid w:val="00D904C9"/>
    <w:rsid w:val="00D907DA"/>
    <w:rsid w:val="00D9112C"/>
    <w:rsid w:val="00D91151"/>
    <w:rsid w:val="00D915DD"/>
    <w:rsid w:val="00D92422"/>
    <w:rsid w:val="00D92466"/>
    <w:rsid w:val="00D92B2C"/>
    <w:rsid w:val="00D930D3"/>
    <w:rsid w:val="00D933C8"/>
    <w:rsid w:val="00D93473"/>
    <w:rsid w:val="00D954AB"/>
    <w:rsid w:val="00DA0DCB"/>
    <w:rsid w:val="00DA23B0"/>
    <w:rsid w:val="00DA313E"/>
    <w:rsid w:val="00DA3A1E"/>
    <w:rsid w:val="00DA48E2"/>
    <w:rsid w:val="00DA5228"/>
    <w:rsid w:val="00DA579D"/>
    <w:rsid w:val="00DA64DC"/>
    <w:rsid w:val="00DA65AE"/>
    <w:rsid w:val="00DA730D"/>
    <w:rsid w:val="00DA7DB7"/>
    <w:rsid w:val="00DB111B"/>
    <w:rsid w:val="00DB126D"/>
    <w:rsid w:val="00DB1302"/>
    <w:rsid w:val="00DB19AE"/>
    <w:rsid w:val="00DB2E7E"/>
    <w:rsid w:val="00DB3C82"/>
    <w:rsid w:val="00DB4262"/>
    <w:rsid w:val="00DB4C57"/>
    <w:rsid w:val="00DB4FB4"/>
    <w:rsid w:val="00DB5F43"/>
    <w:rsid w:val="00DB6865"/>
    <w:rsid w:val="00DB6BCD"/>
    <w:rsid w:val="00DB70CB"/>
    <w:rsid w:val="00DB711B"/>
    <w:rsid w:val="00DB7E29"/>
    <w:rsid w:val="00DC0700"/>
    <w:rsid w:val="00DC0AF0"/>
    <w:rsid w:val="00DC0BBE"/>
    <w:rsid w:val="00DC1108"/>
    <w:rsid w:val="00DC21F4"/>
    <w:rsid w:val="00DC4511"/>
    <w:rsid w:val="00DC5C07"/>
    <w:rsid w:val="00DC641D"/>
    <w:rsid w:val="00DC67CE"/>
    <w:rsid w:val="00DC6B39"/>
    <w:rsid w:val="00DC7372"/>
    <w:rsid w:val="00DC77D7"/>
    <w:rsid w:val="00DD0423"/>
    <w:rsid w:val="00DD04F6"/>
    <w:rsid w:val="00DD0635"/>
    <w:rsid w:val="00DD168C"/>
    <w:rsid w:val="00DD1F85"/>
    <w:rsid w:val="00DD249F"/>
    <w:rsid w:val="00DD26F1"/>
    <w:rsid w:val="00DD2B6F"/>
    <w:rsid w:val="00DD377E"/>
    <w:rsid w:val="00DD38E9"/>
    <w:rsid w:val="00DD3FA1"/>
    <w:rsid w:val="00DD40DA"/>
    <w:rsid w:val="00DD4287"/>
    <w:rsid w:val="00DD701E"/>
    <w:rsid w:val="00DD742C"/>
    <w:rsid w:val="00DD7949"/>
    <w:rsid w:val="00DE03C7"/>
    <w:rsid w:val="00DE042C"/>
    <w:rsid w:val="00DE0A57"/>
    <w:rsid w:val="00DE1374"/>
    <w:rsid w:val="00DE35AC"/>
    <w:rsid w:val="00DE364A"/>
    <w:rsid w:val="00DE37A6"/>
    <w:rsid w:val="00DE4135"/>
    <w:rsid w:val="00DE413B"/>
    <w:rsid w:val="00DE5E73"/>
    <w:rsid w:val="00DE6FB1"/>
    <w:rsid w:val="00DE7680"/>
    <w:rsid w:val="00DE7C93"/>
    <w:rsid w:val="00DF0761"/>
    <w:rsid w:val="00DF19DF"/>
    <w:rsid w:val="00DF1D17"/>
    <w:rsid w:val="00DF3A16"/>
    <w:rsid w:val="00DF4890"/>
    <w:rsid w:val="00DF6624"/>
    <w:rsid w:val="00DF70A6"/>
    <w:rsid w:val="00DF723E"/>
    <w:rsid w:val="00E00073"/>
    <w:rsid w:val="00E000C9"/>
    <w:rsid w:val="00E0220C"/>
    <w:rsid w:val="00E022CA"/>
    <w:rsid w:val="00E0276F"/>
    <w:rsid w:val="00E03BA7"/>
    <w:rsid w:val="00E05296"/>
    <w:rsid w:val="00E056F0"/>
    <w:rsid w:val="00E06542"/>
    <w:rsid w:val="00E067D9"/>
    <w:rsid w:val="00E071C2"/>
    <w:rsid w:val="00E07C80"/>
    <w:rsid w:val="00E07DB7"/>
    <w:rsid w:val="00E10294"/>
    <w:rsid w:val="00E10C9E"/>
    <w:rsid w:val="00E111B7"/>
    <w:rsid w:val="00E122A2"/>
    <w:rsid w:val="00E13152"/>
    <w:rsid w:val="00E13B9E"/>
    <w:rsid w:val="00E1438D"/>
    <w:rsid w:val="00E14690"/>
    <w:rsid w:val="00E14778"/>
    <w:rsid w:val="00E15976"/>
    <w:rsid w:val="00E16493"/>
    <w:rsid w:val="00E174FE"/>
    <w:rsid w:val="00E17548"/>
    <w:rsid w:val="00E1770D"/>
    <w:rsid w:val="00E20D3F"/>
    <w:rsid w:val="00E2123F"/>
    <w:rsid w:val="00E21796"/>
    <w:rsid w:val="00E22FF4"/>
    <w:rsid w:val="00E23A8A"/>
    <w:rsid w:val="00E248AD"/>
    <w:rsid w:val="00E25F32"/>
    <w:rsid w:val="00E260E2"/>
    <w:rsid w:val="00E262F0"/>
    <w:rsid w:val="00E271A9"/>
    <w:rsid w:val="00E27CC3"/>
    <w:rsid w:val="00E3029B"/>
    <w:rsid w:val="00E3031C"/>
    <w:rsid w:val="00E303F9"/>
    <w:rsid w:val="00E30CE1"/>
    <w:rsid w:val="00E31439"/>
    <w:rsid w:val="00E32093"/>
    <w:rsid w:val="00E3296E"/>
    <w:rsid w:val="00E32B56"/>
    <w:rsid w:val="00E330DD"/>
    <w:rsid w:val="00E33953"/>
    <w:rsid w:val="00E33966"/>
    <w:rsid w:val="00E33FA6"/>
    <w:rsid w:val="00E353BA"/>
    <w:rsid w:val="00E36F34"/>
    <w:rsid w:val="00E36F5A"/>
    <w:rsid w:val="00E3770F"/>
    <w:rsid w:val="00E3772B"/>
    <w:rsid w:val="00E37C1F"/>
    <w:rsid w:val="00E4005D"/>
    <w:rsid w:val="00E408C5"/>
    <w:rsid w:val="00E42B38"/>
    <w:rsid w:val="00E4360F"/>
    <w:rsid w:val="00E443BD"/>
    <w:rsid w:val="00E46191"/>
    <w:rsid w:val="00E4636B"/>
    <w:rsid w:val="00E46BFE"/>
    <w:rsid w:val="00E50BFF"/>
    <w:rsid w:val="00E5229F"/>
    <w:rsid w:val="00E537B0"/>
    <w:rsid w:val="00E541AC"/>
    <w:rsid w:val="00E54BEA"/>
    <w:rsid w:val="00E55048"/>
    <w:rsid w:val="00E555E8"/>
    <w:rsid w:val="00E560CE"/>
    <w:rsid w:val="00E56432"/>
    <w:rsid w:val="00E5682F"/>
    <w:rsid w:val="00E60A77"/>
    <w:rsid w:val="00E6210B"/>
    <w:rsid w:val="00E63ABC"/>
    <w:rsid w:val="00E63BF3"/>
    <w:rsid w:val="00E64A61"/>
    <w:rsid w:val="00E64B9D"/>
    <w:rsid w:val="00E6505A"/>
    <w:rsid w:val="00E6545A"/>
    <w:rsid w:val="00E654F8"/>
    <w:rsid w:val="00E65D2B"/>
    <w:rsid w:val="00E66010"/>
    <w:rsid w:val="00E666BC"/>
    <w:rsid w:val="00E66934"/>
    <w:rsid w:val="00E669C4"/>
    <w:rsid w:val="00E66F46"/>
    <w:rsid w:val="00E67382"/>
    <w:rsid w:val="00E7062A"/>
    <w:rsid w:val="00E70AB0"/>
    <w:rsid w:val="00E7136E"/>
    <w:rsid w:val="00E72CCA"/>
    <w:rsid w:val="00E73845"/>
    <w:rsid w:val="00E7396B"/>
    <w:rsid w:val="00E751E2"/>
    <w:rsid w:val="00E7544E"/>
    <w:rsid w:val="00E756C7"/>
    <w:rsid w:val="00E80448"/>
    <w:rsid w:val="00E80B8D"/>
    <w:rsid w:val="00E80C5C"/>
    <w:rsid w:val="00E810A4"/>
    <w:rsid w:val="00E817C9"/>
    <w:rsid w:val="00E817EE"/>
    <w:rsid w:val="00E81B1A"/>
    <w:rsid w:val="00E81D47"/>
    <w:rsid w:val="00E823CA"/>
    <w:rsid w:val="00E82474"/>
    <w:rsid w:val="00E83BB2"/>
    <w:rsid w:val="00E83D49"/>
    <w:rsid w:val="00E8401A"/>
    <w:rsid w:val="00E845AF"/>
    <w:rsid w:val="00E859E8"/>
    <w:rsid w:val="00E86278"/>
    <w:rsid w:val="00E878C8"/>
    <w:rsid w:val="00E87D1D"/>
    <w:rsid w:val="00E90340"/>
    <w:rsid w:val="00E90EF1"/>
    <w:rsid w:val="00E9105E"/>
    <w:rsid w:val="00E91D63"/>
    <w:rsid w:val="00E91FEE"/>
    <w:rsid w:val="00E9225D"/>
    <w:rsid w:val="00E92AC6"/>
    <w:rsid w:val="00E93542"/>
    <w:rsid w:val="00E94731"/>
    <w:rsid w:val="00E9489B"/>
    <w:rsid w:val="00E948E7"/>
    <w:rsid w:val="00E951A0"/>
    <w:rsid w:val="00E9592A"/>
    <w:rsid w:val="00E96281"/>
    <w:rsid w:val="00E9673D"/>
    <w:rsid w:val="00EA01B3"/>
    <w:rsid w:val="00EA0836"/>
    <w:rsid w:val="00EA1565"/>
    <w:rsid w:val="00EA26B9"/>
    <w:rsid w:val="00EA280D"/>
    <w:rsid w:val="00EA2AF7"/>
    <w:rsid w:val="00EA4FD0"/>
    <w:rsid w:val="00EA5006"/>
    <w:rsid w:val="00EA556A"/>
    <w:rsid w:val="00EA5D1B"/>
    <w:rsid w:val="00EA663C"/>
    <w:rsid w:val="00EA6D11"/>
    <w:rsid w:val="00EA7CCC"/>
    <w:rsid w:val="00EB0209"/>
    <w:rsid w:val="00EB2B06"/>
    <w:rsid w:val="00EB3B58"/>
    <w:rsid w:val="00EB55F9"/>
    <w:rsid w:val="00EB620B"/>
    <w:rsid w:val="00EB7E24"/>
    <w:rsid w:val="00EC0103"/>
    <w:rsid w:val="00EC1252"/>
    <w:rsid w:val="00EC1317"/>
    <w:rsid w:val="00EC167C"/>
    <w:rsid w:val="00EC244D"/>
    <w:rsid w:val="00EC2863"/>
    <w:rsid w:val="00EC293D"/>
    <w:rsid w:val="00EC364F"/>
    <w:rsid w:val="00EC4CA7"/>
    <w:rsid w:val="00EC5519"/>
    <w:rsid w:val="00EC7C35"/>
    <w:rsid w:val="00ED0337"/>
    <w:rsid w:val="00ED0D4D"/>
    <w:rsid w:val="00ED2BDA"/>
    <w:rsid w:val="00ED418F"/>
    <w:rsid w:val="00ED4372"/>
    <w:rsid w:val="00ED4950"/>
    <w:rsid w:val="00ED4CD2"/>
    <w:rsid w:val="00ED4FA4"/>
    <w:rsid w:val="00ED50AA"/>
    <w:rsid w:val="00ED5BAF"/>
    <w:rsid w:val="00ED644D"/>
    <w:rsid w:val="00ED7030"/>
    <w:rsid w:val="00ED715D"/>
    <w:rsid w:val="00ED7541"/>
    <w:rsid w:val="00EE0858"/>
    <w:rsid w:val="00EE093E"/>
    <w:rsid w:val="00EE13F8"/>
    <w:rsid w:val="00EE2909"/>
    <w:rsid w:val="00EE3EC8"/>
    <w:rsid w:val="00EE5227"/>
    <w:rsid w:val="00EE717D"/>
    <w:rsid w:val="00EE79AF"/>
    <w:rsid w:val="00EF002F"/>
    <w:rsid w:val="00EF0EA4"/>
    <w:rsid w:val="00EF278C"/>
    <w:rsid w:val="00EF2C53"/>
    <w:rsid w:val="00EF36D7"/>
    <w:rsid w:val="00EF76BF"/>
    <w:rsid w:val="00EF7F71"/>
    <w:rsid w:val="00F002CB"/>
    <w:rsid w:val="00F00359"/>
    <w:rsid w:val="00F00507"/>
    <w:rsid w:val="00F00818"/>
    <w:rsid w:val="00F0195F"/>
    <w:rsid w:val="00F02068"/>
    <w:rsid w:val="00F0344D"/>
    <w:rsid w:val="00F0357D"/>
    <w:rsid w:val="00F03658"/>
    <w:rsid w:val="00F0379B"/>
    <w:rsid w:val="00F03D56"/>
    <w:rsid w:val="00F05401"/>
    <w:rsid w:val="00F05508"/>
    <w:rsid w:val="00F07E3E"/>
    <w:rsid w:val="00F10703"/>
    <w:rsid w:val="00F10861"/>
    <w:rsid w:val="00F115DE"/>
    <w:rsid w:val="00F119B9"/>
    <w:rsid w:val="00F11D05"/>
    <w:rsid w:val="00F12FC0"/>
    <w:rsid w:val="00F1398A"/>
    <w:rsid w:val="00F13A85"/>
    <w:rsid w:val="00F148CE"/>
    <w:rsid w:val="00F17A75"/>
    <w:rsid w:val="00F2049B"/>
    <w:rsid w:val="00F20857"/>
    <w:rsid w:val="00F20A24"/>
    <w:rsid w:val="00F211F2"/>
    <w:rsid w:val="00F22D1F"/>
    <w:rsid w:val="00F23B64"/>
    <w:rsid w:val="00F23BA8"/>
    <w:rsid w:val="00F23CAC"/>
    <w:rsid w:val="00F24521"/>
    <w:rsid w:val="00F26346"/>
    <w:rsid w:val="00F2656F"/>
    <w:rsid w:val="00F26BE9"/>
    <w:rsid w:val="00F27072"/>
    <w:rsid w:val="00F27CAA"/>
    <w:rsid w:val="00F30BE7"/>
    <w:rsid w:val="00F33A6E"/>
    <w:rsid w:val="00F34171"/>
    <w:rsid w:val="00F345C3"/>
    <w:rsid w:val="00F34751"/>
    <w:rsid w:val="00F34EE1"/>
    <w:rsid w:val="00F3558A"/>
    <w:rsid w:val="00F355A2"/>
    <w:rsid w:val="00F36CD5"/>
    <w:rsid w:val="00F4202D"/>
    <w:rsid w:val="00F424CB"/>
    <w:rsid w:val="00F4373E"/>
    <w:rsid w:val="00F44488"/>
    <w:rsid w:val="00F444A1"/>
    <w:rsid w:val="00F45273"/>
    <w:rsid w:val="00F464B0"/>
    <w:rsid w:val="00F50261"/>
    <w:rsid w:val="00F50749"/>
    <w:rsid w:val="00F50969"/>
    <w:rsid w:val="00F519D1"/>
    <w:rsid w:val="00F51B70"/>
    <w:rsid w:val="00F5369B"/>
    <w:rsid w:val="00F556D6"/>
    <w:rsid w:val="00F55B1F"/>
    <w:rsid w:val="00F55B34"/>
    <w:rsid w:val="00F56305"/>
    <w:rsid w:val="00F563AC"/>
    <w:rsid w:val="00F56812"/>
    <w:rsid w:val="00F57158"/>
    <w:rsid w:val="00F573E6"/>
    <w:rsid w:val="00F57B13"/>
    <w:rsid w:val="00F57D68"/>
    <w:rsid w:val="00F606A6"/>
    <w:rsid w:val="00F60759"/>
    <w:rsid w:val="00F614EB"/>
    <w:rsid w:val="00F6158E"/>
    <w:rsid w:val="00F6330E"/>
    <w:rsid w:val="00F6427F"/>
    <w:rsid w:val="00F64411"/>
    <w:rsid w:val="00F64E8E"/>
    <w:rsid w:val="00F64FDB"/>
    <w:rsid w:val="00F6631A"/>
    <w:rsid w:val="00F66C4F"/>
    <w:rsid w:val="00F67921"/>
    <w:rsid w:val="00F67D8C"/>
    <w:rsid w:val="00F70BF4"/>
    <w:rsid w:val="00F71645"/>
    <w:rsid w:val="00F71AFE"/>
    <w:rsid w:val="00F71CA4"/>
    <w:rsid w:val="00F722F4"/>
    <w:rsid w:val="00F725FA"/>
    <w:rsid w:val="00F72AAC"/>
    <w:rsid w:val="00F735AB"/>
    <w:rsid w:val="00F74935"/>
    <w:rsid w:val="00F74A7E"/>
    <w:rsid w:val="00F75E4F"/>
    <w:rsid w:val="00F77A31"/>
    <w:rsid w:val="00F80353"/>
    <w:rsid w:val="00F81852"/>
    <w:rsid w:val="00F81DF8"/>
    <w:rsid w:val="00F82BB4"/>
    <w:rsid w:val="00F84161"/>
    <w:rsid w:val="00F85076"/>
    <w:rsid w:val="00F85849"/>
    <w:rsid w:val="00F85D15"/>
    <w:rsid w:val="00F8787B"/>
    <w:rsid w:val="00F909E8"/>
    <w:rsid w:val="00F92406"/>
    <w:rsid w:val="00F92902"/>
    <w:rsid w:val="00F92B07"/>
    <w:rsid w:val="00F92BC9"/>
    <w:rsid w:val="00F937F1"/>
    <w:rsid w:val="00F93B20"/>
    <w:rsid w:val="00F945C1"/>
    <w:rsid w:val="00F945E6"/>
    <w:rsid w:val="00F948A0"/>
    <w:rsid w:val="00F958C6"/>
    <w:rsid w:val="00FA03B6"/>
    <w:rsid w:val="00FA1A6E"/>
    <w:rsid w:val="00FA1E04"/>
    <w:rsid w:val="00FA338B"/>
    <w:rsid w:val="00FA356F"/>
    <w:rsid w:val="00FA37F3"/>
    <w:rsid w:val="00FA47A4"/>
    <w:rsid w:val="00FA48E6"/>
    <w:rsid w:val="00FA4DFF"/>
    <w:rsid w:val="00FA572C"/>
    <w:rsid w:val="00FA5D3E"/>
    <w:rsid w:val="00FA6F65"/>
    <w:rsid w:val="00FA7E59"/>
    <w:rsid w:val="00FB0055"/>
    <w:rsid w:val="00FB1BCC"/>
    <w:rsid w:val="00FB1CB8"/>
    <w:rsid w:val="00FB289A"/>
    <w:rsid w:val="00FB298D"/>
    <w:rsid w:val="00FB3338"/>
    <w:rsid w:val="00FB36A1"/>
    <w:rsid w:val="00FB39C3"/>
    <w:rsid w:val="00FB456A"/>
    <w:rsid w:val="00FB4B5A"/>
    <w:rsid w:val="00FB4E5A"/>
    <w:rsid w:val="00FB52BA"/>
    <w:rsid w:val="00FB61BE"/>
    <w:rsid w:val="00FB6D07"/>
    <w:rsid w:val="00FC0E11"/>
    <w:rsid w:val="00FC1B68"/>
    <w:rsid w:val="00FC1D47"/>
    <w:rsid w:val="00FC1D79"/>
    <w:rsid w:val="00FC20DA"/>
    <w:rsid w:val="00FC20E6"/>
    <w:rsid w:val="00FC2F6A"/>
    <w:rsid w:val="00FC4EC4"/>
    <w:rsid w:val="00FC5BBF"/>
    <w:rsid w:val="00FC65BD"/>
    <w:rsid w:val="00FC6C69"/>
    <w:rsid w:val="00FC7352"/>
    <w:rsid w:val="00FC7E91"/>
    <w:rsid w:val="00FD1BD5"/>
    <w:rsid w:val="00FD1EE6"/>
    <w:rsid w:val="00FD24D2"/>
    <w:rsid w:val="00FD27AA"/>
    <w:rsid w:val="00FD27D7"/>
    <w:rsid w:val="00FD3954"/>
    <w:rsid w:val="00FD3D52"/>
    <w:rsid w:val="00FD3DDF"/>
    <w:rsid w:val="00FD4546"/>
    <w:rsid w:val="00FD4A82"/>
    <w:rsid w:val="00FD60D2"/>
    <w:rsid w:val="00FD69AB"/>
    <w:rsid w:val="00FE0791"/>
    <w:rsid w:val="00FE1081"/>
    <w:rsid w:val="00FE2244"/>
    <w:rsid w:val="00FE228D"/>
    <w:rsid w:val="00FE24CE"/>
    <w:rsid w:val="00FE2919"/>
    <w:rsid w:val="00FE4493"/>
    <w:rsid w:val="00FE5760"/>
    <w:rsid w:val="00FE58FA"/>
    <w:rsid w:val="00FE68C8"/>
    <w:rsid w:val="00FE695A"/>
    <w:rsid w:val="00FE6F96"/>
    <w:rsid w:val="00FE7728"/>
    <w:rsid w:val="00FE7ACE"/>
    <w:rsid w:val="00FF0293"/>
    <w:rsid w:val="00FF07A6"/>
    <w:rsid w:val="00FF0877"/>
    <w:rsid w:val="00FF0BFF"/>
    <w:rsid w:val="00FF0DB6"/>
    <w:rsid w:val="00FF13C9"/>
    <w:rsid w:val="00FF1C34"/>
    <w:rsid w:val="00FF1EA7"/>
    <w:rsid w:val="00FF48D4"/>
    <w:rsid w:val="00FF5556"/>
    <w:rsid w:val="00FF561B"/>
    <w:rsid w:val="00FF66D5"/>
    <w:rsid w:val="00FF6A62"/>
    <w:rsid w:val="12C50A11"/>
    <w:rsid w:val="74762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C19C35A-2A25-4A09-ABC2-B31A4AA7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locked="1" w:semiHidden="1" w:uiPriority="0"/>
    <w:lsdException w:name="toc 7" w:locked="1" w:uiPriority="39" w:unhideWhenUsed="1"/>
    <w:lsdException w:name="toc 8" w:locked="1" w:uiPriority="39" w:unhideWhenUsed="1"/>
    <w:lsdException w:name="toc 9" w:locked="1" w:uiPriority="39" w:unhideWhenUsed="1"/>
    <w:lsdException w:name="Normal Indent" w:locked="1" w:semiHidden="1" w:unhideWhenUsed="1"/>
    <w:lsdException w:name="footnote text" w:locked="1" w:semiHidden="1"/>
    <w:lsdException w:name="annotation text" w:locked="1" w:semiHidden="1" w:unhideWhenUsed="1"/>
    <w:lsdException w:name="header" w:locked="1" w:unhideWhenUsed="1" w:qFormat="1"/>
    <w:lsdException w:name="footer" w:locked="1"/>
    <w:lsdException w:name="index heading" w:locked="1" w:semiHidden="1" w:unhideWhenUsed="1"/>
    <w:lsdException w:name="caption" w:locked="1" w:uiPriority="0" w:unhideWhenUsed="1"/>
    <w:lsdException w:name="table of figures" w:locked="1" w:semiHidden="1"/>
    <w:lsdException w:name="envelope address" w:locked="1" w:semiHidden="1" w:unhideWhenUsed="1"/>
    <w:lsdException w:name="envelope return" w:locked="1" w:semiHidden="1" w:unhideWhenUsed="1"/>
    <w:lsdException w:name="footnote reference" w:locked="1" w:semiHidden="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lsdException w:name="endnote text" w:locked="1" w:semiHidden="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lsdException w:name="FollowedHyperlink" w:locked="1" w:semiHidden="1" w:unhideWhenUsed="1"/>
    <w:lsdException w:name="Strong" w:locked="1" w:uiPriority="0" w:qFormat="1"/>
    <w:lsdException w:name="Emphasis" w:locked="1" w:uiPriority="0" w:qFormat="1"/>
    <w:lsdException w:name="Document Map" w:locked="1" w:uiPriority="0"/>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lsdException w:name="Table Grid" w:locked="1" w:semiHidden="1" w:unhideWhenUsed="1"/>
    <w:lsdException w:name="Table Theme" w:semiHidden="1" w:uiPriority="0"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tabs>
        <w:tab w:val="left" w:pos="360"/>
        <w:tab w:val="left" w:pos="720"/>
      </w:tabs>
      <w:overflowPunct w:val="0"/>
      <w:autoSpaceDE w:val="0"/>
      <w:autoSpaceDN w:val="0"/>
      <w:adjustRightInd w:val="0"/>
      <w:snapToGrid w:val="0"/>
      <w:spacing w:after="200" w:line="276" w:lineRule="auto"/>
      <w:textAlignment w:val="baseline"/>
    </w:pPr>
    <w:rPr>
      <w:rFonts w:eastAsiaTheme="minorEastAsia"/>
      <w:color w:val="000000"/>
    </w:rPr>
  </w:style>
  <w:style w:type="paragraph" w:styleId="1">
    <w:name w:val="heading 1"/>
    <w:basedOn w:val="a0"/>
    <w:next w:val="BodyText10"/>
    <w:link w:val="1Char"/>
    <w:qFormat/>
    <w:pPr>
      <w:numPr>
        <w:numId w:val="1"/>
      </w:numPr>
      <w:wordWrap w:val="0"/>
      <w:spacing w:after="600"/>
      <w:jc w:val="both"/>
      <w:outlineLvl w:val="0"/>
    </w:pPr>
    <w:rPr>
      <w:rFonts w:eastAsia="宋体" w:cs="宋体"/>
      <w:b/>
      <w:kern w:val="2"/>
      <w:sz w:val="30"/>
      <w:szCs w:val="28"/>
    </w:rPr>
  </w:style>
  <w:style w:type="paragraph" w:styleId="20">
    <w:name w:val="heading 2"/>
    <w:basedOn w:val="a0"/>
    <w:next w:val="a0"/>
    <w:link w:val="2Char"/>
    <w:qFormat/>
    <w:pPr>
      <w:keepNext/>
      <w:numPr>
        <w:ilvl w:val="1"/>
        <w:numId w:val="1"/>
      </w:numPr>
      <w:tabs>
        <w:tab w:val="clear" w:pos="360"/>
        <w:tab w:val="clear" w:pos="720"/>
      </w:tabs>
      <w:wordWrap w:val="0"/>
      <w:overflowPunct/>
      <w:spacing w:before="312"/>
      <w:jc w:val="both"/>
      <w:textAlignment w:val="auto"/>
      <w:outlineLvl w:val="1"/>
    </w:pPr>
    <w:rPr>
      <w:b/>
      <w:kern w:val="2"/>
      <w:sz w:val="24"/>
      <w:szCs w:val="22"/>
    </w:rPr>
  </w:style>
  <w:style w:type="paragraph" w:styleId="3">
    <w:name w:val="heading 3"/>
    <w:basedOn w:val="a0"/>
    <w:next w:val="BodyText10"/>
    <w:link w:val="3Char"/>
    <w:qFormat/>
    <w:pPr>
      <w:keepNext/>
      <w:numPr>
        <w:ilvl w:val="2"/>
        <w:numId w:val="1"/>
      </w:numPr>
      <w:wordWrap w:val="0"/>
      <w:jc w:val="both"/>
      <w:outlineLvl w:val="2"/>
    </w:pPr>
    <w:rPr>
      <w:b/>
      <w:kern w:val="2"/>
      <w:szCs w:val="22"/>
    </w:rPr>
  </w:style>
  <w:style w:type="paragraph" w:styleId="40">
    <w:name w:val="heading 4"/>
    <w:basedOn w:val="a0"/>
    <w:next w:val="BodyText10"/>
    <w:link w:val="4Char"/>
    <w:qFormat/>
    <w:pPr>
      <w:keepNext/>
      <w:numPr>
        <w:ilvl w:val="3"/>
        <w:numId w:val="1"/>
      </w:numPr>
      <w:wordWrap w:val="0"/>
      <w:jc w:val="both"/>
      <w:outlineLvl w:val="3"/>
    </w:pPr>
    <w:rPr>
      <w:b/>
      <w:bCs/>
      <w:kern w:val="2"/>
      <w:szCs w:val="22"/>
    </w:rPr>
  </w:style>
  <w:style w:type="paragraph" w:styleId="50">
    <w:name w:val="heading 5"/>
    <w:basedOn w:val="a0"/>
    <w:next w:val="BodyText10"/>
    <w:link w:val="5Char"/>
    <w:qFormat/>
    <w:pPr>
      <w:keepNext/>
      <w:numPr>
        <w:ilvl w:val="4"/>
        <w:numId w:val="1"/>
      </w:numPr>
      <w:wordWrap w:val="0"/>
      <w:jc w:val="both"/>
      <w:outlineLvl w:val="4"/>
    </w:pPr>
    <w:rPr>
      <w:b/>
      <w:kern w:val="2"/>
      <w:szCs w:val="22"/>
    </w:rPr>
  </w:style>
  <w:style w:type="paragraph" w:styleId="6">
    <w:name w:val="heading 6"/>
    <w:basedOn w:val="a0"/>
    <w:next w:val="BodyText10"/>
    <w:link w:val="6Char"/>
    <w:pPr>
      <w:keepNext/>
      <w:numPr>
        <w:ilvl w:val="5"/>
        <w:numId w:val="1"/>
      </w:numPr>
      <w:wordWrap w:val="0"/>
      <w:jc w:val="both"/>
      <w:outlineLvl w:val="5"/>
    </w:pPr>
    <w:rPr>
      <w:b/>
      <w:bCs/>
      <w:kern w:val="2"/>
      <w:szCs w:val="22"/>
    </w:rPr>
  </w:style>
  <w:style w:type="paragraph" w:styleId="7">
    <w:name w:val="heading 7"/>
    <w:basedOn w:val="a0"/>
    <w:next w:val="BodyText10"/>
    <w:link w:val="7Char"/>
    <w:pPr>
      <w:keepNext/>
      <w:numPr>
        <w:ilvl w:val="6"/>
        <w:numId w:val="1"/>
      </w:numPr>
      <w:wordWrap w:val="0"/>
      <w:jc w:val="both"/>
      <w:outlineLvl w:val="6"/>
    </w:pPr>
    <w:rPr>
      <w:b/>
      <w:kern w:val="2"/>
      <w:szCs w:val="22"/>
    </w:rPr>
  </w:style>
  <w:style w:type="paragraph" w:styleId="8">
    <w:name w:val="heading 8"/>
    <w:basedOn w:val="a0"/>
    <w:next w:val="BodyText10"/>
    <w:link w:val="8Char"/>
    <w:pPr>
      <w:keepNext/>
      <w:numPr>
        <w:ilvl w:val="7"/>
        <w:numId w:val="1"/>
      </w:numPr>
      <w:wordWrap w:val="0"/>
      <w:jc w:val="both"/>
      <w:outlineLvl w:val="7"/>
    </w:pPr>
    <w:rPr>
      <w:b/>
      <w:kern w:val="2"/>
      <w:szCs w:val="22"/>
    </w:rPr>
  </w:style>
  <w:style w:type="paragraph" w:styleId="9">
    <w:name w:val="heading 9"/>
    <w:basedOn w:val="a0"/>
    <w:next w:val="BodyText10"/>
    <w:link w:val="9Char"/>
    <w:pPr>
      <w:keepNext/>
      <w:numPr>
        <w:ilvl w:val="8"/>
        <w:numId w:val="1"/>
      </w:numPr>
      <w:wordWrap w:val="0"/>
      <w:jc w:val="both"/>
      <w:outlineLvl w:val="8"/>
    </w:pPr>
    <w:rPr>
      <w:b/>
      <w:kern w:val="2"/>
      <w:szCs w:val="22"/>
      <w:lang w:eastAsia="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10">
    <w:name w:val="Body_Text_10"/>
    <w:basedOn w:val="a0"/>
    <w:link w:val="BodyText10Char"/>
    <w:rPr>
      <w:rFonts w:eastAsia="宋体"/>
      <w:lang w:eastAsia="ko-KR"/>
    </w:rPr>
  </w:style>
  <w:style w:type="paragraph" w:styleId="a4">
    <w:name w:val="annotation subject"/>
    <w:basedOn w:val="a5"/>
    <w:next w:val="a5"/>
    <w:link w:val="Char"/>
    <w:uiPriority w:val="99"/>
    <w:semiHidden/>
    <w:unhideWhenUsed/>
    <w:locked/>
    <w:rPr>
      <w:b/>
      <w:bCs/>
    </w:rPr>
  </w:style>
  <w:style w:type="paragraph" w:styleId="a5">
    <w:name w:val="annotation text"/>
    <w:basedOn w:val="a0"/>
    <w:link w:val="Char0"/>
    <w:uiPriority w:val="99"/>
    <w:semiHidden/>
    <w:unhideWhenUsed/>
    <w:locked/>
  </w:style>
  <w:style w:type="paragraph" w:styleId="70">
    <w:name w:val="toc 7"/>
    <w:basedOn w:val="a0"/>
    <w:next w:val="a0"/>
    <w:uiPriority w:val="39"/>
    <w:unhideWhenUsed/>
    <w:locked/>
    <w:pPr>
      <w:spacing w:after="0"/>
      <w:ind w:left="1000"/>
    </w:pPr>
    <w:rPr>
      <w:rFonts w:ascii="Calibri" w:hAnsi="Calibri" w:cs="Calibri"/>
    </w:rPr>
  </w:style>
  <w:style w:type="paragraph" w:styleId="4">
    <w:name w:val="List Bullet 4"/>
    <w:basedOn w:val="a0"/>
    <w:uiPriority w:val="99"/>
    <w:semiHidden/>
    <w:unhideWhenUsed/>
    <w:locked/>
    <w:pPr>
      <w:numPr>
        <w:numId w:val="2"/>
      </w:numPr>
      <w:contextualSpacing/>
    </w:pPr>
  </w:style>
  <w:style w:type="paragraph" w:styleId="a">
    <w:name w:val="List Number"/>
    <w:basedOn w:val="a0"/>
    <w:uiPriority w:val="99"/>
    <w:semiHidden/>
    <w:unhideWhenUsed/>
    <w:locked/>
    <w:pPr>
      <w:numPr>
        <w:numId w:val="3"/>
      </w:numPr>
      <w:contextualSpacing/>
    </w:pPr>
  </w:style>
  <w:style w:type="paragraph" w:styleId="a6">
    <w:name w:val="caption"/>
    <w:basedOn w:val="a0"/>
    <w:next w:val="a0"/>
    <w:unhideWhenUsed/>
    <w:locked/>
    <w:rPr>
      <w:b/>
      <w:bCs/>
    </w:rPr>
  </w:style>
  <w:style w:type="paragraph" w:styleId="a7">
    <w:name w:val="Document Map"/>
    <w:basedOn w:val="a0"/>
    <w:link w:val="Char1"/>
    <w:locked/>
    <w:rPr>
      <w:rFonts w:ascii="Gulim" w:eastAsia="Gulim" w:cs="Gulim"/>
      <w:sz w:val="18"/>
      <w:szCs w:val="18"/>
    </w:rPr>
  </w:style>
  <w:style w:type="paragraph" w:styleId="2">
    <w:name w:val="List Bullet 2"/>
    <w:basedOn w:val="a0"/>
    <w:uiPriority w:val="99"/>
    <w:semiHidden/>
    <w:unhideWhenUsed/>
    <w:locked/>
    <w:pPr>
      <w:numPr>
        <w:numId w:val="4"/>
      </w:numPr>
      <w:contextualSpacing/>
    </w:pPr>
  </w:style>
  <w:style w:type="paragraph" w:styleId="51">
    <w:name w:val="toc 5"/>
    <w:basedOn w:val="a0"/>
    <w:next w:val="a0"/>
    <w:uiPriority w:val="39"/>
    <w:pPr>
      <w:spacing w:after="0"/>
      <w:ind w:left="600"/>
    </w:pPr>
    <w:rPr>
      <w:rFonts w:ascii="Calibri" w:hAnsi="Calibri" w:cs="Calibri"/>
    </w:rPr>
  </w:style>
  <w:style w:type="paragraph" w:styleId="30">
    <w:name w:val="toc 3"/>
    <w:basedOn w:val="BodyText10"/>
    <w:next w:val="BodyText10"/>
    <w:uiPriority w:val="39"/>
    <w:pPr>
      <w:widowControl/>
      <w:tabs>
        <w:tab w:val="clear" w:pos="360"/>
        <w:tab w:val="clear" w:pos="720"/>
      </w:tabs>
      <w:suppressAutoHyphens/>
      <w:overflowPunct/>
      <w:autoSpaceDE/>
      <w:autoSpaceDN/>
      <w:spacing w:after="0"/>
      <w:ind w:left="200"/>
      <w:textAlignment w:val="auto"/>
    </w:pPr>
    <w:rPr>
      <w:rFonts w:ascii="Calibri" w:hAnsi="Calibri" w:cs="Calibri"/>
      <w:color w:val="auto"/>
      <w:kern w:val="32"/>
      <w:lang w:eastAsia="en-US"/>
    </w:rPr>
  </w:style>
  <w:style w:type="paragraph" w:styleId="5">
    <w:name w:val="List Bullet 5"/>
    <w:basedOn w:val="a0"/>
    <w:uiPriority w:val="99"/>
    <w:semiHidden/>
    <w:unhideWhenUsed/>
    <w:locked/>
    <w:pPr>
      <w:numPr>
        <w:numId w:val="5"/>
      </w:numPr>
      <w:contextualSpacing/>
    </w:pPr>
  </w:style>
  <w:style w:type="paragraph" w:styleId="80">
    <w:name w:val="toc 8"/>
    <w:basedOn w:val="a0"/>
    <w:next w:val="a0"/>
    <w:uiPriority w:val="39"/>
    <w:unhideWhenUsed/>
    <w:locked/>
    <w:pPr>
      <w:spacing w:after="0"/>
      <w:ind w:left="1200"/>
    </w:pPr>
    <w:rPr>
      <w:rFonts w:ascii="Calibri" w:hAnsi="Calibri" w:cs="Calibri"/>
    </w:rPr>
  </w:style>
  <w:style w:type="paragraph" w:styleId="a8">
    <w:name w:val="Date"/>
    <w:basedOn w:val="a0"/>
    <w:next w:val="a0"/>
    <w:link w:val="Char2"/>
    <w:uiPriority w:val="99"/>
    <w:semiHidden/>
    <w:unhideWhenUsed/>
    <w:locked/>
  </w:style>
  <w:style w:type="paragraph" w:styleId="a9">
    <w:name w:val="endnote text"/>
    <w:basedOn w:val="a0"/>
    <w:link w:val="Char3"/>
    <w:uiPriority w:val="99"/>
    <w:semiHidden/>
    <w:locked/>
  </w:style>
  <w:style w:type="paragraph" w:styleId="aa">
    <w:name w:val="Balloon Text"/>
    <w:basedOn w:val="a0"/>
    <w:link w:val="Char4"/>
    <w:uiPriority w:val="99"/>
    <w:semiHidden/>
    <w:locked/>
    <w:pPr>
      <w:spacing w:after="0" w:line="240" w:lineRule="auto"/>
    </w:pPr>
    <w:rPr>
      <w:rFonts w:ascii="Malgun Gothic" w:eastAsia="Malgun Gothic" w:hAnsi="Malgun Gothic" w:cs="Malgun Gothic"/>
      <w:sz w:val="18"/>
      <w:szCs w:val="18"/>
    </w:rPr>
  </w:style>
  <w:style w:type="paragraph" w:styleId="ab">
    <w:name w:val="footer"/>
    <w:basedOn w:val="a0"/>
    <w:link w:val="Char5"/>
    <w:uiPriority w:val="99"/>
    <w:locked/>
    <w:pPr>
      <w:tabs>
        <w:tab w:val="center" w:pos="4252"/>
        <w:tab w:val="right" w:pos="8504"/>
      </w:tabs>
    </w:pPr>
  </w:style>
  <w:style w:type="paragraph" w:styleId="ac">
    <w:name w:val="header"/>
    <w:basedOn w:val="a0"/>
    <w:link w:val="Char6"/>
    <w:uiPriority w:val="99"/>
    <w:unhideWhenUsed/>
    <w:qFormat/>
    <w:locked/>
    <w:pPr>
      <w:tabs>
        <w:tab w:val="center" w:pos="4513"/>
        <w:tab w:val="right" w:pos="9026"/>
      </w:tabs>
    </w:pPr>
    <w:rPr>
      <w:sz w:val="18"/>
      <w:u w:val="single"/>
    </w:rPr>
  </w:style>
  <w:style w:type="paragraph" w:styleId="10">
    <w:name w:val="toc 1"/>
    <w:basedOn w:val="BodyText10"/>
    <w:next w:val="BodyText10"/>
    <w:uiPriority w:val="39"/>
    <w:pPr>
      <w:widowControl/>
      <w:tabs>
        <w:tab w:val="clear" w:pos="360"/>
        <w:tab w:val="clear" w:pos="720"/>
        <w:tab w:val="left" w:pos="400"/>
        <w:tab w:val="right" w:leader="dot" w:pos="10096"/>
      </w:tabs>
      <w:suppressAutoHyphens/>
      <w:overflowPunct/>
      <w:autoSpaceDE/>
      <w:autoSpaceDN/>
      <w:spacing w:before="360" w:after="0"/>
      <w:textAlignment w:val="auto"/>
    </w:pPr>
    <w:rPr>
      <w:rFonts w:ascii="Calibri Light" w:hAnsi="Calibri Light" w:cs="Calibri Light"/>
      <w:b/>
      <w:bCs/>
      <w:caps/>
      <w:color w:val="auto"/>
      <w:kern w:val="32"/>
      <w:sz w:val="24"/>
      <w:szCs w:val="24"/>
      <w:lang w:eastAsia="en-US"/>
    </w:rPr>
  </w:style>
  <w:style w:type="paragraph" w:styleId="41">
    <w:name w:val="toc 4"/>
    <w:basedOn w:val="BodyText10"/>
    <w:next w:val="BodyText10"/>
    <w:link w:val="4Char0"/>
    <w:uiPriority w:val="39"/>
    <w:pPr>
      <w:widowControl/>
      <w:tabs>
        <w:tab w:val="clear" w:pos="360"/>
        <w:tab w:val="clear" w:pos="720"/>
      </w:tabs>
      <w:suppressAutoHyphens/>
      <w:overflowPunct/>
      <w:autoSpaceDE/>
      <w:autoSpaceDN/>
      <w:spacing w:after="0"/>
      <w:ind w:left="400"/>
      <w:textAlignment w:val="auto"/>
    </w:pPr>
    <w:rPr>
      <w:rFonts w:ascii="Calibri" w:hAnsi="Calibri" w:cs="Calibri"/>
      <w:color w:val="auto"/>
      <w:kern w:val="32"/>
      <w:lang w:eastAsia="en-US"/>
    </w:rPr>
  </w:style>
  <w:style w:type="paragraph" w:styleId="ad">
    <w:name w:val="Subtitle"/>
    <w:basedOn w:val="a0"/>
    <w:next w:val="a0"/>
    <w:link w:val="Char7"/>
    <w:qFormat/>
    <w:locked/>
    <w:pPr>
      <w:spacing w:before="240" w:after="60" w:line="312" w:lineRule="auto"/>
      <w:jc w:val="center"/>
      <w:outlineLvl w:val="1"/>
    </w:pPr>
    <w:rPr>
      <w:rFonts w:asciiTheme="majorHAnsi" w:eastAsia="宋体" w:hAnsiTheme="majorHAnsi" w:cstheme="majorBidi"/>
      <w:b/>
      <w:bCs/>
      <w:kern w:val="28"/>
      <w:sz w:val="32"/>
      <w:szCs w:val="32"/>
    </w:rPr>
  </w:style>
  <w:style w:type="paragraph" w:styleId="ae">
    <w:name w:val="footnote text"/>
    <w:basedOn w:val="a0"/>
    <w:link w:val="Char8"/>
    <w:uiPriority w:val="99"/>
    <w:semiHidden/>
    <w:locked/>
  </w:style>
  <w:style w:type="paragraph" w:styleId="60">
    <w:name w:val="toc 6"/>
    <w:basedOn w:val="a0"/>
    <w:next w:val="a0"/>
    <w:semiHidden/>
    <w:locked/>
    <w:pPr>
      <w:spacing w:after="0"/>
      <w:ind w:left="800"/>
    </w:pPr>
    <w:rPr>
      <w:rFonts w:ascii="Calibri" w:hAnsi="Calibri" w:cs="Calibri"/>
    </w:rPr>
  </w:style>
  <w:style w:type="paragraph" w:styleId="af">
    <w:name w:val="table of figures"/>
    <w:basedOn w:val="a0"/>
    <w:next w:val="a0"/>
    <w:uiPriority w:val="99"/>
    <w:semiHidden/>
    <w:locked/>
    <w:pPr>
      <w:spacing w:after="0"/>
      <w:ind w:leftChars="400" w:left="600" w:hangingChars="200" w:hanging="200"/>
    </w:pPr>
  </w:style>
  <w:style w:type="paragraph" w:styleId="21">
    <w:name w:val="toc 2"/>
    <w:basedOn w:val="BodyText10"/>
    <w:next w:val="BodyText10"/>
    <w:uiPriority w:val="39"/>
    <w:pPr>
      <w:widowControl/>
      <w:tabs>
        <w:tab w:val="clear" w:pos="360"/>
        <w:tab w:val="clear" w:pos="720"/>
      </w:tabs>
      <w:suppressAutoHyphens/>
      <w:overflowPunct/>
      <w:autoSpaceDE/>
      <w:autoSpaceDN/>
      <w:spacing w:before="240" w:after="0"/>
      <w:textAlignment w:val="auto"/>
    </w:pPr>
    <w:rPr>
      <w:rFonts w:ascii="Calibri" w:hAnsi="Calibri" w:cs="Calibri"/>
      <w:b/>
      <w:bCs/>
      <w:color w:val="auto"/>
      <w:kern w:val="32"/>
      <w:lang w:eastAsia="en-US"/>
    </w:rPr>
  </w:style>
  <w:style w:type="paragraph" w:styleId="90">
    <w:name w:val="toc 9"/>
    <w:basedOn w:val="a0"/>
    <w:next w:val="a0"/>
    <w:uiPriority w:val="39"/>
    <w:unhideWhenUsed/>
    <w:locked/>
    <w:pPr>
      <w:spacing w:after="0"/>
      <w:ind w:left="1400"/>
    </w:pPr>
    <w:rPr>
      <w:rFonts w:ascii="Calibri" w:hAnsi="Calibri" w:cs="Calibri"/>
    </w:rPr>
  </w:style>
  <w:style w:type="paragraph" w:styleId="af0">
    <w:name w:val="Title"/>
    <w:basedOn w:val="a0"/>
    <w:next w:val="a0"/>
    <w:link w:val="Char9"/>
    <w:qFormat/>
    <w:locked/>
    <w:pPr>
      <w:spacing w:before="240" w:after="60"/>
      <w:jc w:val="center"/>
      <w:outlineLvl w:val="0"/>
    </w:pPr>
    <w:rPr>
      <w:rFonts w:eastAsia="宋体" w:cstheme="majorBidi"/>
      <w:b/>
      <w:bCs/>
      <w:sz w:val="52"/>
      <w:szCs w:val="52"/>
    </w:rPr>
  </w:style>
  <w:style w:type="character" w:styleId="af1">
    <w:name w:val="Strong"/>
    <w:basedOn w:val="a1"/>
    <w:qFormat/>
    <w:locked/>
    <w:rPr>
      <w:b/>
      <w:bCs/>
    </w:rPr>
  </w:style>
  <w:style w:type="character" w:styleId="af2">
    <w:name w:val="endnote reference"/>
    <w:uiPriority w:val="99"/>
    <w:semiHidden/>
    <w:locked/>
    <w:rPr>
      <w:vertAlign w:val="superscript"/>
    </w:rPr>
  </w:style>
  <w:style w:type="character" w:styleId="af3">
    <w:name w:val="FollowedHyperlink"/>
    <w:uiPriority w:val="99"/>
    <w:semiHidden/>
    <w:unhideWhenUsed/>
    <w:locked/>
    <w:rPr>
      <w:color w:val="954F72"/>
      <w:u w:val="single"/>
    </w:rPr>
  </w:style>
  <w:style w:type="character" w:styleId="af4">
    <w:name w:val="Emphasis"/>
    <w:basedOn w:val="a1"/>
    <w:qFormat/>
    <w:locked/>
    <w:rPr>
      <w:i/>
      <w:iCs/>
    </w:rPr>
  </w:style>
  <w:style w:type="character" w:styleId="af5">
    <w:name w:val="Hyperlink"/>
    <w:uiPriority w:val="99"/>
    <w:locked/>
    <w:rPr>
      <w:color w:val="0000FF"/>
      <w:u w:val="single"/>
    </w:rPr>
  </w:style>
  <w:style w:type="character" w:styleId="af6">
    <w:name w:val="annotation reference"/>
    <w:basedOn w:val="a1"/>
    <w:uiPriority w:val="99"/>
    <w:semiHidden/>
    <w:unhideWhenUsed/>
    <w:locked/>
    <w:rPr>
      <w:sz w:val="21"/>
      <w:szCs w:val="21"/>
    </w:rPr>
  </w:style>
  <w:style w:type="character" w:styleId="af7">
    <w:name w:val="footnote reference"/>
    <w:uiPriority w:val="99"/>
    <w:semiHidden/>
    <w:locked/>
    <w:rPr>
      <w:vertAlign w:val="superscript"/>
    </w:rPr>
  </w:style>
  <w:style w:type="table" w:styleId="af8">
    <w:name w:val="Table Grid"/>
    <w:basedOn w:val="a2"/>
    <w:uiPriority w:val="99"/>
    <w:locked/>
    <w:rPr>
      <w:rFonts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9">
    <w:name w:val="Table Theme"/>
    <w:basedOn w:val="a2"/>
    <w:pPr>
      <w:overflowPunct w:val="0"/>
      <w:autoSpaceDE w:val="0"/>
      <w:autoSpaceDN w:val="0"/>
      <w:adjustRightInd w:val="0"/>
      <w:snapToGrid w:val="0"/>
      <w:spacing w:before="40" w:after="40"/>
      <w:textAlignment w:val="baseline"/>
    </w:pPr>
    <w:rPr>
      <w:rFonts w:cs="Arial"/>
    </w:rPr>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character" w:customStyle="1" w:styleId="1Char">
    <w:name w:val="标题 1 Char"/>
    <w:link w:val="1"/>
    <w:rPr>
      <w:rFonts w:cs="宋体"/>
      <w:b/>
      <w:color w:val="000000"/>
      <w:kern w:val="2"/>
      <w:sz w:val="30"/>
      <w:szCs w:val="28"/>
    </w:rPr>
  </w:style>
  <w:style w:type="character" w:customStyle="1" w:styleId="2Char">
    <w:name w:val="标题 2 Char"/>
    <w:link w:val="20"/>
    <w:locked/>
    <w:rPr>
      <w:rFonts w:eastAsiaTheme="minorEastAsia"/>
      <w:b/>
      <w:color w:val="000000"/>
      <w:kern w:val="2"/>
      <w:sz w:val="24"/>
      <w:szCs w:val="22"/>
    </w:rPr>
  </w:style>
  <w:style w:type="character" w:customStyle="1" w:styleId="3Char">
    <w:name w:val="标题 3 Char"/>
    <w:link w:val="3"/>
    <w:rPr>
      <w:rFonts w:eastAsiaTheme="minorEastAsia"/>
      <w:b/>
      <w:color w:val="000000"/>
      <w:kern w:val="2"/>
      <w:szCs w:val="22"/>
    </w:rPr>
  </w:style>
  <w:style w:type="character" w:customStyle="1" w:styleId="4Char">
    <w:name w:val="标题 4 Char"/>
    <w:link w:val="40"/>
    <w:locked/>
    <w:rPr>
      <w:rFonts w:eastAsiaTheme="minorEastAsia"/>
      <w:b/>
      <w:bCs/>
      <w:color w:val="000000"/>
      <w:kern w:val="2"/>
      <w:szCs w:val="22"/>
    </w:rPr>
  </w:style>
  <w:style w:type="character" w:customStyle="1" w:styleId="5Char">
    <w:name w:val="标题 5 Char"/>
    <w:link w:val="50"/>
    <w:locked/>
    <w:rPr>
      <w:rFonts w:eastAsiaTheme="minorEastAsia"/>
      <w:b/>
      <w:color w:val="000000"/>
      <w:kern w:val="2"/>
      <w:szCs w:val="22"/>
    </w:rPr>
  </w:style>
  <w:style w:type="character" w:customStyle="1" w:styleId="6Char">
    <w:name w:val="标题 6 Char"/>
    <w:link w:val="6"/>
    <w:rPr>
      <w:rFonts w:eastAsiaTheme="minorEastAsia"/>
      <w:b/>
      <w:bCs/>
      <w:color w:val="000000"/>
      <w:kern w:val="2"/>
      <w:szCs w:val="22"/>
    </w:rPr>
  </w:style>
  <w:style w:type="character" w:customStyle="1" w:styleId="7Char">
    <w:name w:val="标题 7 Char"/>
    <w:link w:val="7"/>
    <w:rPr>
      <w:rFonts w:eastAsiaTheme="minorEastAsia"/>
      <w:b/>
      <w:color w:val="000000"/>
      <w:kern w:val="2"/>
      <w:szCs w:val="22"/>
    </w:rPr>
  </w:style>
  <w:style w:type="character" w:customStyle="1" w:styleId="8Char">
    <w:name w:val="标题 8 Char"/>
    <w:link w:val="8"/>
    <w:rPr>
      <w:rFonts w:eastAsiaTheme="minorEastAsia"/>
      <w:b/>
      <w:color w:val="000000"/>
      <w:kern w:val="2"/>
      <w:szCs w:val="22"/>
    </w:rPr>
  </w:style>
  <w:style w:type="character" w:customStyle="1" w:styleId="9Char">
    <w:name w:val="标题 9 Char"/>
    <w:link w:val="9"/>
    <w:rPr>
      <w:rFonts w:eastAsiaTheme="minorEastAsia"/>
      <w:b/>
      <w:color w:val="000000"/>
      <w:kern w:val="2"/>
      <w:szCs w:val="22"/>
      <w:lang w:eastAsia="ko-KR"/>
    </w:rPr>
  </w:style>
  <w:style w:type="character" w:customStyle="1" w:styleId="Char4">
    <w:name w:val="批注框文本 Char"/>
    <w:link w:val="aa"/>
    <w:uiPriority w:val="99"/>
    <w:semiHidden/>
    <w:locked/>
    <w:rPr>
      <w:rFonts w:ascii="Malgun Gothic" w:eastAsia="Malgun Gothic" w:hAnsi="Malgun Gothic" w:cs="Malgun Gothic"/>
      <w:color w:val="000000"/>
      <w:sz w:val="18"/>
      <w:szCs w:val="18"/>
    </w:rPr>
  </w:style>
  <w:style w:type="character" w:customStyle="1" w:styleId="Char5">
    <w:name w:val="页脚 Char"/>
    <w:link w:val="ab"/>
    <w:uiPriority w:val="99"/>
    <w:rPr>
      <w:rFonts w:eastAsiaTheme="minorEastAsia"/>
      <w:color w:val="000000"/>
    </w:rPr>
  </w:style>
  <w:style w:type="paragraph" w:customStyle="1" w:styleId="Footer1">
    <w:name w:val="Footer1"/>
    <w:basedOn w:val="a0"/>
    <w:pPr>
      <w:tabs>
        <w:tab w:val="right" w:pos="5040"/>
        <w:tab w:val="right" w:pos="10080"/>
      </w:tabs>
      <w:spacing w:before="100" w:after="0"/>
    </w:pPr>
    <w:rPr>
      <w:sz w:val="18"/>
      <w:szCs w:val="18"/>
      <w:lang w:eastAsia="ko-KR"/>
    </w:rPr>
  </w:style>
  <w:style w:type="character" w:customStyle="1" w:styleId="Bold">
    <w:name w:val="Bold"/>
    <w:rPr>
      <w:rFonts w:ascii="Arial" w:hAnsi="Arial" w:cs="Arial"/>
      <w:b/>
      <w:bCs/>
    </w:rPr>
  </w:style>
  <w:style w:type="paragraph" w:customStyle="1" w:styleId="EquationLeft">
    <w:name w:val="Equation_Left"/>
    <w:basedOn w:val="ExampleBox"/>
    <w:next w:val="BodyText10"/>
    <w:rPr>
      <w:b/>
      <w:bCs/>
    </w:rPr>
  </w:style>
  <w:style w:type="paragraph" w:customStyle="1" w:styleId="ExampleBox">
    <w:name w:val="Example_Box"/>
    <w:basedOn w:val="FigureBox"/>
    <w:next w:val="BodyText10"/>
    <w:pPr>
      <w:pBdr>
        <w:top w:val="single" w:sz="6" w:space="5" w:color="auto"/>
        <w:left w:val="single" w:sz="6" w:space="4" w:color="auto"/>
        <w:bottom w:val="single" w:sz="6" w:space="5" w:color="auto"/>
        <w:right w:val="single" w:sz="6" w:space="4" w:color="auto"/>
      </w:pBdr>
      <w:tabs>
        <w:tab w:val="left" w:pos="1440"/>
        <w:tab w:val="left" w:pos="2160"/>
        <w:tab w:val="left" w:pos="2880"/>
        <w:tab w:val="left" w:pos="3600"/>
        <w:tab w:val="left" w:pos="4320"/>
        <w:tab w:val="left" w:pos="5040"/>
      </w:tabs>
      <w:spacing w:before="20" w:after="20"/>
      <w:ind w:left="120" w:right="120"/>
      <w:jc w:val="left"/>
    </w:pPr>
    <w:rPr>
      <w:sz w:val="18"/>
      <w:szCs w:val="18"/>
    </w:rPr>
  </w:style>
  <w:style w:type="paragraph" w:customStyle="1" w:styleId="FigureBox">
    <w:name w:val="Figure_Box"/>
    <w:basedOn w:val="a0"/>
    <w:next w:val="a0"/>
    <w:pPr>
      <w:pBdr>
        <w:top w:val="single" w:sz="6" w:space="0" w:color="auto"/>
        <w:left w:val="single" w:sz="6" w:space="0" w:color="auto"/>
        <w:bottom w:val="single" w:sz="6" w:space="0" w:color="auto"/>
        <w:right w:val="single" w:sz="6" w:space="0" w:color="auto"/>
      </w:pBdr>
      <w:tabs>
        <w:tab w:val="left" w:pos="3720"/>
      </w:tabs>
      <w:spacing w:after="100"/>
      <w:ind w:left="60" w:right="60"/>
      <w:jc w:val="center"/>
    </w:pPr>
    <w:rPr>
      <w:lang w:eastAsia="ko-KR"/>
    </w:rPr>
  </w:style>
  <w:style w:type="character" w:customStyle="1" w:styleId="BoldItalic">
    <w:name w:val="Bold_Italic"/>
    <w:rPr>
      <w:rFonts w:ascii="Arial" w:hAnsi="Arial" w:cs="Arial"/>
      <w:b/>
      <w:bCs/>
      <w:i/>
      <w:iCs/>
    </w:rPr>
  </w:style>
  <w:style w:type="paragraph" w:customStyle="1" w:styleId="Caution">
    <w:name w:val="Caution"/>
    <w:basedOn w:val="a0"/>
    <w:next w:val="BodyText10"/>
    <w:pPr>
      <w:numPr>
        <w:numId w:val="6"/>
      </w:numPr>
      <w:pBdr>
        <w:top w:val="outset" w:sz="6" w:space="5" w:color="auto"/>
        <w:bottom w:val="outset" w:sz="6" w:space="5" w:color="auto"/>
      </w:pBdr>
      <w:spacing w:before="100" w:after="300"/>
    </w:pPr>
    <w:rPr>
      <w:lang w:eastAsia="ko-KR"/>
    </w:rPr>
  </w:style>
  <w:style w:type="character" w:customStyle="1" w:styleId="CodeBlue">
    <w:name w:val="Code_Blue"/>
    <w:rPr>
      <w:rFonts w:ascii="Courier New" w:hAnsi="Courier New" w:cs="Courier New"/>
      <w:color w:val="0000FF"/>
      <w:sz w:val="16"/>
      <w:szCs w:val="16"/>
    </w:rPr>
  </w:style>
  <w:style w:type="paragraph" w:customStyle="1" w:styleId="DocumentName">
    <w:name w:val="Document_Name"/>
    <w:basedOn w:val="a0"/>
    <w:next w:val="BodyText10"/>
    <w:pPr>
      <w:spacing w:before="2400" w:after="0"/>
      <w:ind w:left="357"/>
    </w:pPr>
    <w:rPr>
      <w:rFonts w:ascii="SamsungImaginationBold" w:eastAsia="산돌광수 L" w:hAnsi="SamsungImaginationBold"/>
      <w:b/>
      <w:color w:val="808080"/>
      <w:sz w:val="52"/>
      <w:szCs w:val="72"/>
      <w:lang w:eastAsia="ko-KR"/>
      <w14:shadow w14:blurRad="50800" w14:dist="38100" w14:dir="2700000" w14:sx="100000" w14:sy="100000" w14:kx="0" w14:ky="0" w14:algn="tl">
        <w14:srgbClr w14:val="000000">
          <w14:alpha w14:val="60000"/>
        </w14:srgbClr>
      </w14:shadow>
    </w:rPr>
  </w:style>
  <w:style w:type="paragraph" w:customStyle="1" w:styleId="EquationCenter">
    <w:name w:val="Equation_Center"/>
    <w:basedOn w:val="ExampleBox"/>
    <w:next w:val="BodyText10"/>
    <w:pPr>
      <w:tabs>
        <w:tab w:val="clear" w:pos="720"/>
        <w:tab w:val="clear" w:pos="1440"/>
        <w:tab w:val="clear" w:pos="2160"/>
        <w:tab w:val="clear" w:pos="2880"/>
        <w:tab w:val="clear" w:pos="3600"/>
        <w:tab w:val="clear" w:pos="4320"/>
        <w:tab w:val="clear" w:pos="5040"/>
      </w:tabs>
      <w:spacing w:after="300"/>
      <w:jc w:val="center"/>
    </w:pPr>
    <w:rPr>
      <w:b/>
      <w:bCs/>
    </w:rPr>
  </w:style>
  <w:style w:type="paragraph" w:customStyle="1" w:styleId="Footer2">
    <w:name w:val="Footer2"/>
    <w:basedOn w:val="a0"/>
    <w:pPr>
      <w:pBdr>
        <w:top w:val="single" w:sz="12" w:space="1" w:color="auto"/>
      </w:pBdr>
      <w:tabs>
        <w:tab w:val="center" w:pos="5040"/>
        <w:tab w:val="right" w:pos="10080"/>
      </w:tabs>
      <w:spacing w:before="100" w:after="0"/>
    </w:pPr>
    <w:rPr>
      <w:b/>
      <w:bCs/>
      <w:caps/>
      <w:sz w:val="18"/>
      <w:szCs w:val="18"/>
      <w:lang w:eastAsia="ko-KR"/>
    </w:rPr>
  </w:style>
  <w:style w:type="paragraph" w:customStyle="1" w:styleId="Header2">
    <w:name w:val="Header2"/>
    <w:basedOn w:val="a0"/>
    <w:pPr>
      <w:pBdr>
        <w:bottom w:val="single" w:sz="12" w:space="5" w:color="auto"/>
      </w:pBdr>
      <w:tabs>
        <w:tab w:val="right" w:pos="10080"/>
      </w:tabs>
      <w:spacing w:after="100"/>
    </w:pPr>
    <w:rPr>
      <w:b/>
      <w:bCs/>
      <w:sz w:val="18"/>
      <w:szCs w:val="18"/>
      <w:lang w:eastAsia="ko-KR"/>
    </w:rPr>
  </w:style>
  <w:style w:type="paragraph" w:customStyle="1" w:styleId="TableCaption">
    <w:name w:val="Table_Caption"/>
    <w:basedOn w:val="a0"/>
    <w:next w:val="BodyText10"/>
    <w:pPr>
      <w:spacing w:after="100"/>
      <w:jc w:val="center"/>
    </w:pPr>
    <w:rPr>
      <w:b/>
      <w:bCs/>
      <w:lang w:eastAsia="ko-KR"/>
    </w:rPr>
  </w:style>
  <w:style w:type="paragraph" w:customStyle="1" w:styleId="ExampleCaption">
    <w:name w:val="Example_Caption"/>
    <w:basedOn w:val="a0"/>
    <w:next w:val="BodyText10"/>
    <w:pPr>
      <w:spacing w:after="100"/>
      <w:jc w:val="center"/>
    </w:pPr>
    <w:rPr>
      <w:b/>
      <w:bCs/>
      <w:lang w:eastAsia="ko-KR"/>
    </w:rPr>
  </w:style>
  <w:style w:type="paragraph" w:customStyle="1" w:styleId="ListMultiLevel1">
    <w:name w:val="List_Multi_Level_1"/>
    <w:basedOn w:val="a0"/>
    <w:pPr>
      <w:numPr>
        <w:numId w:val="7"/>
      </w:numPr>
      <w:spacing w:after="100"/>
    </w:pPr>
    <w:rPr>
      <w:rFonts w:eastAsia="BatangChe"/>
      <w:lang w:eastAsia="ko-KR"/>
    </w:rPr>
  </w:style>
  <w:style w:type="paragraph" w:customStyle="1" w:styleId="ListMultiLevel2">
    <w:name w:val="List_Multi_Level_2"/>
    <w:basedOn w:val="ListMultiLevel1"/>
    <w:pPr>
      <w:numPr>
        <w:numId w:val="8"/>
      </w:numPr>
      <w:spacing w:after="60"/>
    </w:pPr>
  </w:style>
  <w:style w:type="paragraph" w:customStyle="1" w:styleId="ListMultiLevel3">
    <w:name w:val="List_Multi_Level_3"/>
    <w:basedOn w:val="ListMultiLevel2"/>
    <w:pPr>
      <w:numPr>
        <w:numId w:val="9"/>
      </w:numPr>
    </w:pPr>
  </w:style>
  <w:style w:type="paragraph" w:customStyle="1" w:styleId="ListMultiLevel1End">
    <w:name w:val="List_Multi_Level_1_End"/>
    <w:basedOn w:val="a0"/>
    <w:next w:val="BodyText10"/>
    <w:link w:val="ListMultiLevel1EndChar"/>
    <w:pPr>
      <w:numPr>
        <w:numId w:val="10"/>
      </w:numPr>
      <w:spacing w:after="300"/>
    </w:pPr>
    <w:rPr>
      <w:lang w:eastAsia="ko-KR"/>
    </w:rPr>
  </w:style>
  <w:style w:type="paragraph" w:customStyle="1" w:styleId="ListofFigures">
    <w:name w:val="List_of_Figures"/>
    <w:basedOn w:val="a0"/>
    <w:next w:val="BodyText10"/>
    <w:pPr>
      <w:tabs>
        <w:tab w:val="left" w:pos="5040"/>
        <w:tab w:val="right" w:pos="10080"/>
      </w:tabs>
      <w:spacing w:after="40" w:line="240" w:lineRule="auto"/>
    </w:pPr>
    <w:rPr>
      <w:b/>
      <w:bCs/>
      <w:lang w:val="en-GB" w:eastAsia="ko-KR"/>
    </w:rPr>
  </w:style>
  <w:style w:type="paragraph" w:customStyle="1" w:styleId="BodyText12">
    <w:name w:val="Body_Text_12"/>
    <w:basedOn w:val="a0"/>
    <w:next w:val="BodyText10"/>
    <w:rPr>
      <w:sz w:val="24"/>
      <w:szCs w:val="24"/>
      <w:lang w:val="en-GB" w:eastAsia="ko-KR"/>
    </w:rPr>
  </w:style>
  <w:style w:type="paragraph" w:customStyle="1" w:styleId="BodyText12Center">
    <w:name w:val="Body_Text_12_Center"/>
    <w:basedOn w:val="BodyText12"/>
    <w:next w:val="BodyText10"/>
    <w:pPr>
      <w:jc w:val="center"/>
    </w:pPr>
  </w:style>
  <w:style w:type="paragraph" w:customStyle="1" w:styleId="NoteText">
    <w:name w:val="Note_Text"/>
    <w:basedOn w:val="NoteHeading"/>
    <w:next w:val="BodyText10"/>
    <w:link w:val="NoteTextChar"/>
    <w:qFormat/>
  </w:style>
  <w:style w:type="paragraph" w:customStyle="1" w:styleId="NoteHeading">
    <w:name w:val="Note_Heading"/>
    <w:basedOn w:val="a0"/>
    <w:next w:val="a0"/>
    <w:link w:val="NoteHeadingChar"/>
    <w:pPr>
      <w:numPr>
        <w:numId w:val="11"/>
      </w:numPr>
      <w:spacing w:before="100" w:after="40"/>
    </w:pPr>
    <w:rPr>
      <w:sz w:val="18"/>
      <w:szCs w:val="18"/>
      <w:lang w:val="en-IE"/>
    </w:rPr>
  </w:style>
  <w:style w:type="paragraph" w:customStyle="1" w:styleId="ProductName">
    <w:name w:val="Product_Name"/>
    <w:basedOn w:val="a0"/>
    <w:pPr>
      <w:spacing w:before="800" w:after="300"/>
      <w:ind w:right="357"/>
      <w:jc w:val="right"/>
    </w:pPr>
    <w:rPr>
      <w:b/>
      <w:sz w:val="88"/>
      <w:szCs w:val="96"/>
      <w:lang w:eastAsia="ko-KR"/>
    </w:rPr>
  </w:style>
  <w:style w:type="paragraph" w:customStyle="1" w:styleId="FigureCaption">
    <w:name w:val="Figure_Caption"/>
    <w:basedOn w:val="a0"/>
    <w:next w:val="BodyText10"/>
    <w:pPr>
      <w:numPr>
        <w:numId w:val="12"/>
      </w:numPr>
      <w:spacing w:after="300"/>
      <w:jc w:val="center"/>
    </w:pPr>
    <w:rPr>
      <w:b/>
      <w:bCs/>
      <w:lang w:eastAsia="ko-KR"/>
    </w:rPr>
  </w:style>
  <w:style w:type="paragraph" w:customStyle="1" w:styleId="RevisionNumber">
    <w:name w:val="Revision_Number"/>
    <w:basedOn w:val="a0"/>
    <w:pPr>
      <w:tabs>
        <w:tab w:val="left" w:pos="5280"/>
      </w:tabs>
      <w:spacing w:before="400" w:after="100"/>
      <w:ind w:right="360"/>
      <w:jc w:val="right"/>
    </w:pPr>
    <w:rPr>
      <w:b/>
      <w:sz w:val="28"/>
      <w:szCs w:val="28"/>
      <w:lang w:val="en-GB" w:eastAsia="ko-KR"/>
    </w:rPr>
  </w:style>
  <w:style w:type="paragraph" w:customStyle="1" w:styleId="ProductDescription">
    <w:name w:val="Product_Description"/>
    <w:basedOn w:val="a0"/>
    <w:pPr>
      <w:spacing w:after="0"/>
      <w:ind w:right="360"/>
      <w:jc w:val="right"/>
    </w:pPr>
    <w:rPr>
      <w:b/>
      <w:sz w:val="44"/>
      <w:szCs w:val="56"/>
      <w:lang w:val="en-GB" w:eastAsia="ko-KR"/>
    </w:rPr>
  </w:style>
  <w:style w:type="paragraph" w:customStyle="1" w:styleId="Year">
    <w:name w:val="Year"/>
    <w:basedOn w:val="a0"/>
    <w:link w:val="YearChar"/>
    <w:pPr>
      <w:tabs>
        <w:tab w:val="left" w:pos="480"/>
      </w:tabs>
      <w:spacing w:before="3600" w:after="0"/>
      <w:ind w:leftChars="63" w:left="63"/>
    </w:pPr>
    <w:rPr>
      <w:color w:val="5F5F5F"/>
      <w:sz w:val="12"/>
      <w:szCs w:val="12"/>
      <w:lang w:eastAsia="ko-KR"/>
    </w:rPr>
  </w:style>
  <w:style w:type="paragraph" w:customStyle="1" w:styleId="RevisionDate">
    <w:name w:val="Revision_Date"/>
    <w:basedOn w:val="a0"/>
    <w:pPr>
      <w:spacing w:after="100" w:line="240" w:lineRule="auto"/>
      <w:ind w:right="360"/>
      <w:jc w:val="right"/>
    </w:pPr>
    <w:rPr>
      <w:b/>
      <w:sz w:val="28"/>
      <w:szCs w:val="28"/>
      <w:lang w:val="en-GB" w:eastAsia="ko-KR"/>
    </w:rPr>
  </w:style>
  <w:style w:type="character" w:customStyle="1" w:styleId="Char1">
    <w:name w:val="文档结构图 Char"/>
    <w:link w:val="a7"/>
    <w:locked/>
    <w:rPr>
      <w:rFonts w:ascii="Gulim" w:eastAsia="Gulim" w:cs="Gulim"/>
      <w:color w:val="000000"/>
      <w:sz w:val="18"/>
      <w:szCs w:val="18"/>
    </w:rPr>
  </w:style>
  <w:style w:type="character" w:customStyle="1" w:styleId="11">
    <w:name w:val="스타일1"/>
    <w:uiPriority w:val="99"/>
    <w:locked/>
    <w:rPr>
      <w:color w:val="auto"/>
    </w:rPr>
  </w:style>
  <w:style w:type="character" w:customStyle="1" w:styleId="Code">
    <w:name w:val="Code"/>
    <w:rPr>
      <w:rFonts w:ascii="Courier New" w:hAnsi="Courier New" w:cs="Courier New"/>
      <w:sz w:val="16"/>
      <w:szCs w:val="16"/>
    </w:rPr>
  </w:style>
  <w:style w:type="character" w:customStyle="1" w:styleId="CodeBold">
    <w:name w:val="Code_Bold"/>
    <w:rPr>
      <w:rFonts w:ascii="Courier New" w:hAnsi="Courier New" w:cs="Courier New"/>
      <w:b/>
      <w:bCs/>
      <w:sz w:val="16"/>
      <w:szCs w:val="16"/>
    </w:rPr>
  </w:style>
  <w:style w:type="character" w:customStyle="1" w:styleId="BodyTextBlack">
    <w:name w:val="Body_Text_Black"/>
    <w:rPr>
      <w:color w:val="000000"/>
    </w:rPr>
  </w:style>
  <w:style w:type="character" w:customStyle="1" w:styleId="BodyTextUnderline">
    <w:name w:val="Body_Text_Underline"/>
    <w:rPr>
      <w:u w:val="single"/>
    </w:rPr>
  </w:style>
  <w:style w:type="character" w:customStyle="1" w:styleId="CodeRed">
    <w:name w:val="Code_Red"/>
    <w:rPr>
      <w:rFonts w:ascii="Courier New" w:hAnsi="Courier New" w:cs="Courier New"/>
      <w:color w:val="FF0000"/>
      <w:sz w:val="16"/>
      <w:szCs w:val="16"/>
    </w:rPr>
  </w:style>
  <w:style w:type="character" w:customStyle="1" w:styleId="BodyTextItalic">
    <w:name w:val="Body_Text_Italic"/>
    <w:rPr>
      <w:rFonts w:ascii="Arial" w:hAnsi="Arial" w:cs="Arial"/>
      <w:i/>
      <w:iCs/>
    </w:rPr>
  </w:style>
  <w:style w:type="character" w:customStyle="1" w:styleId="BodyText9">
    <w:name w:val="Body_Text_9"/>
    <w:rPr>
      <w:rFonts w:ascii="Arial" w:hAnsi="Arial" w:cs="Arial"/>
      <w:sz w:val="18"/>
      <w:szCs w:val="18"/>
    </w:rPr>
  </w:style>
  <w:style w:type="character" w:customStyle="1" w:styleId="BodyText8">
    <w:name w:val="Body_Text_8"/>
    <w:rPr>
      <w:rFonts w:ascii="Arial" w:hAnsi="Arial" w:cs="Arial"/>
      <w:sz w:val="16"/>
      <w:szCs w:val="16"/>
    </w:rPr>
  </w:style>
  <w:style w:type="character" w:customStyle="1" w:styleId="BodyText7">
    <w:name w:val="Body_Text_7"/>
    <w:rPr>
      <w:rFonts w:ascii="Arial" w:hAnsi="Arial" w:cs="Arial"/>
      <w:sz w:val="14"/>
      <w:szCs w:val="14"/>
    </w:rPr>
  </w:style>
  <w:style w:type="paragraph" w:customStyle="1" w:styleId="TOCHeading">
    <w:name w:val="TOC_Heading"/>
    <w:basedOn w:val="a0"/>
    <w:pPr>
      <w:pageBreakBefore/>
      <w:spacing w:after="600"/>
      <w:jc w:val="center"/>
      <w:outlineLvl w:val="0"/>
    </w:pPr>
    <w:rPr>
      <w:b/>
      <w:bCs/>
      <w:sz w:val="36"/>
      <w:szCs w:val="36"/>
    </w:rPr>
  </w:style>
  <w:style w:type="paragraph" w:customStyle="1" w:styleId="Warning">
    <w:name w:val="Warning"/>
    <w:basedOn w:val="Caution"/>
    <w:next w:val="BodyText10"/>
    <w:pPr>
      <w:numPr>
        <w:numId w:val="13"/>
      </w:numPr>
    </w:pPr>
  </w:style>
  <w:style w:type="character" w:customStyle="1" w:styleId="Char3">
    <w:name w:val="尾注文本 Char"/>
    <w:link w:val="a9"/>
    <w:uiPriority w:val="99"/>
    <w:semiHidden/>
    <w:locked/>
    <w:rPr>
      <w:rFonts w:eastAsiaTheme="minorEastAsia"/>
      <w:color w:val="000000"/>
    </w:rPr>
  </w:style>
  <w:style w:type="paragraph" w:customStyle="1" w:styleId="TableTextCenter">
    <w:name w:val="Table_Text_Center"/>
    <w:basedOn w:val="a0"/>
    <w:pPr>
      <w:spacing w:before="40" w:after="40"/>
      <w:jc w:val="center"/>
    </w:pPr>
    <w:rPr>
      <w:lang w:eastAsia="ko-KR"/>
    </w:rPr>
  </w:style>
  <w:style w:type="character" w:customStyle="1" w:styleId="Char8">
    <w:name w:val="脚注文本 Char"/>
    <w:link w:val="ae"/>
    <w:uiPriority w:val="99"/>
    <w:semiHidden/>
    <w:locked/>
    <w:rPr>
      <w:rFonts w:eastAsiaTheme="minorEastAsia"/>
      <w:color w:val="000000"/>
    </w:rPr>
  </w:style>
  <w:style w:type="character" w:customStyle="1" w:styleId="Hyperlinks">
    <w:name w:val="Hyperlinks"/>
    <w:rPr>
      <w:i/>
      <w:color w:val="0000FF"/>
      <w:u w:val="single"/>
    </w:rPr>
  </w:style>
  <w:style w:type="character" w:customStyle="1" w:styleId="BodyTextRed">
    <w:name w:val="Body_Text_Red"/>
    <w:rPr>
      <w:color w:val="FF0000"/>
    </w:rPr>
  </w:style>
  <w:style w:type="paragraph" w:customStyle="1" w:styleId="TableBlue">
    <w:name w:val="Table_Blue"/>
    <w:basedOn w:val="a0"/>
    <w:pPr>
      <w:shd w:val="solid" w:color="0000FF" w:fill="auto"/>
      <w:spacing w:before="40" w:after="40" w:line="240" w:lineRule="auto"/>
      <w:jc w:val="center"/>
    </w:pPr>
    <w:rPr>
      <w:lang w:eastAsia="ko-KR"/>
    </w:rPr>
  </w:style>
  <w:style w:type="paragraph" w:customStyle="1" w:styleId="z-1">
    <w:name w:val="z-窗体底端1"/>
    <w:basedOn w:val="a0"/>
    <w:next w:val="a0"/>
    <w:link w:val="z-Char"/>
    <w:pPr>
      <w:pBdr>
        <w:top w:val="single" w:sz="6" w:space="1" w:color="auto"/>
      </w:pBdr>
      <w:spacing w:after="0"/>
      <w:jc w:val="center"/>
    </w:pPr>
    <w:rPr>
      <w:rFonts w:eastAsia="BatangChe"/>
      <w:vanish/>
      <w:sz w:val="16"/>
      <w:szCs w:val="16"/>
    </w:rPr>
  </w:style>
  <w:style w:type="character" w:customStyle="1" w:styleId="z-Char">
    <w:name w:val="z-窗体底端 Char"/>
    <w:link w:val="z-1"/>
    <w:uiPriority w:val="99"/>
    <w:semiHidden/>
    <w:rPr>
      <w:rFonts w:cs="Arial"/>
      <w:vanish/>
      <w:kern w:val="32"/>
      <w:sz w:val="16"/>
      <w:szCs w:val="16"/>
      <w:lang w:eastAsia="en-US"/>
    </w:rPr>
  </w:style>
  <w:style w:type="paragraph" w:customStyle="1" w:styleId="z-10">
    <w:name w:val="z-窗体顶端1"/>
    <w:basedOn w:val="a0"/>
    <w:next w:val="a0"/>
    <w:link w:val="z-Char0"/>
    <w:pPr>
      <w:pBdr>
        <w:bottom w:val="single" w:sz="6" w:space="1" w:color="auto"/>
      </w:pBdr>
      <w:spacing w:after="0"/>
      <w:jc w:val="center"/>
    </w:pPr>
    <w:rPr>
      <w:rFonts w:eastAsia="BatangChe"/>
      <w:vanish/>
      <w:sz w:val="16"/>
      <w:szCs w:val="16"/>
    </w:rPr>
  </w:style>
  <w:style w:type="character" w:customStyle="1" w:styleId="z-Char0">
    <w:name w:val="z-窗体顶端 Char"/>
    <w:link w:val="z-10"/>
    <w:uiPriority w:val="99"/>
    <w:semiHidden/>
    <w:rPr>
      <w:rFonts w:cs="Arial"/>
      <w:vanish/>
      <w:kern w:val="32"/>
      <w:sz w:val="16"/>
      <w:szCs w:val="16"/>
      <w:lang w:eastAsia="en-US"/>
    </w:rPr>
  </w:style>
  <w:style w:type="paragraph" w:customStyle="1" w:styleId="TableGray">
    <w:name w:val="Table_Gray"/>
    <w:basedOn w:val="TableBlue"/>
    <w:pPr>
      <w:shd w:val="solid" w:color="CBCBCB" w:fill="auto"/>
    </w:pPr>
  </w:style>
  <w:style w:type="paragraph" w:customStyle="1" w:styleId="TableGrayLefttgrl">
    <w:name w:val="Table_Gray_Left.tgrl"/>
    <w:basedOn w:val="TableGray"/>
    <w:pPr>
      <w:spacing w:line="240" w:lineRule="atLeast"/>
      <w:jc w:val="left"/>
    </w:pPr>
  </w:style>
  <w:style w:type="paragraph" w:customStyle="1" w:styleId="TableYellow">
    <w:name w:val="Table_Yellow"/>
    <w:basedOn w:val="a0"/>
    <w:pPr>
      <w:shd w:val="solid" w:color="FFFF00" w:fill="auto"/>
      <w:spacing w:before="40" w:after="40" w:line="240" w:lineRule="auto"/>
      <w:jc w:val="center"/>
    </w:pPr>
    <w:rPr>
      <w:lang w:eastAsia="ko-KR"/>
    </w:rPr>
  </w:style>
  <w:style w:type="paragraph" w:customStyle="1" w:styleId="TableGreen">
    <w:name w:val="Table_Green"/>
    <w:basedOn w:val="TableYellow"/>
    <w:pPr>
      <w:shd w:val="solid" w:color="00FF00" w:fill="auto"/>
    </w:pPr>
  </w:style>
  <w:style w:type="paragraph" w:customStyle="1" w:styleId="TableRed">
    <w:name w:val="Table_Red"/>
    <w:basedOn w:val="TableYellow"/>
    <w:pPr>
      <w:shd w:val="clear" w:color="FFFF00" w:fill="FF0000"/>
      <w:spacing w:line="240" w:lineRule="atLeast"/>
    </w:pPr>
  </w:style>
  <w:style w:type="character" w:customStyle="1" w:styleId="TableTextWhite">
    <w:name w:val="Table_Text_White"/>
    <w:rPr>
      <w:color w:val="FFFFFF"/>
    </w:rPr>
  </w:style>
  <w:style w:type="paragraph" w:customStyle="1" w:styleId="TableColumn">
    <w:name w:val="Table_Column"/>
    <w:basedOn w:val="a0"/>
    <w:pPr>
      <w:spacing w:before="40" w:after="40"/>
      <w:jc w:val="center"/>
    </w:pPr>
    <w:rPr>
      <w:b/>
      <w:bCs/>
      <w:lang w:eastAsia="ko-KR"/>
    </w:rPr>
  </w:style>
  <w:style w:type="paragraph" w:customStyle="1" w:styleId="TableTextLeft">
    <w:name w:val="Table_Text_Left"/>
    <w:basedOn w:val="a0"/>
    <w:link w:val="TableTextLeftChar"/>
    <w:pPr>
      <w:spacing w:before="40" w:after="40"/>
    </w:pPr>
    <w:rPr>
      <w:rFonts w:eastAsia="BatangChe"/>
      <w:lang w:eastAsia="ko-KR"/>
    </w:rPr>
  </w:style>
  <w:style w:type="character" w:customStyle="1" w:styleId="BodyText10Char">
    <w:name w:val="Body_Text_10 Char"/>
    <w:link w:val="BodyText10"/>
    <w:locked/>
    <w:rPr>
      <w:color w:val="000000"/>
      <w:lang w:eastAsia="ko-KR"/>
    </w:rPr>
  </w:style>
  <w:style w:type="character" w:customStyle="1" w:styleId="NoteTextChar">
    <w:name w:val="Note_Text Char"/>
    <w:link w:val="NoteText"/>
    <w:locked/>
    <w:rPr>
      <w:rFonts w:eastAsiaTheme="minorEastAsia"/>
      <w:color w:val="000000"/>
      <w:sz w:val="18"/>
      <w:szCs w:val="18"/>
      <w:lang w:val="en-IE"/>
    </w:rPr>
  </w:style>
  <w:style w:type="character" w:customStyle="1" w:styleId="NoteHeadingChar">
    <w:name w:val="Note_Heading Char"/>
    <w:link w:val="NoteHeading"/>
    <w:locked/>
    <w:rPr>
      <w:rFonts w:eastAsiaTheme="minorEastAsia"/>
      <w:color w:val="000000"/>
      <w:sz w:val="18"/>
      <w:szCs w:val="18"/>
      <w:lang w:val="en-IE"/>
    </w:rPr>
  </w:style>
  <w:style w:type="character" w:customStyle="1" w:styleId="YearChar">
    <w:name w:val="Year Char"/>
    <w:link w:val="Year"/>
    <w:locked/>
    <w:rPr>
      <w:rFonts w:eastAsiaTheme="minorEastAsia"/>
      <w:color w:val="5F5F5F"/>
      <w:sz w:val="12"/>
      <w:szCs w:val="12"/>
      <w:lang w:eastAsia="ko-KR"/>
    </w:rPr>
  </w:style>
  <w:style w:type="character" w:customStyle="1" w:styleId="ListMultiLevel1EndChar">
    <w:name w:val="List_Multi_Level_1_End Char"/>
    <w:link w:val="ListMultiLevel1End"/>
    <w:locked/>
    <w:rPr>
      <w:rFonts w:eastAsiaTheme="minorEastAsia"/>
      <w:color w:val="000000"/>
      <w:lang w:eastAsia="ko-KR"/>
    </w:rPr>
  </w:style>
  <w:style w:type="character" w:customStyle="1" w:styleId="4Char0">
    <w:name w:val="目录 4 Char"/>
    <w:link w:val="41"/>
    <w:uiPriority w:val="39"/>
    <w:locked/>
    <w:rPr>
      <w:rFonts w:ascii="Calibri" w:hAnsi="Calibri" w:cs="Calibri"/>
      <w:kern w:val="32"/>
      <w:lang w:eastAsia="en-US"/>
    </w:rPr>
  </w:style>
  <w:style w:type="character" w:customStyle="1" w:styleId="TableTextLeftChar">
    <w:name w:val="Table_Text_Left Char"/>
    <w:link w:val="TableTextLeft"/>
    <w:locked/>
    <w:rPr>
      <w:rFonts w:eastAsia="BatangChe"/>
      <w:color w:val="000000"/>
      <w:lang w:eastAsia="ko-KR"/>
    </w:rPr>
  </w:style>
  <w:style w:type="character" w:customStyle="1" w:styleId="BodyTextLine">
    <w:name w:val="Body_Text_Line"/>
    <w:rPr>
      <w:dstrike/>
    </w:rPr>
  </w:style>
  <w:style w:type="paragraph" w:customStyle="1" w:styleId="BodyTextNumbered">
    <w:name w:val="Body_Text_Numbered"/>
    <w:pPr>
      <w:numPr>
        <w:numId w:val="14"/>
      </w:numPr>
      <w:overflowPunct w:val="0"/>
      <w:autoSpaceDE w:val="0"/>
      <w:autoSpaceDN w:val="0"/>
      <w:adjustRightInd w:val="0"/>
      <w:snapToGrid w:val="0"/>
      <w:spacing w:after="100" w:line="240" w:lineRule="atLeast"/>
      <w:textAlignment w:val="baseline"/>
    </w:pPr>
    <w:rPr>
      <w:rFonts w:cs="Arial"/>
      <w:lang w:eastAsia="en-US"/>
    </w:rPr>
  </w:style>
  <w:style w:type="character" w:customStyle="1" w:styleId="Hidden">
    <w:name w:val="Hidden"/>
    <w:rPr>
      <w:vanish/>
      <w:color w:val="5F5F5F"/>
    </w:rPr>
  </w:style>
  <w:style w:type="paragraph" w:customStyle="1" w:styleId="Part">
    <w:name w:val="Part"/>
    <w:basedOn w:val="a0"/>
    <w:pPr>
      <w:spacing w:before="1600"/>
      <w:jc w:val="center"/>
    </w:pPr>
    <w:rPr>
      <w:rFonts w:ascii="SamsungImaginationBold" w:eastAsia="산돌광수 L" w:hAnsi="SamsungImaginationBold" w:cs="SamsungImaginationBold"/>
      <w:b/>
      <w:bCs/>
      <w:caps/>
      <w:color w:val="808080"/>
      <w:sz w:val="96"/>
      <w:szCs w:val="96"/>
      <w:lang w:eastAsia="ko-KR"/>
      <w14:shadow w14:blurRad="50800" w14:dist="38100" w14:dir="2700000" w14:sx="100000" w14:sy="100000" w14:kx="0" w14:ky="0" w14:algn="tl">
        <w14:srgbClr w14:val="000000">
          <w14:alpha w14:val="60000"/>
        </w14:srgbClr>
      </w14:shadow>
    </w:rPr>
  </w:style>
  <w:style w:type="paragraph" w:customStyle="1" w:styleId="SecurityLevel">
    <w:name w:val="Security_Level"/>
    <w:basedOn w:val="a0"/>
    <w:pPr>
      <w:spacing w:line="240" w:lineRule="auto"/>
      <w:jc w:val="right"/>
    </w:pPr>
    <w:rPr>
      <w:rFonts w:ascii="Times New Roman" w:hAnsi="Times New Roman"/>
      <w:b/>
      <w:bCs/>
      <w:i/>
      <w:iCs/>
      <w:color w:val="FF0000"/>
      <w:sz w:val="28"/>
      <w:szCs w:val="28"/>
      <w:lang w:val="en-GB" w:eastAsia="ko-KR"/>
    </w:rPr>
  </w:style>
  <w:style w:type="paragraph" w:customStyle="1" w:styleId="TableList">
    <w:name w:val="Table_List"/>
    <w:basedOn w:val="TableTextLeft"/>
    <w:pPr>
      <w:numPr>
        <w:numId w:val="15"/>
      </w:numPr>
    </w:pPr>
  </w:style>
  <w:style w:type="paragraph" w:customStyle="1" w:styleId="TableList2">
    <w:name w:val="Table_List_2"/>
    <w:basedOn w:val="TableList"/>
    <w:pPr>
      <w:numPr>
        <w:numId w:val="16"/>
      </w:numPr>
    </w:pPr>
  </w:style>
  <w:style w:type="character" w:customStyle="1" w:styleId="BodyText6">
    <w:name w:val="Body_Text_6"/>
    <w:rPr>
      <w:rFonts w:ascii="Arial" w:hAnsi="Arial" w:cs="Arial"/>
      <w:sz w:val="12"/>
      <w:szCs w:val="12"/>
    </w:rPr>
  </w:style>
  <w:style w:type="character" w:customStyle="1" w:styleId="Superscript">
    <w:name w:val="Superscript"/>
    <w:rPr>
      <w:vertAlign w:val="superscript"/>
      <w:lang w:eastAsia="ko-KR"/>
    </w:rPr>
  </w:style>
  <w:style w:type="character" w:customStyle="1" w:styleId="Subscript">
    <w:name w:val="Subscript"/>
    <w:rPr>
      <w:vertAlign w:val="subscript"/>
    </w:rPr>
  </w:style>
  <w:style w:type="character" w:customStyle="1" w:styleId="BodyTextBlue">
    <w:name w:val="Body_Text_Blue"/>
    <w:rPr>
      <w:color w:val="0000CC"/>
    </w:rPr>
  </w:style>
  <w:style w:type="character" w:customStyle="1" w:styleId="BodyTextGray">
    <w:name w:val="Body_Text_Gray"/>
    <w:rPr>
      <w:color w:val="808080"/>
    </w:rPr>
  </w:style>
  <w:style w:type="character" w:customStyle="1" w:styleId="Char6">
    <w:name w:val="页眉 Char"/>
    <w:link w:val="ac"/>
    <w:uiPriority w:val="99"/>
    <w:qFormat/>
    <w:rPr>
      <w:rFonts w:eastAsiaTheme="minorEastAsia"/>
      <w:color w:val="000000"/>
      <w:sz w:val="18"/>
      <w:u w:val="single"/>
    </w:rPr>
  </w:style>
  <w:style w:type="character" w:customStyle="1" w:styleId="HyperlinkNOTE">
    <w:name w:val="Hyperlink_NOTE"/>
    <w:rPr>
      <w:rFonts w:ascii="Arial" w:hAnsi="Arial"/>
      <w:color w:val="0000FF"/>
      <w:position w:val="6"/>
      <w:sz w:val="16"/>
      <w:u w:val="none"/>
    </w:rPr>
  </w:style>
  <w:style w:type="character" w:customStyle="1" w:styleId="Char2">
    <w:name w:val="日期 Char"/>
    <w:link w:val="a8"/>
    <w:uiPriority w:val="99"/>
    <w:semiHidden/>
    <w:rPr>
      <w:rFonts w:eastAsiaTheme="minorEastAsia"/>
      <w:color w:val="000000"/>
    </w:rPr>
  </w:style>
  <w:style w:type="paragraph" w:customStyle="1" w:styleId="TableOrange">
    <w:name w:val="Table_Orange"/>
    <w:basedOn w:val="TableGreen"/>
    <w:pPr>
      <w:shd w:val="clear" w:color="00FF00" w:fill="FABF8F"/>
      <w:jc w:val="left"/>
    </w:pPr>
  </w:style>
  <w:style w:type="paragraph" w:customStyle="1" w:styleId="TableLime">
    <w:name w:val="Table_Lime"/>
    <w:basedOn w:val="TableOrange"/>
    <w:pPr>
      <w:shd w:val="clear" w:color="00FF00" w:fill="92D050"/>
    </w:pPr>
  </w:style>
  <w:style w:type="paragraph" w:customStyle="1" w:styleId="TableSkyblue">
    <w:name w:val="Table_Skyblue"/>
    <w:basedOn w:val="TableOrange"/>
    <w:pPr>
      <w:shd w:val="clear" w:color="00FF00" w:fill="92CDDC"/>
    </w:pPr>
  </w:style>
  <w:style w:type="paragraph" w:customStyle="1" w:styleId="GUIDE">
    <w:name w:val="GUIDE"/>
    <w:basedOn w:val="Caution"/>
    <w:next w:val="BodyText10"/>
    <w:qFormat/>
    <w:pPr>
      <w:numPr>
        <w:numId w:val="17"/>
      </w:numPr>
      <w:shd w:val="clear" w:color="auto" w:fill="F3F3F3"/>
    </w:pPr>
    <w:rPr>
      <w:lang w:eastAsia="zh-CN"/>
    </w:rPr>
  </w:style>
  <w:style w:type="paragraph" w:customStyle="1" w:styleId="ReferenceCaption">
    <w:name w:val="Reference_Caption"/>
    <w:basedOn w:val="ExampleCaption"/>
  </w:style>
  <w:style w:type="paragraph" w:customStyle="1" w:styleId="CellDescription">
    <w:name w:val="Cell_Description"/>
    <w:basedOn w:val="BodyText10"/>
    <w:pPr>
      <w:outlineLvl w:val="1"/>
    </w:pPr>
    <w:rPr>
      <w:b/>
      <w:sz w:val="24"/>
    </w:rPr>
  </w:style>
  <w:style w:type="paragraph" w:customStyle="1" w:styleId="CellName">
    <w:name w:val="Cell_Name"/>
    <w:basedOn w:val="a0"/>
    <w:pPr>
      <w:pBdr>
        <w:bottom w:val="thinThickMediumGap" w:sz="24" w:space="6" w:color="auto"/>
      </w:pBdr>
      <w:spacing w:before="100" w:after="600"/>
      <w:outlineLvl w:val="0"/>
    </w:pPr>
    <w:rPr>
      <w:b/>
      <w:sz w:val="36"/>
    </w:rPr>
  </w:style>
  <w:style w:type="character" w:customStyle="1" w:styleId="afa">
    <w:name w:val="代码段"/>
    <w:basedOn w:val="BodyText10Char"/>
    <w:uiPriority w:val="1"/>
    <w:rPr>
      <w:rFonts w:ascii="Arial" w:eastAsia="Arial" w:hAnsi="Arial" w:cs="Arial"/>
      <w:color w:val="000000"/>
      <w:kern w:val="0"/>
      <w:sz w:val="18"/>
      <w:szCs w:val="20"/>
      <w:lang w:eastAsia="ko-KR"/>
    </w:rPr>
  </w:style>
  <w:style w:type="paragraph" w:customStyle="1" w:styleId="TOC1">
    <w:name w:val="TOC 标题1"/>
    <w:basedOn w:val="1"/>
    <w:next w:val="a0"/>
    <w:uiPriority w:val="39"/>
    <w:unhideWhenUsed/>
    <w:locked/>
    <w:pPr>
      <w:keepNext/>
      <w:keepLines/>
      <w:widowControl/>
      <w:numPr>
        <w:numId w:val="0"/>
      </w:numPr>
      <w:wordWrap/>
      <w:autoSpaceDE/>
      <w:autoSpaceDN/>
      <w:adjustRightInd/>
      <w:snapToGrid/>
      <w:spacing w:before="240" w:after="0" w:line="259" w:lineRule="auto"/>
      <w:jc w:val="left"/>
      <w:outlineLvl w:val="9"/>
    </w:pPr>
    <w:rPr>
      <w:rFonts w:ascii="Calibri Light" w:hAnsi="Calibri Light"/>
      <w:b w:val="0"/>
      <w:color w:val="2E74B5"/>
      <w:kern w:val="0"/>
      <w:sz w:val="32"/>
      <w:szCs w:val="32"/>
    </w:rPr>
  </w:style>
  <w:style w:type="paragraph" w:customStyle="1" w:styleId="afb">
    <w:name w:val="图文框"/>
    <w:basedOn w:val="BodyText10"/>
    <w:link w:val="Chara"/>
    <w:qFormat/>
    <w:pPr>
      <w:framePr w:w="9923" w:wrap="around" w:vAnchor="text" w:hAnchor="text" w:y="1"/>
      <w:pBdr>
        <w:top w:val="single" w:sz="4" w:space="1" w:color="auto"/>
        <w:left w:val="single" w:sz="4" w:space="4" w:color="auto"/>
        <w:bottom w:val="single" w:sz="4" w:space="1" w:color="auto"/>
        <w:right w:val="single" w:sz="4" w:space="4" w:color="auto"/>
      </w:pBdr>
      <w:spacing w:after="240" w:line="360" w:lineRule="auto"/>
      <w:jc w:val="center"/>
    </w:pPr>
    <w:rPr>
      <w:lang w:eastAsia="zh-CN"/>
    </w:rPr>
  </w:style>
  <w:style w:type="character" w:customStyle="1" w:styleId="Chara">
    <w:name w:val="图文框 Char"/>
    <w:link w:val="afb"/>
    <w:rPr>
      <w:color w:val="000000"/>
    </w:rPr>
  </w:style>
  <w:style w:type="paragraph" w:styleId="afc">
    <w:name w:val="List Paragraph"/>
    <w:basedOn w:val="a0"/>
    <w:uiPriority w:val="34"/>
    <w:qFormat/>
    <w:locked/>
    <w:pPr>
      <w:adjustRightInd/>
      <w:snapToGrid/>
      <w:spacing w:after="0" w:line="240" w:lineRule="auto"/>
      <w:ind w:firstLineChars="200" w:firstLine="420"/>
      <w:jc w:val="both"/>
    </w:pPr>
    <w:rPr>
      <w:rFonts w:ascii="Calibri" w:hAnsi="Calibri"/>
      <w:kern w:val="2"/>
      <w:sz w:val="21"/>
      <w:szCs w:val="22"/>
    </w:rPr>
  </w:style>
  <w:style w:type="character" w:customStyle="1" w:styleId="12">
    <w:name w:val="不明显强调1"/>
    <w:basedOn w:val="a1"/>
    <w:uiPriority w:val="19"/>
    <w:qFormat/>
    <w:locked/>
    <w:rPr>
      <w:i/>
      <w:iCs/>
      <w:color w:val="404040" w:themeColor="text1" w:themeTint="BF"/>
    </w:rPr>
  </w:style>
  <w:style w:type="paragraph" w:styleId="afd">
    <w:name w:val="No Spacing"/>
    <w:link w:val="Charb"/>
    <w:uiPriority w:val="1"/>
    <w:qFormat/>
    <w:locked/>
    <w:pPr>
      <w:suppressAutoHyphens/>
      <w:adjustRightInd w:val="0"/>
      <w:snapToGrid w:val="0"/>
    </w:pPr>
    <w:rPr>
      <w:rFonts w:cs="Arial"/>
      <w:kern w:val="32"/>
      <w:lang w:eastAsia="en-US"/>
    </w:rPr>
  </w:style>
  <w:style w:type="paragraph" w:customStyle="1" w:styleId="afe">
    <w:name w:val="代码"/>
    <w:basedOn w:val="afd"/>
    <w:link w:val="Charc"/>
    <w:qFormat/>
    <w:pPr>
      <w:framePr w:w="9923" w:wrap="around" w:vAnchor="text" w:hAnchor="text" w:y="1"/>
      <w:pBdr>
        <w:top w:val="single" w:sz="4" w:space="1" w:color="auto"/>
        <w:left w:val="single" w:sz="4" w:space="4" w:color="auto"/>
        <w:bottom w:val="single" w:sz="4" w:space="1" w:color="auto"/>
        <w:right w:val="single" w:sz="4" w:space="4" w:color="auto"/>
      </w:pBdr>
    </w:pPr>
    <w:rPr>
      <w:rFonts w:eastAsia="Arial"/>
      <w:color w:val="000000" w:themeColor="text1"/>
      <w:sz w:val="18"/>
    </w:rPr>
  </w:style>
  <w:style w:type="character" w:customStyle="1" w:styleId="Charb">
    <w:name w:val="无间隔 Char"/>
    <w:basedOn w:val="a1"/>
    <w:link w:val="afd"/>
    <w:uiPriority w:val="1"/>
    <w:rPr>
      <w:rFonts w:cs="Arial"/>
      <w:kern w:val="32"/>
      <w:lang w:eastAsia="en-US"/>
    </w:rPr>
  </w:style>
  <w:style w:type="character" w:customStyle="1" w:styleId="Charc">
    <w:name w:val="代码 Char"/>
    <w:basedOn w:val="Charb"/>
    <w:link w:val="afe"/>
    <w:rPr>
      <w:rFonts w:eastAsia="Arial" w:cs="Arial"/>
      <w:color w:val="000000" w:themeColor="text1"/>
      <w:kern w:val="32"/>
      <w:sz w:val="18"/>
      <w:lang w:eastAsia="en-US"/>
    </w:rPr>
  </w:style>
  <w:style w:type="character" w:customStyle="1" w:styleId="Char9">
    <w:name w:val="标题 Char"/>
    <w:basedOn w:val="a1"/>
    <w:link w:val="af0"/>
    <w:rPr>
      <w:rFonts w:cstheme="majorBidi"/>
      <w:b/>
      <w:bCs/>
      <w:color w:val="000000"/>
      <w:sz w:val="52"/>
      <w:szCs w:val="52"/>
    </w:rPr>
  </w:style>
  <w:style w:type="character" w:customStyle="1" w:styleId="Char7">
    <w:name w:val="副标题 Char"/>
    <w:basedOn w:val="a1"/>
    <w:link w:val="ad"/>
    <w:rPr>
      <w:rFonts w:asciiTheme="majorHAnsi" w:hAnsiTheme="majorHAnsi" w:cstheme="majorBidi"/>
      <w:b/>
      <w:bCs/>
      <w:color w:val="000000"/>
      <w:kern w:val="28"/>
      <w:sz w:val="32"/>
      <w:szCs w:val="32"/>
    </w:rPr>
  </w:style>
  <w:style w:type="character" w:customStyle="1" w:styleId="13">
    <w:name w:val="明显参考1"/>
    <w:basedOn w:val="a1"/>
    <w:uiPriority w:val="32"/>
    <w:qFormat/>
    <w:locked/>
    <w:rPr>
      <w:rFonts w:ascii="Arial" w:eastAsia="宋体" w:hAnsi="Arial"/>
      <w:b/>
      <w:bCs/>
      <w:smallCaps/>
      <w:color w:val="5B9BD5" w:themeColor="accent1"/>
      <w:spacing w:val="5"/>
    </w:rPr>
  </w:style>
  <w:style w:type="paragraph" w:styleId="aff">
    <w:name w:val="Intense Quote"/>
    <w:basedOn w:val="a0"/>
    <w:next w:val="a0"/>
    <w:link w:val="Chard"/>
    <w:uiPriority w:val="30"/>
    <w:qFormat/>
    <w:lock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d">
    <w:name w:val="明显引用 Char"/>
    <w:basedOn w:val="a1"/>
    <w:link w:val="aff"/>
    <w:uiPriority w:val="30"/>
    <w:rPr>
      <w:rFonts w:eastAsiaTheme="minorEastAsia"/>
      <w:i/>
      <w:iCs/>
      <w:color w:val="5B9BD5" w:themeColor="accent1"/>
    </w:rPr>
  </w:style>
  <w:style w:type="character" w:customStyle="1" w:styleId="14">
    <w:name w:val="书籍标题1"/>
    <w:basedOn w:val="a1"/>
    <w:uiPriority w:val="33"/>
    <w:qFormat/>
    <w:locked/>
    <w:rPr>
      <w:b/>
      <w:bCs/>
      <w:i/>
      <w:iCs/>
      <w:spacing w:val="5"/>
    </w:rPr>
  </w:style>
  <w:style w:type="character" w:customStyle="1" w:styleId="Char0">
    <w:name w:val="批注文字 Char"/>
    <w:basedOn w:val="a1"/>
    <w:link w:val="a5"/>
    <w:uiPriority w:val="99"/>
    <w:semiHidden/>
    <w:rPr>
      <w:rFonts w:eastAsiaTheme="minorEastAsia"/>
      <w:color w:val="000000"/>
    </w:rPr>
  </w:style>
  <w:style w:type="character" w:customStyle="1" w:styleId="Char">
    <w:name w:val="批注主题 Char"/>
    <w:basedOn w:val="Char0"/>
    <w:link w:val="a4"/>
    <w:uiPriority w:val="99"/>
    <w:semiHidden/>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Documents\Document\C&amp;M\S.LSI_Standard_Template_REV1.13_201104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A1842-6111-4013-83D4-59D5588D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S.LSI_Standard_Template_REV1.13_20110401.dotx</Template>
  <TotalTime>1</TotalTime>
  <Pages>1</Pages>
  <Words>819</Words>
  <Characters>4674</Characters>
  <Application>Microsoft Office Word</Application>
  <DocSecurity>0</DocSecurity>
  <Lines>38</Lines>
  <Paragraphs>10</Paragraphs>
  <ScaleCrop>false</ScaleCrop>
  <Company>Samsung Electronics</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Template_REV1.13</dc:title>
  <dc:creator>서주은(JOOEUN SEO)</dc:creator>
  <cp:lastModifiedBy>luhy</cp:lastModifiedBy>
  <cp:revision>4</cp:revision>
  <cp:lastPrinted>2023-08-31T01:33:00Z</cp:lastPrinted>
  <dcterms:created xsi:type="dcterms:W3CDTF">2023-08-31T01:33:00Z</dcterms:created>
  <dcterms:modified xsi:type="dcterms:W3CDTF">2023-08-31T01:33:00Z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2011</vt:lpwstr>
  </property>
  <property fmtid="{D5CDD505-2E9C-101B-9397-08002B2CF9AE}" pid="3" name="Part">
    <vt:lpwstr> </vt:lpwstr>
  </property>
  <property fmtid="{D5CDD505-2E9C-101B-9397-08002B2CF9AE}" pid="4" name="Revision_Number">
    <vt:lpwstr>0.00</vt:lpwstr>
  </property>
  <property fmtid="{D5CDD505-2E9C-101B-9397-08002B2CF9AE}" pid="5" name="Product_Description">
    <vt:lpwstr>Product Description (Sub-Title)</vt:lpwstr>
  </property>
  <property fmtid="{D5CDD505-2E9C-101B-9397-08002B2CF9AE}" pid="6" name="Product_Name">
    <vt:lpwstr>Product Name</vt:lpwstr>
  </property>
  <property fmtid="{D5CDD505-2E9C-101B-9397-08002B2CF9AE}" pid="7" name="Document_Type">
    <vt:lpwstr>UM</vt:lpwstr>
  </property>
  <property fmtid="{D5CDD505-2E9C-101B-9397-08002B2CF9AE}" pid="8" name="Document_Name">
    <vt:lpwstr>Document Name (ex: User's Manual)</vt:lpwstr>
  </property>
  <property fmtid="{D5CDD505-2E9C-101B-9397-08002B2CF9AE}" pid="9" name="Revision_Date">
    <vt:lpwstr>April 2011</vt:lpwstr>
  </property>
  <property fmtid="{D5CDD505-2E9C-101B-9397-08002B2CF9AE}" pid="10" name="Security_Level">
    <vt:lpwstr>Samsung Confidential</vt:lpwstr>
  </property>
  <property fmtid="{D5CDD505-2E9C-101B-9397-08002B2CF9AE}" pid="11" name="Revision_No">
    <vt:lpwstr>0.00</vt:lpwstr>
  </property>
  <property fmtid="{D5CDD505-2E9C-101B-9397-08002B2CF9AE}" pid="12" name="Preliminary">
    <vt:lpwstr>(Preliminary Spec)</vt:lpwstr>
  </property>
  <property fmtid="{D5CDD505-2E9C-101B-9397-08002B2CF9AE}" pid="13" name="KSOProductBuildVer">
    <vt:lpwstr>2052-10.1.0.7224</vt:lpwstr>
  </property>
</Properties>
</file>